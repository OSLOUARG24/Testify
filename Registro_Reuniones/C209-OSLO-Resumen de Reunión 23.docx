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5644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0CD598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0F150D0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50C43FE6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13D43333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4EBCDA6F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3E14A2ED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4B60645" w14:textId="7947A9D7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F75321">
        <w:rPr>
          <w:rFonts w:ascii="Cambria" w:hAnsi="Cambria"/>
          <w:sz w:val="72"/>
          <w:szCs w:val="72"/>
        </w:rPr>
        <w:t>2</w:t>
      </w:r>
      <w:r w:rsidR="0074380E">
        <w:rPr>
          <w:rFonts w:ascii="Cambria" w:hAnsi="Cambria"/>
          <w:sz w:val="72"/>
          <w:szCs w:val="72"/>
        </w:rPr>
        <w:t>3</w:t>
      </w:r>
    </w:p>
    <w:p w14:paraId="261B3C37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7DE1D7D4" w14:textId="77777777" w:rsidR="00D06E99" w:rsidRDefault="00D06E99">
      <w:pPr>
        <w:pStyle w:val="Sinespaciado"/>
      </w:pPr>
    </w:p>
    <w:p w14:paraId="5C21D5A7" w14:textId="77777777" w:rsidR="006919D5" w:rsidRDefault="006919D5">
      <w:pPr>
        <w:pStyle w:val="Sinespaciado"/>
      </w:pPr>
    </w:p>
    <w:p w14:paraId="190E4867" w14:textId="77777777" w:rsidR="006919D5" w:rsidRDefault="006919D5">
      <w:pPr>
        <w:pStyle w:val="Sinespaciado"/>
      </w:pPr>
    </w:p>
    <w:p w14:paraId="53FC5E00" w14:textId="77777777" w:rsidR="006919D5" w:rsidRDefault="006919D5">
      <w:pPr>
        <w:pStyle w:val="Sinespaciado"/>
      </w:pPr>
    </w:p>
    <w:p w14:paraId="13AF03E3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3C34E5CB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54607DC7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14C61DC0" w14:textId="77777777" w:rsidR="00D06E99" w:rsidRDefault="00D06E99"/>
    <w:p w14:paraId="0F701C27" w14:textId="77777777" w:rsidR="00BC5404" w:rsidRDefault="00000000" w:rsidP="000F4F97">
      <w:pPr>
        <w:pStyle w:val="PSI-Comentario"/>
      </w:pPr>
      <w:r>
        <w:rPr>
          <w:noProof/>
        </w:rPr>
        <w:pict w14:anchorId="38BB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7EBA423F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5AF4CFFE" w14:textId="77777777" w:rsidR="00224B75" w:rsidRDefault="00000000" w:rsidP="00F074B0">
      <w:pPr>
        <w:pStyle w:val="PSI-Comentario"/>
      </w:pPr>
      <w:r>
        <w:rPr>
          <w:noProof/>
        </w:rPr>
        <w:pict w14:anchorId="4A8C740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527E84A5" w14:textId="77777777" w:rsidR="00600C73" w:rsidRDefault="00600C73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5AB37F76" w14:textId="77777777" w:rsidR="00600C73" w:rsidRDefault="00600C73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94B33CB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7CDC3C94" w14:textId="77777777" w:rsidR="00397566" w:rsidRPr="008B3B0F" w:rsidRDefault="00397566" w:rsidP="000F4F97">
      <w:pPr>
        <w:pStyle w:val="PSI-Comentario"/>
      </w:pPr>
    </w:p>
    <w:p w14:paraId="280CFCE4" w14:textId="77777777" w:rsidR="00D06E99" w:rsidRDefault="00D06E99"/>
    <w:p w14:paraId="154E8BE0" w14:textId="77777777" w:rsidR="00A13DBA" w:rsidRDefault="007F38C0" w:rsidP="00A13DBA">
      <w:pPr>
        <w:ind w:left="0" w:firstLine="0"/>
      </w:pPr>
      <w:r>
        <w:br w:type="page"/>
      </w:r>
    </w:p>
    <w:p w14:paraId="0158CA13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4C2765ED" w14:textId="4B11519D" w:rsidR="009F353C" w:rsidRDefault="00EA748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1824726" w:history="1">
        <w:r w:rsidR="009F353C" w:rsidRPr="00E62A1E">
          <w:rPr>
            <w:rStyle w:val="Hipervnculo"/>
            <w:noProof/>
          </w:rPr>
          <w:t>Convocatoria</w:t>
        </w:r>
        <w:r w:rsidR="009F353C">
          <w:rPr>
            <w:noProof/>
            <w:webHidden/>
          </w:rPr>
          <w:tab/>
        </w:r>
        <w:r w:rsidR="009F353C">
          <w:rPr>
            <w:noProof/>
            <w:webHidden/>
          </w:rPr>
          <w:fldChar w:fldCharType="begin"/>
        </w:r>
        <w:r w:rsidR="009F353C">
          <w:rPr>
            <w:noProof/>
            <w:webHidden/>
          </w:rPr>
          <w:instrText xml:space="preserve"> PAGEREF _Toc181824726 \h </w:instrText>
        </w:r>
        <w:r w:rsidR="009F353C">
          <w:rPr>
            <w:noProof/>
            <w:webHidden/>
          </w:rPr>
        </w:r>
        <w:r w:rsidR="009F353C">
          <w:rPr>
            <w:noProof/>
            <w:webHidden/>
          </w:rPr>
          <w:fldChar w:fldCharType="separate"/>
        </w:r>
        <w:r w:rsidR="009F353C">
          <w:rPr>
            <w:noProof/>
            <w:webHidden/>
          </w:rPr>
          <w:t>4</w:t>
        </w:r>
        <w:r w:rsidR="009F353C">
          <w:rPr>
            <w:noProof/>
            <w:webHidden/>
          </w:rPr>
          <w:fldChar w:fldCharType="end"/>
        </w:r>
      </w:hyperlink>
    </w:p>
    <w:p w14:paraId="1E7E037A" w14:textId="3FC60AD9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7" w:history="1">
        <w:r w:rsidRPr="00E62A1E">
          <w:rPr>
            <w:rStyle w:val="Hipervnculo"/>
            <w:noProof/>
            <w:lang w:eastAsia="es-ES"/>
          </w:rPr>
          <w:t>Convoca la Reuni</w:t>
        </w:r>
        <w:r w:rsidRPr="00E62A1E">
          <w:rPr>
            <w:rStyle w:val="Hipervnculo"/>
            <w:rFonts w:hint="eastAsia"/>
            <w:noProof/>
            <w:lang w:eastAsia="es-ES"/>
          </w:rPr>
          <w:t>ó</w:t>
        </w:r>
        <w:r w:rsidRPr="00E62A1E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812A5" w14:textId="40F9E737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8" w:history="1">
        <w:r w:rsidRPr="00E62A1E">
          <w:rPr>
            <w:rStyle w:val="Hipervnculo"/>
            <w:noProof/>
            <w:lang w:eastAsia="es-ES"/>
          </w:rPr>
          <w:t>Fecha de Convocatoria: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D02E0A" w14:textId="274DAD32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29" w:history="1">
        <w:r w:rsidRPr="00E62A1E">
          <w:rPr>
            <w:rStyle w:val="Hipervnculo"/>
            <w:noProof/>
            <w:lang w:eastAsia="es-ES"/>
          </w:rPr>
          <w:t>Medio de Comunicaci</w:t>
        </w:r>
        <w:r w:rsidRPr="00E62A1E">
          <w:rPr>
            <w:rStyle w:val="Hipervnculo"/>
            <w:rFonts w:hint="eastAsia"/>
            <w:noProof/>
            <w:lang w:eastAsia="es-ES"/>
          </w:rPr>
          <w:t>ó</w:t>
        </w:r>
        <w:r w:rsidRPr="00E62A1E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831745" w14:textId="0A516DAD" w:rsidR="009F353C" w:rsidRDefault="009F353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0" w:history="1">
        <w:r w:rsidRPr="00E62A1E">
          <w:rPr>
            <w:rStyle w:val="Hipervnculo"/>
            <w:noProof/>
            <w:lang w:eastAsia="es-ES"/>
          </w:rPr>
          <w:t>Temario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20592E" w14:textId="1050F33A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1" w:history="1">
        <w:r w:rsidRPr="00E62A1E">
          <w:rPr>
            <w:rStyle w:val="Hipervnculo"/>
            <w:noProof/>
            <w:lang w:eastAsia="es-ES"/>
          </w:rPr>
          <w:t>Fecha de Reuni</w:t>
        </w:r>
        <w:r w:rsidRPr="00E62A1E">
          <w:rPr>
            <w:rStyle w:val="Hipervnculo"/>
            <w:rFonts w:hint="eastAsia"/>
            <w:noProof/>
            <w:lang w:eastAsia="es-ES"/>
          </w:rPr>
          <w:t>ó</w:t>
        </w:r>
        <w:r w:rsidRPr="00E62A1E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A0C81" w14:textId="561E4E21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2" w:history="1">
        <w:r w:rsidRPr="00E62A1E">
          <w:rPr>
            <w:rStyle w:val="Hipervnculo"/>
            <w:noProof/>
            <w:lang w:eastAsia="es-ES"/>
          </w:rPr>
          <w:t>Hora de Reuni</w:t>
        </w:r>
        <w:r w:rsidRPr="00E62A1E">
          <w:rPr>
            <w:rStyle w:val="Hipervnculo"/>
            <w:rFonts w:hint="eastAsia"/>
            <w:noProof/>
            <w:lang w:eastAsia="es-ES"/>
          </w:rPr>
          <w:t>ó</w:t>
        </w:r>
        <w:r w:rsidRPr="00E62A1E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EB18E" w14:textId="01972818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3" w:history="1">
        <w:r w:rsidRPr="00E62A1E">
          <w:rPr>
            <w:rStyle w:val="Hipervnculo"/>
            <w:noProof/>
            <w:lang w:eastAsia="es-ES"/>
          </w:rPr>
          <w:t>Lugar de Reuni</w:t>
        </w:r>
        <w:r w:rsidRPr="00E62A1E">
          <w:rPr>
            <w:rStyle w:val="Hipervnculo"/>
            <w:rFonts w:hint="eastAsia"/>
            <w:noProof/>
            <w:lang w:eastAsia="es-ES"/>
          </w:rPr>
          <w:t>ó</w:t>
        </w:r>
        <w:r w:rsidRPr="00E62A1E">
          <w:rPr>
            <w:rStyle w:val="Hipervnculo"/>
            <w:noProof/>
            <w:lang w:eastAsia="es-ES"/>
          </w:rPr>
          <w:t>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3E5A0B" w14:textId="02CD8E8D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4" w:history="1">
        <w:r w:rsidRPr="00E62A1E">
          <w:rPr>
            <w:rStyle w:val="Hipervnculo"/>
            <w:noProof/>
            <w:lang w:eastAsia="es-ES"/>
          </w:rPr>
          <w:t>Temario Propuesto: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114072" w14:textId="6CCD169B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5" w:history="1">
        <w:r w:rsidRPr="00E62A1E">
          <w:rPr>
            <w:rStyle w:val="Hipervnculo"/>
            <w:noProof/>
            <w:lang w:eastAsia="es-ES"/>
          </w:rPr>
          <w:t>Clasificaci</w:t>
        </w:r>
        <w:r w:rsidRPr="00E62A1E">
          <w:rPr>
            <w:rStyle w:val="Hipervnculo"/>
            <w:rFonts w:hint="eastAsia"/>
            <w:noProof/>
            <w:lang w:eastAsia="es-ES"/>
          </w:rPr>
          <w:t>ó</w:t>
        </w:r>
        <w:r w:rsidRPr="00E62A1E">
          <w:rPr>
            <w:rStyle w:val="Hipervnculo"/>
            <w:noProof/>
            <w:lang w:eastAsia="es-ES"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E23732" w14:textId="11104DDD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6" w:history="1">
        <w:r w:rsidRPr="00E62A1E">
          <w:rPr>
            <w:rStyle w:val="Hipervnculo"/>
            <w:noProof/>
            <w:lang w:eastAsia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6C5494" w14:textId="1FC649A2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7" w:history="1">
        <w:r w:rsidRPr="00E62A1E">
          <w:rPr>
            <w:rStyle w:val="Hipervnculo"/>
            <w:noProof/>
            <w:lang w:eastAsia="es-ES"/>
          </w:rPr>
          <w:t>Definici</w:t>
        </w:r>
        <w:r w:rsidRPr="00E62A1E">
          <w:rPr>
            <w:rStyle w:val="Hipervnculo"/>
            <w:rFonts w:hint="eastAsia"/>
            <w:noProof/>
            <w:lang w:eastAsia="es-ES"/>
          </w:rPr>
          <w:t>ó</w:t>
        </w:r>
        <w:r w:rsidRPr="00E62A1E">
          <w:rPr>
            <w:rStyle w:val="Hipervnculo"/>
            <w:noProof/>
            <w:lang w:eastAsia="es-ES"/>
          </w:rPr>
          <w:t>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F57C52" w14:textId="46FCDA12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8" w:history="1">
        <w:r w:rsidRPr="00E62A1E">
          <w:rPr>
            <w:rStyle w:val="Hipervnculo"/>
            <w:noProof/>
            <w:lang w:eastAsia="es-ES"/>
          </w:rPr>
          <w:t>Resoluciones: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AF255C" w14:textId="09B0884E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39" w:history="1">
        <w:r w:rsidRPr="00E62A1E">
          <w:rPr>
            <w:rStyle w:val="Hipervnculo"/>
            <w:noProof/>
            <w:lang w:eastAsia="es-ES"/>
          </w:rPr>
          <w:t>Compromisos Asumidos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3936E0" w14:textId="7FAFFA6C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0" w:history="1">
        <w:r w:rsidRPr="00E62A1E">
          <w:rPr>
            <w:rStyle w:val="Hipervnculo"/>
            <w:noProof/>
            <w:lang w:eastAsia="es-ES"/>
          </w:rPr>
          <w:t>Temas Adicionales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FB2456" w14:textId="3A4A8CCF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1" w:history="1">
        <w:r w:rsidRPr="00E62A1E">
          <w:rPr>
            <w:rStyle w:val="Hipervnculo"/>
            <w:noProof/>
            <w:lang w:eastAsia="es-ES"/>
          </w:rPr>
          <w:t>Observaciones: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ADE5EA" w14:textId="10064C19" w:rsidR="009F353C" w:rsidRDefault="009F353C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1824742" w:history="1">
        <w:r w:rsidRPr="00E62A1E">
          <w:rPr>
            <w:rStyle w:val="Hipervnculo"/>
            <w:noProof/>
            <w:lang w:eastAsia="es-ES"/>
          </w:rPr>
          <w:t>Anexos: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F4B11A" w14:textId="1E5A006D" w:rsidR="000F79DF" w:rsidRDefault="00EA748A" w:rsidP="000F79DF">
      <w:pPr>
        <w:tabs>
          <w:tab w:val="left" w:pos="5954"/>
        </w:tabs>
      </w:pPr>
      <w:r>
        <w:fldChar w:fldCharType="end"/>
      </w:r>
    </w:p>
    <w:p w14:paraId="753B333E" w14:textId="77777777" w:rsidR="0040066E" w:rsidRDefault="0040066E" w:rsidP="000F79DF">
      <w:pPr>
        <w:ind w:left="0" w:firstLine="0"/>
      </w:pPr>
    </w:p>
    <w:p w14:paraId="7B29DB03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0FC40E49" w14:textId="77777777" w:rsidR="001552AF" w:rsidRDefault="001552AF" w:rsidP="00766D3E">
      <w:pPr>
        <w:pStyle w:val="PSI-Ttulo1"/>
      </w:pPr>
      <w:bookmarkStart w:id="0" w:name="_Toc181824726"/>
      <w:r>
        <w:t>Convocatoria</w:t>
      </w:r>
      <w:bookmarkEnd w:id="0"/>
    </w:p>
    <w:p w14:paraId="6F64B44C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81824727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0565C724" w14:textId="38366BF0" w:rsidR="001552AF" w:rsidRPr="008A6422" w:rsidRDefault="000400DB" w:rsidP="000400DB">
      <w:pPr>
        <w:rPr>
          <w:lang w:eastAsia="es-ES"/>
        </w:rPr>
      </w:pPr>
      <w:r>
        <w:t>Ojeda Valeria, Oyarzo Malena, Levipichun Emilio.</w:t>
      </w:r>
    </w:p>
    <w:p w14:paraId="2C95698D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81824728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7AFF05E9" w14:textId="794347AC" w:rsidR="001552AF" w:rsidRPr="00874D93" w:rsidRDefault="00881584" w:rsidP="000400DB">
      <w:pPr>
        <w:rPr>
          <w:lang w:eastAsia="es-ES"/>
        </w:rPr>
      </w:pPr>
      <w:r>
        <w:t>02</w:t>
      </w:r>
      <w:r w:rsidR="000400DB">
        <w:t>/</w:t>
      </w:r>
      <w:r w:rsidR="00573859">
        <w:t>1</w:t>
      </w:r>
      <w:r>
        <w:t>1</w:t>
      </w:r>
      <w:r w:rsidR="000400DB">
        <w:t>/2024</w:t>
      </w:r>
    </w:p>
    <w:p w14:paraId="2492A49F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81824729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28C22DAC" w14:textId="47186C86" w:rsidR="001552AF" w:rsidRPr="00874D93" w:rsidRDefault="000400DB" w:rsidP="000400DB">
      <w:pPr>
        <w:rPr>
          <w:lang w:eastAsia="es-ES"/>
        </w:rPr>
      </w:pPr>
      <w:r>
        <w:t xml:space="preserve">Se acuerda </w:t>
      </w:r>
      <w:r w:rsidR="000319D8">
        <w:t>virtualmente</w:t>
      </w:r>
      <w:r>
        <w:t>.</w:t>
      </w:r>
    </w:p>
    <w:p w14:paraId="3C5EE505" w14:textId="77777777" w:rsidR="001552AF" w:rsidRPr="00874D93" w:rsidRDefault="001552AF" w:rsidP="001552AF">
      <w:pPr>
        <w:rPr>
          <w:lang w:eastAsia="es-ES"/>
        </w:rPr>
      </w:pPr>
    </w:p>
    <w:p w14:paraId="1F84B9E0" w14:textId="77777777" w:rsidR="001552AF" w:rsidRPr="005F0DEA" w:rsidRDefault="001552AF" w:rsidP="00766D3E">
      <w:pPr>
        <w:pStyle w:val="PSI-Ttulo1"/>
        <w:rPr>
          <w:lang w:eastAsia="es-ES"/>
        </w:rPr>
      </w:pPr>
      <w:bookmarkStart w:id="10" w:name="_Toc181824730"/>
      <w:r>
        <w:rPr>
          <w:lang w:eastAsia="es-ES"/>
        </w:rPr>
        <w:t>Temario</w:t>
      </w:r>
      <w:bookmarkEnd w:id="10"/>
    </w:p>
    <w:p w14:paraId="41DB7DAC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81824731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1C710B46" w14:textId="20DA4A41" w:rsidR="0084458B" w:rsidRPr="00874D93" w:rsidRDefault="00881584" w:rsidP="0084458B">
      <w:pPr>
        <w:rPr>
          <w:lang w:eastAsia="es-ES"/>
        </w:rPr>
      </w:pPr>
      <w:bookmarkStart w:id="14" w:name="_Toc231031567"/>
      <w:bookmarkStart w:id="15" w:name="_Toc235002068"/>
      <w:r>
        <w:t>03</w:t>
      </w:r>
      <w:r w:rsidR="00F75321">
        <w:t>/</w:t>
      </w:r>
      <w:r>
        <w:t>11</w:t>
      </w:r>
      <w:r w:rsidR="0084458B">
        <w:t>/2024</w:t>
      </w:r>
    </w:p>
    <w:p w14:paraId="37CA4376" w14:textId="77777777" w:rsidR="001552AF" w:rsidRDefault="001552AF" w:rsidP="001552AF">
      <w:pPr>
        <w:pStyle w:val="PSI-Ttulo2"/>
        <w:rPr>
          <w:lang w:eastAsia="es-ES"/>
        </w:rPr>
      </w:pPr>
      <w:bookmarkStart w:id="16" w:name="_Toc181824732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658AE732" w14:textId="54999FB9" w:rsidR="001552AF" w:rsidRPr="00074918" w:rsidRDefault="00881584" w:rsidP="000400DB">
      <w:pPr>
        <w:rPr>
          <w:lang w:eastAsia="es-ES"/>
        </w:rPr>
      </w:pPr>
      <w:r>
        <w:t>11</w:t>
      </w:r>
      <w:r w:rsidR="000400DB">
        <w:t>:</w:t>
      </w:r>
      <w:r>
        <w:t>00</w:t>
      </w:r>
      <w:r w:rsidR="000400DB">
        <w:t xml:space="preserve"> </w:t>
      </w:r>
      <w:r>
        <w:t>A</w:t>
      </w:r>
      <w:r w:rsidR="00CA39A0">
        <w:t>M</w:t>
      </w:r>
    </w:p>
    <w:p w14:paraId="1CD4677F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81824733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B93300E" w14:textId="77777777" w:rsidR="001552AF" w:rsidRPr="00074918" w:rsidRDefault="000400DB" w:rsidP="000400DB">
      <w:pPr>
        <w:rPr>
          <w:lang w:eastAsia="es-ES"/>
        </w:rPr>
      </w:pPr>
      <w:r>
        <w:t>Virtualmente.</w:t>
      </w:r>
    </w:p>
    <w:p w14:paraId="78A75669" w14:textId="77777777" w:rsidR="0084458B" w:rsidRPr="0084458B" w:rsidRDefault="001552AF" w:rsidP="0084458B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81824734"/>
      <w:r w:rsidRPr="005F0DEA">
        <w:rPr>
          <w:lang w:eastAsia="es-ES"/>
        </w:rPr>
        <w:t>Temario Propuesto:</w:t>
      </w:r>
      <w:bookmarkEnd w:id="20"/>
      <w:bookmarkEnd w:id="21"/>
      <w:bookmarkEnd w:id="22"/>
      <w:r w:rsidR="0084458B" w:rsidRPr="0084458B">
        <w:rPr>
          <w:lang w:eastAsia="es-ES"/>
        </w:rPr>
        <w:t xml:space="preserve"> </w:t>
      </w:r>
    </w:p>
    <w:p w14:paraId="38F257D8" w14:textId="77777777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>Puesta en común sobre los casos de uso a diseñar y desarrollar.</w:t>
      </w:r>
    </w:p>
    <w:p w14:paraId="4420C226" w14:textId="27DCD9E8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>Definición de actividades a desarrollar por los integrantes del equipo para el día martes 05/11/2024.</w:t>
      </w:r>
    </w:p>
    <w:p w14:paraId="37C50CFD" w14:textId="5EA05B71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 xml:space="preserve">Confección de las diapositivas en </w:t>
      </w:r>
      <w:proofErr w:type="spellStart"/>
      <w:r w:rsidRPr="00F857E2">
        <w:rPr>
          <w:lang w:val="es-AR" w:eastAsia="es-ES"/>
        </w:rPr>
        <w:t>canvas</w:t>
      </w:r>
      <w:proofErr w:type="spellEnd"/>
      <w:r w:rsidRPr="00F857E2">
        <w:rPr>
          <w:lang w:val="es-AR" w:eastAsia="es-ES"/>
        </w:rPr>
        <w:t xml:space="preserve"> y escrito en trello.</w:t>
      </w:r>
    </w:p>
    <w:p w14:paraId="1D900FF1" w14:textId="48E0E6CD" w:rsidR="00F857E2" w:rsidRPr="00F857E2" w:rsidRDefault="00F857E2" w:rsidP="00F857E2">
      <w:pPr>
        <w:numPr>
          <w:ilvl w:val="0"/>
          <w:numId w:val="45"/>
        </w:numPr>
        <w:rPr>
          <w:lang w:val="es-AR" w:eastAsia="es-ES"/>
        </w:rPr>
      </w:pPr>
      <w:r w:rsidRPr="00F857E2">
        <w:rPr>
          <w:lang w:val="es-AR" w:eastAsia="es-ES"/>
        </w:rPr>
        <w:t>Se evalúa la posibilidad de compartir la presentación por meet.</w:t>
      </w:r>
    </w:p>
    <w:p w14:paraId="79548A20" w14:textId="77031DC3" w:rsidR="003218AE" w:rsidRDefault="00F857E2" w:rsidP="00F857E2">
      <w:pPr>
        <w:numPr>
          <w:ilvl w:val="0"/>
          <w:numId w:val="45"/>
        </w:numPr>
        <w:rPr>
          <w:lang w:eastAsia="es-ES"/>
        </w:rPr>
      </w:pPr>
      <w:r w:rsidRPr="00F857E2">
        <w:rPr>
          <w:lang w:val="es-AR" w:eastAsia="es-ES"/>
        </w:rPr>
        <w:t>Revisar diagrama de secuencia de "modificar escenario".</w:t>
      </w:r>
    </w:p>
    <w:p w14:paraId="1EE9BA43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4B8E7DA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1A86319C" w14:textId="77777777" w:rsidR="00BD19C2" w:rsidRDefault="00BD19C2" w:rsidP="003218AE">
      <w:pPr>
        <w:spacing w:before="0" w:line="240" w:lineRule="auto"/>
        <w:ind w:left="720" w:firstLine="0"/>
        <w:rPr>
          <w:lang w:eastAsia="es-ES"/>
        </w:rPr>
      </w:pPr>
    </w:p>
    <w:p w14:paraId="7839B53F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5DC8AF01" w14:textId="77777777" w:rsidR="003218AE" w:rsidRDefault="003218AE" w:rsidP="003218AE">
      <w:pPr>
        <w:spacing w:before="0" w:line="240" w:lineRule="auto"/>
        <w:ind w:left="720" w:firstLine="0"/>
        <w:rPr>
          <w:lang w:eastAsia="es-ES"/>
        </w:rPr>
      </w:pPr>
    </w:p>
    <w:p w14:paraId="602A62B9" w14:textId="77777777" w:rsidR="00573859" w:rsidRDefault="00573859" w:rsidP="003218AE">
      <w:pPr>
        <w:spacing w:before="0" w:line="240" w:lineRule="auto"/>
        <w:ind w:left="720" w:firstLine="0"/>
        <w:rPr>
          <w:lang w:eastAsia="es-ES"/>
        </w:rPr>
      </w:pPr>
    </w:p>
    <w:p w14:paraId="2A51F774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3" w:name="_Toc231031571"/>
      <w:bookmarkStart w:id="24" w:name="_Toc235002072"/>
      <w:bookmarkStart w:id="25" w:name="_Toc181824735"/>
      <w:r w:rsidRPr="00985A88">
        <w:rPr>
          <w:lang w:eastAsia="es-ES"/>
        </w:rPr>
        <w:lastRenderedPageBreak/>
        <w:t>Clasificación</w:t>
      </w:r>
      <w:bookmarkEnd w:id="23"/>
      <w:bookmarkEnd w:id="24"/>
      <w:bookmarkEnd w:id="25"/>
    </w:p>
    <w:tbl>
      <w:tblPr>
        <w:tblW w:w="9772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70"/>
        <w:gridCol w:w="90"/>
        <w:gridCol w:w="70"/>
        <w:gridCol w:w="1810"/>
        <w:gridCol w:w="70"/>
        <w:gridCol w:w="90"/>
        <w:gridCol w:w="70"/>
        <w:gridCol w:w="1610"/>
        <w:gridCol w:w="70"/>
        <w:gridCol w:w="90"/>
        <w:gridCol w:w="70"/>
        <w:gridCol w:w="1294"/>
        <w:gridCol w:w="70"/>
        <w:gridCol w:w="134"/>
        <w:gridCol w:w="70"/>
        <w:gridCol w:w="1711"/>
        <w:gridCol w:w="70"/>
        <w:gridCol w:w="701"/>
        <w:gridCol w:w="8"/>
        <w:gridCol w:w="62"/>
      </w:tblGrid>
      <w:tr w:rsidR="001552AF" w:rsidRPr="00C247E0" w14:paraId="790D4832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58EF9AE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14:paraId="7EDD1C3E" w14:textId="77777777" w:rsidTr="00E65ED9">
        <w:trPr>
          <w:gridAfter w:val="2"/>
          <w:wAfter w:w="70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D97AB04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86DE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EC17C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8C1E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6136C86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0D98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51173E9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7681" w14:textId="77777777"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0709EE" w14:textId="77777777"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4CBD8" w14:textId="77777777"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14:paraId="0072F914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0391839E" w14:textId="77777777"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14:paraId="6D60619B" w14:textId="77777777" w:rsidTr="00E65ED9">
        <w:trPr>
          <w:gridAfter w:val="2"/>
          <w:wAfter w:w="70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CA1BFA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2A00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C7821AF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10EB1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E8D6727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2E9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4F82928" w14:textId="3A907762" w:rsidR="00815F59" w:rsidRPr="00581D90" w:rsidRDefault="00F857E2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17E" w14:textId="77777777"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BED012" w14:textId="58FB2BAE" w:rsidR="00815F59" w:rsidRPr="00581D90" w:rsidRDefault="00BD19C2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Herramientas</w:t>
            </w:r>
          </w:p>
        </w:tc>
        <w:tc>
          <w:tcPr>
            <w:tcW w:w="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11F73" w14:textId="77777777"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E65ED9" w:rsidRPr="00C247E0" w14:paraId="40FCECC2" w14:textId="77777777" w:rsidTr="00E65ED9">
        <w:trPr>
          <w:gridAfter w:val="1"/>
          <w:wAfter w:w="62" w:type="dxa"/>
          <w:cantSplit/>
        </w:trPr>
        <w:tc>
          <w:tcPr>
            <w:tcW w:w="9710" w:type="dxa"/>
            <w:gridSpan w:val="2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212C7122" w14:textId="77777777" w:rsidR="00E65ED9" w:rsidRDefault="00E65ED9" w:rsidP="008C3837">
            <w:pPr>
              <w:jc w:val="center"/>
              <w:rPr>
                <w:b/>
                <w:lang w:val="es-MX"/>
              </w:rPr>
            </w:pPr>
          </w:p>
        </w:tc>
      </w:tr>
      <w:tr w:rsidR="00E65ED9" w:rsidRPr="00985A88" w14:paraId="15A514DE" w14:textId="77777777" w:rsidTr="00E65ED9">
        <w:trPr>
          <w:cantSplit/>
        </w:trPr>
        <w:tc>
          <w:tcPr>
            <w:tcW w:w="16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982EC28" w14:textId="37F6E008" w:rsidR="00E65ED9" w:rsidRDefault="00F857E2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Codificación</w:t>
            </w: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A8741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F13C8D1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CBAC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09165D8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D993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333A888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531DD" w14:textId="77777777" w:rsidR="00E65ED9" w:rsidRPr="00581D90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0E6B78F" w14:textId="77777777" w:rsidR="00E65ED9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E5B4" w14:textId="77777777" w:rsidR="00E65ED9" w:rsidRPr="00985A88" w:rsidRDefault="00E65ED9" w:rsidP="008C383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258D678E" w14:textId="77777777" w:rsidR="001552AF" w:rsidRPr="00985A88" w:rsidRDefault="001552AF" w:rsidP="001552AF">
      <w:pPr>
        <w:rPr>
          <w:lang w:eastAsia="es-ES"/>
        </w:rPr>
      </w:pPr>
    </w:p>
    <w:p w14:paraId="3CCA69F5" w14:textId="77777777" w:rsidR="001552AF" w:rsidRDefault="001552AF" w:rsidP="001552AF">
      <w:pPr>
        <w:pStyle w:val="PSI-Ttulo2"/>
        <w:rPr>
          <w:lang w:eastAsia="es-ES"/>
        </w:rPr>
      </w:pPr>
      <w:bookmarkStart w:id="26" w:name="_Toc231031572"/>
      <w:bookmarkStart w:id="27" w:name="_Toc235002073"/>
      <w:bookmarkStart w:id="28" w:name="_Toc181824736"/>
      <w:r w:rsidRPr="00A422CC">
        <w:rPr>
          <w:lang w:eastAsia="es-ES"/>
        </w:rPr>
        <w:t>Participantes</w:t>
      </w:r>
      <w:bookmarkEnd w:id="26"/>
      <w:bookmarkEnd w:id="27"/>
      <w:bookmarkEnd w:id="28"/>
    </w:p>
    <w:p w14:paraId="3C4FBEC3" w14:textId="7D9C49F1" w:rsidR="000400DB" w:rsidRDefault="000400DB" w:rsidP="000400DB">
      <w:bookmarkStart w:id="29" w:name="_Toc231031573"/>
      <w:bookmarkStart w:id="30" w:name="_Toc235002074"/>
      <w:r>
        <w:t>Ojeda Valeria, Oyarzo Malena, Levipichun Emilio.</w:t>
      </w:r>
    </w:p>
    <w:p w14:paraId="3602BC09" w14:textId="77777777" w:rsidR="0001783D" w:rsidRPr="008A6422" w:rsidRDefault="0001783D" w:rsidP="000400DB">
      <w:pPr>
        <w:rPr>
          <w:lang w:eastAsia="es-ES"/>
        </w:rPr>
      </w:pPr>
    </w:p>
    <w:p w14:paraId="5A5601C0" w14:textId="77777777" w:rsidR="001552AF" w:rsidRPr="00176F80" w:rsidRDefault="001552AF" w:rsidP="001552AF">
      <w:pPr>
        <w:pStyle w:val="PSI-Ttulo2"/>
        <w:rPr>
          <w:lang w:eastAsia="es-ES"/>
        </w:rPr>
      </w:pPr>
      <w:bookmarkStart w:id="31" w:name="_Toc181824737"/>
      <w:r w:rsidRPr="00176F80">
        <w:rPr>
          <w:lang w:eastAsia="es-ES"/>
        </w:rPr>
        <w:t>Definición de Roles</w:t>
      </w:r>
      <w:bookmarkEnd w:id="29"/>
      <w:bookmarkEnd w:id="30"/>
      <w:bookmarkEnd w:id="31"/>
    </w:p>
    <w:p w14:paraId="308E0475" w14:textId="77777777"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6B55C8F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34DD0F2" w14:textId="77777777" w:rsidR="001552AF" w:rsidRPr="00C247E0" w:rsidRDefault="001552AF" w:rsidP="00E56FF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4DE401D8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0B07D7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9CCC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62B01F87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F279D1A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BBEB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492ACB4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19B6734F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5B72" w14:textId="4DF9A784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Levipichun Emilio.</w:t>
            </w:r>
          </w:p>
        </w:tc>
      </w:tr>
      <w:tr w:rsidR="001552AF" w:rsidRPr="00C247E0" w14:paraId="3384F0FD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9C62D3B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E543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14:paraId="3441439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E1DF5DA" w14:textId="77777777"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D5ACD" w14:textId="77777777" w:rsidR="001552AF" w:rsidRPr="00A90502" w:rsidRDefault="000400DB" w:rsidP="00E14B14">
            <w:r>
              <w:t>Levipichun Emilio</w:t>
            </w:r>
          </w:p>
        </w:tc>
      </w:tr>
      <w:tr w:rsidR="001552AF" w:rsidRPr="00C247E0" w14:paraId="45C6EF23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6C9C407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1CC8" w14:textId="39233916" w:rsidR="001552AF" w:rsidRPr="00A90502" w:rsidRDefault="0001783D" w:rsidP="00E14B14">
            <w:r>
              <w:t>Oyarzo Malena</w:t>
            </w:r>
          </w:p>
        </w:tc>
      </w:tr>
    </w:tbl>
    <w:p w14:paraId="7BD0DA51" w14:textId="77777777" w:rsidR="001552AF" w:rsidRDefault="001552AF" w:rsidP="001552AF">
      <w:pPr>
        <w:ind w:left="0" w:firstLine="0"/>
        <w:rPr>
          <w:lang w:eastAsia="es-ES"/>
        </w:rPr>
      </w:pPr>
    </w:p>
    <w:p w14:paraId="16545601" w14:textId="77777777" w:rsidR="001552AF" w:rsidRDefault="001552AF" w:rsidP="001552AF">
      <w:pPr>
        <w:pStyle w:val="PSI-Ttulo2"/>
        <w:rPr>
          <w:lang w:eastAsia="es-ES"/>
        </w:rPr>
      </w:pPr>
      <w:bookmarkStart w:id="32" w:name="_Toc231031574"/>
      <w:bookmarkStart w:id="33" w:name="_Toc235002075"/>
      <w:bookmarkStart w:id="34" w:name="_Toc181824738"/>
      <w:r w:rsidRPr="00A422CC">
        <w:rPr>
          <w:lang w:eastAsia="es-ES"/>
        </w:rPr>
        <w:t>Resoluciones:</w:t>
      </w:r>
      <w:bookmarkEnd w:id="32"/>
      <w:bookmarkEnd w:id="33"/>
      <w:bookmarkEnd w:id="34"/>
    </w:p>
    <w:p w14:paraId="28730736" w14:textId="05816785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bookmarkStart w:id="35" w:name="_Toc231031575"/>
      <w:bookmarkStart w:id="36" w:name="_Toc235002076"/>
      <w:r w:rsidRPr="00F857E2">
        <w:rPr>
          <w:lang w:val="es-AR" w:eastAsia="es-ES"/>
        </w:rPr>
        <w:t>Puesta en común sobre los casos de uso a diseñar y desarrollar.</w:t>
      </w:r>
      <w:r>
        <w:rPr>
          <w:lang w:val="es-AR" w:eastAsia="es-ES"/>
        </w:rPr>
        <w:t xml:space="preserve"> (Se realiza puesta en común sobre la 2da tanda de casos de uso a implementar y documentar).</w:t>
      </w:r>
    </w:p>
    <w:p w14:paraId="5FE86F91" w14:textId="3593CC8D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r w:rsidRPr="00F857E2">
        <w:rPr>
          <w:lang w:val="es-AR" w:eastAsia="es-ES"/>
        </w:rPr>
        <w:t>Definición de actividades a desarrollar por los integrantes del equipo para el día martes 05/11/2024.</w:t>
      </w:r>
      <w:r>
        <w:rPr>
          <w:lang w:val="es-AR" w:eastAsia="es-ES"/>
        </w:rPr>
        <w:t xml:space="preserve"> (Se asignan casos de uso a cada integrante del equipo de desarrollo para documentar y para realizar diagramas).</w:t>
      </w:r>
    </w:p>
    <w:p w14:paraId="730CFC6B" w14:textId="471D90D5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r w:rsidRPr="00F857E2">
        <w:rPr>
          <w:lang w:val="es-AR" w:eastAsia="es-ES"/>
        </w:rPr>
        <w:lastRenderedPageBreak/>
        <w:t>Confección de las diapositivas en canva y escrito en trello</w:t>
      </w:r>
      <w:r w:rsidR="0001783D">
        <w:rPr>
          <w:lang w:val="es-AR" w:eastAsia="es-ES"/>
        </w:rPr>
        <w:t>. (Se define el orden de la presentación y de los casos de uso de cada integrante del equipo de desarrollo para la presentación).</w:t>
      </w:r>
    </w:p>
    <w:p w14:paraId="543C808B" w14:textId="7227033F" w:rsidR="00176355" w:rsidRPr="00F857E2" w:rsidRDefault="00176355" w:rsidP="00176355">
      <w:pPr>
        <w:numPr>
          <w:ilvl w:val="0"/>
          <w:numId w:val="46"/>
        </w:numPr>
        <w:rPr>
          <w:lang w:val="es-AR" w:eastAsia="es-ES"/>
        </w:rPr>
      </w:pPr>
      <w:r w:rsidRPr="00F857E2">
        <w:rPr>
          <w:lang w:val="es-AR" w:eastAsia="es-ES"/>
        </w:rPr>
        <w:t>Se evalúa la posibilidad de compartir la presentación por meet.</w:t>
      </w:r>
      <w:r w:rsidR="0001783D">
        <w:rPr>
          <w:lang w:val="es-AR" w:eastAsia="es-ES"/>
        </w:rPr>
        <w:t xml:space="preserve"> (Se realiza puesta en común para evaluar la posibilidad de compartir un enlace de meet para que los diagramas y datos necesario se puedan ver con mayor definición).</w:t>
      </w:r>
    </w:p>
    <w:p w14:paraId="301C2F16" w14:textId="5C537AFF" w:rsidR="00176355" w:rsidRDefault="00176355" w:rsidP="00176355">
      <w:pPr>
        <w:numPr>
          <w:ilvl w:val="0"/>
          <w:numId w:val="46"/>
        </w:numPr>
        <w:rPr>
          <w:lang w:eastAsia="es-ES"/>
        </w:rPr>
      </w:pPr>
      <w:r w:rsidRPr="00F857E2">
        <w:rPr>
          <w:lang w:val="es-AR" w:eastAsia="es-ES"/>
        </w:rPr>
        <w:t>Revisar diagrama de secuencia de "modificar escenario".</w:t>
      </w:r>
      <w:r w:rsidR="0001783D">
        <w:rPr>
          <w:lang w:val="es-AR" w:eastAsia="es-ES"/>
        </w:rPr>
        <w:t xml:space="preserve"> (Se realiza la revisión de la especificación y diagrama de secuencia de modificar escenario).</w:t>
      </w:r>
    </w:p>
    <w:p w14:paraId="72C1076A" w14:textId="77777777" w:rsidR="00A86AE3" w:rsidRDefault="00A86AE3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5977961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3481C2BB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4D419DB9" w14:textId="77777777" w:rsidR="00573859" w:rsidRDefault="00573859" w:rsidP="00A86AE3">
      <w:pPr>
        <w:spacing w:before="0" w:line="240" w:lineRule="auto"/>
        <w:ind w:left="714"/>
        <w:rPr>
          <w:b/>
          <w:bCs/>
          <w:lang w:eastAsia="es-ES"/>
        </w:rPr>
      </w:pPr>
    </w:p>
    <w:p w14:paraId="77A68E72" w14:textId="4C038515" w:rsidR="001552AF" w:rsidRPr="00064191" w:rsidRDefault="001552AF" w:rsidP="004A3552">
      <w:pPr>
        <w:pStyle w:val="PSI-Ttulo2"/>
        <w:spacing w:before="0" w:line="240" w:lineRule="auto"/>
        <w:rPr>
          <w:lang w:eastAsia="es-ES"/>
        </w:rPr>
      </w:pPr>
      <w:bookmarkStart w:id="37" w:name="_Toc181824739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5"/>
      <w:bookmarkEnd w:id="36"/>
      <w:bookmarkEnd w:id="37"/>
    </w:p>
    <w:tbl>
      <w:tblPr>
        <w:tblW w:w="9262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43"/>
        <w:gridCol w:w="1503"/>
        <w:gridCol w:w="2416"/>
      </w:tblGrid>
      <w:tr w:rsidR="001552AF" w:rsidRPr="00C247E0" w14:paraId="1020A6DA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BB39A4F" w14:textId="77777777" w:rsidR="001552AF" w:rsidRPr="00C247E0" w:rsidRDefault="001552AF" w:rsidP="00E56FF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4339BF2" w14:textId="77777777" w:rsidR="001552AF" w:rsidRPr="00C247E0" w:rsidRDefault="001552AF" w:rsidP="00E56FF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AF26530" w14:textId="77777777" w:rsidR="001552AF" w:rsidRPr="00C247E0" w:rsidRDefault="001552AF" w:rsidP="00E56FF8">
            <w:pPr>
              <w:pStyle w:val="PSI-Normal"/>
            </w:pPr>
            <w:r w:rsidRPr="00C247E0">
              <w:t>Responsable</w:t>
            </w:r>
          </w:p>
        </w:tc>
      </w:tr>
      <w:tr w:rsidR="0001783D" w:rsidRPr="00C247E0" w14:paraId="72F1A77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A674" w14:textId="05B69DBB" w:rsidR="0001783D" w:rsidRPr="00AC1B5C" w:rsidRDefault="0001783D" w:rsidP="0001783D">
            <w:pPr>
              <w:numPr>
                <w:ilvl w:val="0"/>
                <w:numId w:val="43"/>
              </w:numPr>
              <w:rPr>
                <w:lang w:eastAsia="es-ES"/>
              </w:rPr>
            </w:pPr>
            <w:r w:rsidRPr="00D6072F">
              <w:rPr>
                <w:lang w:val="es-AR" w:eastAsia="es-ES"/>
              </w:rPr>
              <w:t>Puesta en común sobre los casos de uso a diseñar y desarrollar. (Se realiza puesta en común sobre la 2da tanda de casos de uso a implementar y documentar).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77EE4" w14:textId="4BD4930D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0D2BC700" w14:textId="77777777" w:rsidR="0001783D" w:rsidRPr="00AC1B5C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FA21" w14:textId="4501B8BC" w:rsidR="0001783D" w:rsidRPr="000400DB" w:rsidRDefault="0001783D" w:rsidP="0001783D">
            <w:pPr>
              <w:rPr>
                <w:lang w:eastAsia="es-ES"/>
              </w:rPr>
            </w:pPr>
            <w:r>
              <w:t>Ojeda Valeria, Oyarzo Malena, Levipichun Emilio.</w:t>
            </w:r>
          </w:p>
        </w:tc>
      </w:tr>
      <w:tr w:rsidR="0001783D" w:rsidRPr="00C247E0" w14:paraId="0601BDB3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D6A3E" w14:textId="49CDC675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Definición de actividades a desarrollar por los integrantes del equipo para el día martes 05/11/2024. (Se asignan casos de uso a cada integrante del equipo de desarrollo para documentar y para realizar diagramas).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ED83C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0FB18FE3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9B642" w14:textId="783C3D8A" w:rsidR="0001783D" w:rsidRDefault="0001783D" w:rsidP="0001783D">
            <w:r>
              <w:t>Ojeda Valeria, Oyarzo Malena, Levipichun Emilio.</w:t>
            </w:r>
          </w:p>
        </w:tc>
      </w:tr>
      <w:tr w:rsidR="0001783D" w:rsidRPr="00C247E0" w14:paraId="6DCF2976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A8FD" w14:textId="764340D4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Confección de las diapositivas en canva y escrito en trello. (Se define el orden de la presentación y de los casos de uso de cada integrante del equipo de desarrollo para la presentación).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A5C73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12FAE11B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A9190" w14:textId="4645B865" w:rsidR="0001783D" w:rsidRDefault="0001783D" w:rsidP="0001783D">
            <w:r>
              <w:t>Ojeda Valeria, Oyarzo Malena, Levipichun Emilio.</w:t>
            </w:r>
          </w:p>
        </w:tc>
      </w:tr>
      <w:tr w:rsidR="0001783D" w:rsidRPr="00C247E0" w14:paraId="1AFD43E9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68024" w14:textId="0D1B0C6A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Se evalúa la posibilidad de compartir la presentación por meet. (Se realiza puesta en común para evaluar la posibilidad de compartir un enlace de meet para que los diagramas y datos necesario se puedan ver con mayor definición).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97BC5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401EAAB0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6F1F5" w14:textId="2CA0D164" w:rsidR="0001783D" w:rsidRDefault="0001783D" w:rsidP="0001783D">
            <w:r>
              <w:t>Ojeda Valeria, Oyarzo Malena, Levipichun Emilio.</w:t>
            </w:r>
          </w:p>
        </w:tc>
      </w:tr>
      <w:tr w:rsidR="0001783D" w:rsidRPr="00C247E0" w14:paraId="17B51C3E" w14:textId="77777777" w:rsidTr="00E56FF8">
        <w:tc>
          <w:tcPr>
            <w:tcW w:w="5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34F29" w14:textId="61B7FAAC" w:rsidR="0001783D" w:rsidRDefault="0001783D" w:rsidP="0001783D">
            <w:pPr>
              <w:numPr>
                <w:ilvl w:val="0"/>
                <w:numId w:val="43"/>
              </w:numPr>
              <w:rPr>
                <w:lang w:val="es-AR" w:eastAsia="es-ES"/>
              </w:rPr>
            </w:pPr>
            <w:r w:rsidRPr="00D6072F">
              <w:rPr>
                <w:lang w:val="es-AR" w:eastAsia="es-ES"/>
              </w:rPr>
              <w:t>Revisar diagrama de secuencia de "modificar escenario". (Se realiza la revisión de la especificación y diagrama de secuencia de modificar escenario).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E2627" w14:textId="77777777" w:rsidR="0001783D" w:rsidRPr="00AC1B5C" w:rsidRDefault="0001783D" w:rsidP="0001783D">
            <w:pPr>
              <w:ind w:hanging="143"/>
            </w:pPr>
            <w:r>
              <w:t>05/11/2024</w:t>
            </w:r>
          </w:p>
          <w:p w14:paraId="0FB09E08" w14:textId="77777777" w:rsidR="0001783D" w:rsidRDefault="0001783D" w:rsidP="0001783D">
            <w:pPr>
              <w:ind w:hanging="143"/>
            </w:pP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4CFC" w14:textId="34BEA7C4" w:rsidR="0001783D" w:rsidRDefault="0001783D" w:rsidP="0001783D">
            <w:r>
              <w:t>Ojeda Valeria, Oyarzo Malena, Levipichun Emilio.</w:t>
            </w:r>
          </w:p>
        </w:tc>
      </w:tr>
    </w:tbl>
    <w:p w14:paraId="429B6576" w14:textId="77777777" w:rsidR="00F9460B" w:rsidRDefault="00F9460B" w:rsidP="00F9460B">
      <w:pPr>
        <w:rPr>
          <w:lang w:eastAsia="es-ES"/>
        </w:rPr>
      </w:pPr>
      <w:bookmarkStart w:id="38" w:name="_Toc231031576"/>
      <w:bookmarkStart w:id="39" w:name="_Toc235002077"/>
    </w:p>
    <w:p w14:paraId="208A4FDA" w14:textId="77777777" w:rsidR="00F9460B" w:rsidRDefault="00F9460B" w:rsidP="00F9460B">
      <w:pPr>
        <w:rPr>
          <w:lang w:eastAsia="es-ES"/>
        </w:rPr>
      </w:pPr>
    </w:p>
    <w:p w14:paraId="4AC2A370" w14:textId="06A5C52F" w:rsidR="00ED7DEA" w:rsidRDefault="001552AF" w:rsidP="00F9460B">
      <w:pPr>
        <w:pStyle w:val="PSI-Ttulo2"/>
        <w:ind w:left="0" w:firstLine="0"/>
        <w:rPr>
          <w:lang w:eastAsia="es-ES"/>
        </w:rPr>
      </w:pPr>
      <w:bookmarkStart w:id="40" w:name="_Toc181824740"/>
      <w:r w:rsidRPr="00C823CE">
        <w:rPr>
          <w:lang w:eastAsia="es-ES"/>
        </w:rPr>
        <w:lastRenderedPageBreak/>
        <w:t>Temas Adicionales</w:t>
      </w:r>
      <w:bookmarkEnd w:id="38"/>
      <w:bookmarkEnd w:id="39"/>
      <w:bookmarkEnd w:id="40"/>
    </w:p>
    <w:p w14:paraId="0D683E6B" w14:textId="312E344F" w:rsidR="00E56FF8" w:rsidRDefault="004E4168" w:rsidP="005058AE">
      <w:pPr>
        <w:spacing w:before="0" w:line="240" w:lineRule="auto"/>
        <w:rPr>
          <w:lang w:eastAsia="es-ES"/>
        </w:rPr>
      </w:pPr>
      <w:r>
        <w:rPr>
          <w:lang w:eastAsia="es-ES"/>
        </w:rPr>
        <w:t>Confección del presente documento de reunión 2</w:t>
      </w:r>
      <w:r w:rsidR="00791E78">
        <w:rPr>
          <w:lang w:eastAsia="es-ES"/>
        </w:rPr>
        <w:t>3.</w:t>
      </w:r>
    </w:p>
    <w:p w14:paraId="60333E05" w14:textId="77777777" w:rsidR="00A12A8E" w:rsidRPr="009C01D6" w:rsidRDefault="00A12A8E" w:rsidP="00A12A8E">
      <w:pPr>
        <w:spacing w:before="0" w:line="240" w:lineRule="auto"/>
        <w:rPr>
          <w:lang w:eastAsia="es-ES"/>
        </w:rPr>
      </w:pPr>
    </w:p>
    <w:p w14:paraId="28DF2CB2" w14:textId="77777777" w:rsidR="001552AF" w:rsidRDefault="001552AF" w:rsidP="001552AF">
      <w:pPr>
        <w:pStyle w:val="PSI-Ttulo2"/>
        <w:rPr>
          <w:lang w:eastAsia="es-ES"/>
        </w:rPr>
      </w:pPr>
      <w:bookmarkStart w:id="41" w:name="_Toc231031577"/>
      <w:bookmarkStart w:id="42" w:name="_Toc235002078"/>
      <w:bookmarkStart w:id="43" w:name="_Toc181824741"/>
      <w:r w:rsidRPr="00C823CE">
        <w:rPr>
          <w:lang w:eastAsia="es-ES"/>
        </w:rPr>
        <w:t>Observaciones:</w:t>
      </w:r>
      <w:bookmarkEnd w:id="41"/>
      <w:bookmarkEnd w:id="42"/>
      <w:bookmarkEnd w:id="43"/>
    </w:p>
    <w:p w14:paraId="14C26B34" w14:textId="6EA3884C" w:rsidR="00A12A8E" w:rsidRDefault="00A12A8E" w:rsidP="00E56FF8">
      <w:pPr>
        <w:spacing w:before="0" w:line="240" w:lineRule="auto"/>
      </w:pPr>
      <w:r>
        <w:t xml:space="preserve">Hora de inicio: </w:t>
      </w:r>
      <w:r w:rsidR="00F857E2">
        <w:t>11</w:t>
      </w:r>
      <w:r w:rsidR="00D05F17">
        <w:t>:</w:t>
      </w:r>
      <w:r w:rsidR="00F857E2">
        <w:t>00</w:t>
      </w:r>
      <w:r>
        <w:t xml:space="preserve"> </w:t>
      </w:r>
      <w:r w:rsidR="00F857E2">
        <w:t>A</w:t>
      </w:r>
      <w:r w:rsidR="00CA39A0">
        <w:t>M</w:t>
      </w:r>
      <w:r>
        <w:t xml:space="preserve"> </w:t>
      </w:r>
    </w:p>
    <w:p w14:paraId="019768C2" w14:textId="54E926F7" w:rsidR="00A12A8E" w:rsidRDefault="00E8236E" w:rsidP="00E56FF8">
      <w:pPr>
        <w:spacing w:before="0" w:line="240" w:lineRule="auto"/>
      </w:pPr>
      <w:r>
        <w:t xml:space="preserve">Hora de fin: </w:t>
      </w:r>
      <w:r w:rsidR="00F857E2">
        <w:t>12:07</w:t>
      </w:r>
      <w:r w:rsidR="00A12A8E">
        <w:t xml:space="preserve"> </w:t>
      </w:r>
      <w:r w:rsidR="00224590">
        <w:t>PM</w:t>
      </w:r>
    </w:p>
    <w:p w14:paraId="289A9D2A" w14:textId="7D71DB50" w:rsidR="00A12A8E" w:rsidRPr="009C01D6" w:rsidRDefault="00A12A8E" w:rsidP="00E56FF8">
      <w:pPr>
        <w:spacing w:before="0" w:line="240" w:lineRule="auto"/>
      </w:pPr>
      <w:r>
        <w:t xml:space="preserve">Tiempo invertido: </w:t>
      </w:r>
      <w:r w:rsidR="00573859">
        <w:t>1</w:t>
      </w:r>
      <w:r>
        <w:t xml:space="preserve"> Horas, </w:t>
      </w:r>
      <w:r w:rsidR="00F857E2">
        <w:t>05</w:t>
      </w:r>
      <w:r w:rsidR="00D05F17">
        <w:t xml:space="preserve"> </w:t>
      </w:r>
      <w:r>
        <w:t>minutos</w:t>
      </w:r>
      <w:r w:rsidR="00F857E2">
        <w:t>, 47</w:t>
      </w:r>
      <w:r>
        <w:t xml:space="preserve"> Segundos.</w:t>
      </w:r>
    </w:p>
    <w:p w14:paraId="4E8C210F" w14:textId="77777777" w:rsidR="00ED7DEA" w:rsidRDefault="00ED7DEA" w:rsidP="001552AF">
      <w:pPr>
        <w:pStyle w:val="PSI-Ttulo2"/>
        <w:rPr>
          <w:lang w:eastAsia="es-ES"/>
        </w:rPr>
      </w:pPr>
      <w:bookmarkStart w:id="44" w:name="_Toc231031578"/>
      <w:bookmarkStart w:id="45" w:name="_Toc235002079"/>
    </w:p>
    <w:p w14:paraId="70DD28C1" w14:textId="77777777" w:rsidR="001552AF" w:rsidRDefault="001552AF" w:rsidP="001552AF">
      <w:pPr>
        <w:pStyle w:val="PSI-Ttulo2"/>
        <w:rPr>
          <w:lang w:eastAsia="es-ES"/>
        </w:rPr>
      </w:pPr>
      <w:bookmarkStart w:id="46" w:name="_Toc181824742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4"/>
      <w:bookmarkEnd w:id="45"/>
      <w:bookmarkEnd w:id="46"/>
    </w:p>
    <w:p w14:paraId="6EE1353C" w14:textId="602ED3ED" w:rsidR="007F38C0" w:rsidRDefault="00F857E2" w:rsidP="00573859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597E" w14:textId="77777777" w:rsidR="00507C7F" w:rsidRDefault="00507C7F" w:rsidP="00C94FBE">
      <w:pPr>
        <w:spacing w:before="0" w:line="240" w:lineRule="auto"/>
      </w:pPr>
      <w:r>
        <w:separator/>
      </w:r>
    </w:p>
    <w:p w14:paraId="2C49126A" w14:textId="77777777" w:rsidR="00507C7F" w:rsidRDefault="00507C7F"/>
  </w:endnote>
  <w:endnote w:type="continuationSeparator" w:id="0">
    <w:p w14:paraId="59336E85" w14:textId="77777777" w:rsidR="00507C7F" w:rsidRDefault="00507C7F" w:rsidP="00C94FBE">
      <w:pPr>
        <w:spacing w:before="0" w:line="240" w:lineRule="auto"/>
      </w:pPr>
      <w:r>
        <w:continuationSeparator/>
      </w:r>
    </w:p>
    <w:p w14:paraId="2523BB89" w14:textId="77777777" w:rsidR="00507C7F" w:rsidRDefault="00507C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D9E1" w14:textId="77777777" w:rsidR="00600C73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110B407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600C73">
      <w:rPr>
        <w:lang w:val="es-AR"/>
      </w:rPr>
      <w:t>OSLO</w:t>
    </w:r>
    <w:r>
      <w:rPr>
        <w:noProof/>
        <w:lang w:eastAsia="es-ES"/>
      </w:rPr>
      <w:pict w14:anchorId="77B4177F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tab/>
    </w:r>
    <w:r w:rsidR="00600C73">
      <w:tab/>
    </w:r>
    <w:r w:rsidR="00600C73">
      <w:tab/>
    </w:r>
    <w:r w:rsidR="00600C73">
      <w:tab/>
    </w:r>
    <w:r w:rsidR="00600C73">
      <w:tab/>
    </w:r>
    <w:r w:rsidR="00600C73" w:rsidRPr="00DD5A70">
      <w:rPr>
        <w:rFonts w:ascii="Cambria" w:hAnsi="Cambria" w:cs="Cambria"/>
      </w:rPr>
      <w:t xml:space="preserve">Página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PAGE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 w:rsidR="00600C73" w:rsidRPr="00DD5A70">
      <w:rPr>
        <w:rFonts w:ascii="Cambria" w:hAnsi="Cambria" w:cs="Cambria"/>
      </w:rPr>
      <w:t xml:space="preserve"> de </w:t>
    </w:r>
    <w:r w:rsidR="00600C73" w:rsidRPr="00DD5A70">
      <w:rPr>
        <w:rFonts w:ascii="Cambria" w:hAnsi="Cambria" w:cs="Cambria"/>
      </w:rPr>
      <w:fldChar w:fldCharType="begin"/>
    </w:r>
    <w:r w:rsidR="00600C73" w:rsidRPr="00DD5A70">
      <w:rPr>
        <w:rFonts w:ascii="Cambria" w:hAnsi="Cambria" w:cs="Cambria"/>
      </w:rPr>
      <w:instrText xml:space="preserve"> NUMPAGES  </w:instrText>
    </w:r>
    <w:r w:rsidR="00600C73" w:rsidRPr="00DD5A70">
      <w:rPr>
        <w:rFonts w:ascii="Cambria" w:hAnsi="Cambria" w:cs="Cambria"/>
      </w:rPr>
      <w:fldChar w:fldCharType="separate"/>
    </w:r>
    <w:r w:rsidR="000A7776">
      <w:rPr>
        <w:rFonts w:ascii="Cambria" w:hAnsi="Cambria" w:cs="Cambria"/>
        <w:noProof/>
      </w:rPr>
      <w:t>8</w:t>
    </w:r>
    <w:r w:rsidR="00600C73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52F66B48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3A8C" w14:textId="77777777" w:rsidR="00507C7F" w:rsidRDefault="00507C7F" w:rsidP="00C94FBE">
      <w:pPr>
        <w:spacing w:before="0" w:line="240" w:lineRule="auto"/>
      </w:pPr>
      <w:r>
        <w:separator/>
      </w:r>
    </w:p>
    <w:p w14:paraId="387DEFB1" w14:textId="77777777" w:rsidR="00507C7F" w:rsidRDefault="00507C7F"/>
  </w:footnote>
  <w:footnote w:type="continuationSeparator" w:id="0">
    <w:p w14:paraId="738F794B" w14:textId="77777777" w:rsidR="00507C7F" w:rsidRDefault="00507C7F" w:rsidP="00C94FBE">
      <w:pPr>
        <w:spacing w:before="0" w:line="240" w:lineRule="auto"/>
      </w:pPr>
      <w:r>
        <w:continuationSeparator/>
      </w:r>
    </w:p>
    <w:p w14:paraId="622D2D6D" w14:textId="77777777" w:rsidR="00507C7F" w:rsidRDefault="00507C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0BE9" w14:textId="77777777" w:rsidR="00600C73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EC8C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600C73">
      <w:rPr>
        <w:rFonts w:ascii="Cambria" w:eastAsia="Times New Roman" w:hAnsi="Cambria"/>
        <w:lang w:val="es-AR"/>
      </w:rPr>
      <w:t>Resumen de Reunión</w:t>
    </w:r>
  </w:p>
  <w:p w14:paraId="2CC6C728" w14:textId="77777777" w:rsidR="00600C73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7875A6E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549193F5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6FE61151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68333F2B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600C73">
      <w:rPr>
        <w:rFonts w:ascii="Cambria" w:eastAsia="Times New Roman" w:hAnsi="Cambria"/>
        <w:szCs w:val="36"/>
      </w:rPr>
      <w:t>Testify</w:t>
    </w:r>
    <w:r w:rsidR="00600C73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3B7D"/>
    <w:multiLevelType w:val="hybridMultilevel"/>
    <w:tmpl w:val="BB4CFC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23A9"/>
    <w:multiLevelType w:val="hybridMultilevel"/>
    <w:tmpl w:val="9552143A"/>
    <w:lvl w:ilvl="0" w:tplc="C2F6E94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20E3"/>
    <w:multiLevelType w:val="hybridMultilevel"/>
    <w:tmpl w:val="C01A53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51DDF"/>
    <w:multiLevelType w:val="hybridMultilevel"/>
    <w:tmpl w:val="086C7C6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42472"/>
    <w:multiLevelType w:val="hybridMultilevel"/>
    <w:tmpl w:val="DD34AF4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41C76"/>
    <w:multiLevelType w:val="hybridMultilevel"/>
    <w:tmpl w:val="23665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15C17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B237C"/>
    <w:multiLevelType w:val="hybridMultilevel"/>
    <w:tmpl w:val="FEFA84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1E41"/>
    <w:multiLevelType w:val="hybridMultilevel"/>
    <w:tmpl w:val="DA7076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611FA"/>
    <w:multiLevelType w:val="hybridMultilevel"/>
    <w:tmpl w:val="969EA49E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D6D9E"/>
    <w:multiLevelType w:val="hybridMultilevel"/>
    <w:tmpl w:val="316A152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F52C3"/>
    <w:multiLevelType w:val="hybridMultilevel"/>
    <w:tmpl w:val="B6349CBA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123C1"/>
    <w:multiLevelType w:val="hybridMultilevel"/>
    <w:tmpl w:val="DD34AF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B42A5"/>
    <w:multiLevelType w:val="hybridMultilevel"/>
    <w:tmpl w:val="EFD084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35668"/>
    <w:multiLevelType w:val="multilevel"/>
    <w:tmpl w:val="4EC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41D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3C7FC5"/>
    <w:multiLevelType w:val="hybridMultilevel"/>
    <w:tmpl w:val="0C067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0492A"/>
    <w:multiLevelType w:val="hybridMultilevel"/>
    <w:tmpl w:val="086C7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A31220"/>
    <w:multiLevelType w:val="multilevel"/>
    <w:tmpl w:val="2474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6F2575"/>
    <w:multiLevelType w:val="multilevel"/>
    <w:tmpl w:val="E5F6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250A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844A7A"/>
    <w:multiLevelType w:val="hybridMultilevel"/>
    <w:tmpl w:val="BB4CF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C37DF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3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 w15:restartNumberingAfterBreak="0">
    <w:nsid w:val="5FB9158A"/>
    <w:multiLevelType w:val="hybridMultilevel"/>
    <w:tmpl w:val="6EB20C7C"/>
    <w:lvl w:ilvl="0" w:tplc="F8A68F1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BE54DB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30534"/>
    <w:multiLevelType w:val="hybridMultilevel"/>
    <w:tmpl w:val="72EC5DEE"/>
    <w:lvl w:ilvl="0" w:tplc="473AD5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93037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2E829A3"/>
    <w:multiLevelType w:val="hybridMultilevel"/>
    <w:tmpl w:val="1D26BA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A61C11"/>
    <w:multiLevelType w:val="multilevel"/>
    <w:tmpl w:val="A528A27C"/>
    <w:lvl w:ilvl="0">
      <w:start w:val="5"/>
      <w:numFmt w:val="decimal"/>
      <w:lvlText w:val="%1.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0" w15:restartNumberingAfterBreak="0">
    <w:nsid w:val="671030D4"/>
    <w:multiLevelType w:val="hybridMultilevel"/>
    <w:tmpl w:val="FBB0536A"/>
    <w:lvl w:ilvl="0" w:tplc="9EA0FB8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E7255"/>
    <w:multiLevelType w:val="hybridMultilevel"/>
    <w:tmpl w:val="2564E2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732AE"/>
    <w:multiLevelType w:val="hybridMultilevel"/>
    <w:tmpl w:val="E9E47DF0"/>
    <w:lvl w:ilvl="0" w:tplc="F7484A1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D26135"/>
    <w:multiLevelType w:val="hybridMultilevel"/>
    <w:tmpl w:val="EB70AAA0"/>
    <w:lvl w:ilvl="0" w:tplc="56D0F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45EB7"/>
    <w:multiLevelType w:val="multilevel"/>
    <w:tmpl w:val="77B26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E62067"/>
    <w:multiLevelType w:val="multilevel"/>
    <w:tmpl w:val="185A72BC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2E811B8"/>
    <w:multiLevelType w:val="hybridMultilevel"/>
    <w:tmpl w:val="F7CACCC6"/>
    <w:lvl w:ilvl="0" w:tplc="4FB67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06B16"/>
    <w:multiLevelType w:val="hybridMultilevel"/>
    <w:tmpl w:val="04CA2EE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9064A3"/>
    <w:multiLevelType w:val="hybridMultilevel"/>
    <w:tmpl w:val="28EC34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D41E9D"/>
    <w:multiLevelType w:val="hybridMultilevel"/>
    <w:tmpl w:val="37ECE2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10FE6"/>
    <w:multiLevelType w:val="hybridMultilevel"/>
    <w:tmpl w:val="2564E2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B4EFC"/>
    <w:multiLevelType w:val="multilevel"/>
    <w:tmpl w:val="F11452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C186A80"/>
    <w:multiLevelType w:val="hybridMultilevel"/>
    <w:tmpl w:val="EAE4B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4" w15:restartNumberingAfterBreak="0">
    <w:nsid w:val="7E8D4984"/>
    <w:multiLevelType w:val="hybridMultilevel"/>
    <w:tmpl w:val="316A152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604741"/>
    <w:multiLevelType w:val="hybridMultilevel"/>
    <w:tmpl w:val="A894E56E"/>
    <w:lvl w:ilvl="0" w:tplc="AB103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827525">
    <w:abstractNumId w:val="43"/>
  </w:num>
  <w:num w:numId="2" w16cid:durableId="288362367">
    <w:abstractNumId w:val="23"/>
  </w:num>
  <w:num w:numId="3" w16cid:durableId="201983287">
    <w:abstractNumId w:val="38"/>
  </w:num>
  <w:num w:numId="4" w16cid:durableId="967929768">
    <w:abstractNumId w:val="32"/>
  </w:num>
  <w:num w:numId="5" w16cid:durableId="1399013464">
    <w:abstractNumId w:val="17"/>
  </w:num>
  <w:num w:numId="6" w16cid:durableId="268392406">
    <w:abstractNumId w:val="27"/>
  </w:num>
  <w:num w:numId="7" w16cid:durableId="1494443871">
    <w:abstractNumId w:val="18"/>
  </w:num>
  <w:num w:numId="8" w16cid:durableId="1890873854">
    <w:abstractNumId w:val="39"/>
  </w:num>
  <w:num w:numId="9" w16cid:durableId="528106249">
    <w:abstractNumId w:val="3"/>
  </w:num>
  <w:num w:numId="10" w16cid:durableId="401690">
    <w:abstractNumId w:val="4"/>
  </w:num>
  <w:num w:numId="11" w16cid:durableId="1769233226">
    <w:abstractNumId w:val="12"/>
  </w:num>
  <w:num w:numId="12" w16cid:durableId="457265247">
    <w:abstractNumId w:val="7"/>
  </w:num>
  <w:num w:numId="13" w16cid:durableId="1973706913">
    <w:abstractNumId w:val="20"/>
  </w:num>
  <w:num w:numId="14" w16cid:durableId="884024325">
    <w:abstractNumId w:val="2"/>
  </w:num>
  <w:num w:numId="15" w16cid:durableId="89089230">
    <w:abstractNumId w:val="41"/>
  </w:num>
  <w:num w:numId="16" w16cid:durableId="978652118">
    <w:abstractNumId w:val="15"/>
  </w:num>
  <w:num w:numId="17" w16cid:durableId="1365324954">
    <w:abstractNumId w:val="34"/>
  </w:num>
  <w:num w:numId="18" w16cid:durableId="146167402">
    <w:abstractNumId w:val="35"/>
  </w:num>
  <w:num w:numId="19" w16cid:durableId="492380873">
    <w:abstractNumId w:val="22"/>
  </w:num>
  <w:num w:numId="20" w16cid:durableId="1548906135">
    <w:abstractNumId w:val="29"/>
  </w:num>
  <w:num w:numId="21" w16cid:durableId="414715818">
    <w:abstractNumId w:val="8"/>
  </w:num>
  <w:num w:numId="22" w16cid:durableId="68818817">
    <w:abstractNumId w:val="14"/>
  </w:num>
  <w:num w:numId="23" w16cid:durableId="789133334">
    <w:abstractNumId w:val="6"/>
  </w:num>
  <w:num w:numId="24" w16cid:durableId="596520418">
    <w:abstractNumId w:val="19"/>
  </w:num>
  <w:num w:numId="25" w16cid:durableId="1359238210">
    <w:abstractNumId w:val="10"/>
  </w:num>
  <w:num w:numId="26" w16cid:durableId="209388280">
    <w:abstractNumId w:val="5"/>
  </w:num>
  <w:num w:numId="27" w16cid:durableId="1783453653">
    <w:abstractNumId w:val="24"/>
  </w:num>
  <w:num w:numId="28" w16cid:durableId="50226867">
    <w:abstractNumId w:val="44"/>
  </w:num>
  <w:num w:numId="29" w16cid:durableId="1572500683">
    <w:abstractNumId w:val="28"/>
  </w:num>
  <w:num w:numId="30" w16cid:durableId="87047664">
    <w:abstractNumId w:val="30"/>
  </w:num>
  <w:num w:numId="31" w16cid:durableId="365061901">
    <w:abstractNumId w:val="13"/>
  </w:num>
  <w:num w:numId="32" w16cid:durableId="1534154060">
    <w:abstractNumId w:val="1"/>
  </w:num>
  <w:num w:numId="33" w16cid:durableId="413089842">
    <w:abstractNumId w:val="40"/>
  </w:num>
  <w:num w:numId="34" w16cid:durableId="1943412392">
    <w:abstractNumId w:val="31"/>
  </w:num>
  <w:num w:numId="35" w16cid:durableId="6564187">
    <w:abstractNumId w:val="16"/>
  </w:num>
  <w:num w:numId="36" w16cid:durableId="1555000149">
    <w:abstractNumId w:val="42"/>
  </w:num>
  <w:num w:numId="37" w16cid:durableId="757943698">
    <w:abstractNumId w:val="11"/>
  </w:num>
  <w:num w:numId="38" w16cid:durableId="920258996">
    <w:abstractNumId w:val="26"/>
  </w:num>
  <w:num w:numId="39" w16cid:durableId="1761950233">
    <w:abstractNumId w:val="9"/>
  </w:num>
  <w:num w:numId="40" w16cid:durableId="317156018">
    <w:abstractNumId w:val="36"/>
  </w:num>
  <w:num w:numId="41" w16cid:durableId="530457505">
    <w:abstractNumId w:val="45"/>
  </w:num>
  <w:num w:numId="42" w16cid:durableId="1690060103">
    <w:abstractNumId w:val="37"/>
  </w:num>
  <w:num w:numId="43" w16cid:durableId="1551190553">
    <w:abstractNumId w:val="33"/>
  </w:num>
  <w:num w:numId="44" w16cid:durableId="209616847">
    <w:abstractNumId w:val="25"/>
  </w:num>
  <w:num w:numId="45" w16cid:durableId="645936421">
    <w:abstractNumId w:val="0"/>
  </w:num>
  <w:num w:numId="46" w16cid:durableId="1793790765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072D6"/>
    <w:rsid w:val="00011BED"/>
    <w:rsid w:val="0001783D"/>
    <w:rsid w:val="00017EFE"/>
    <w:rsid w:val="000319D8"/>
    <w:rsid w:val="000400DB"/>
    <w:rsid w:val="00045F1A"/>
    <w:rsid w:val="00087F53"/>
    <w:rsid w:val="00092BC0"/>
    <w:rsid w:val="000A0FE7"/>
    <w:rsid w:val="000A22E1"/>
    <w:rsid w:val="000A7776"/>
    <w:rsid w:val="000C4C42"/>
    <w:rsid w:val="000C4E31"/>
    <w:rsid w:val="000D4C6E"/>
    <w:rsid w:val="000F1888"/>
    <w:rsid w:val="000F4F97"/>
    <w:rsid w:val="000F5728"/>
    <w:rsid w:val="000F79DF"/>
    <w:rsid w:val="0010416D"/>
    <w:rsid w:val="00105F93"/>
    <w:rsid w:val="001163FF"/>
    <w:rsid w:val="0012205F"/>
    <w:rsid w:val="001410A7"/>
    <w:rsid w:val="00144AE4"/>
    <w:rsid w:val="00150702"/>
    <w:rsid w:val="00151C4E"/>
    <w:rsid w:val="001552AF"/>
    <w:rsid w:val="00176355"/>
    <w:rsid w:val="00183953"/>
    <w:rsid w:val="00185A46"/>
    <w:rsid w:val="00191198"/>
    <w:rsid w:val="001950C8"/>
    <w:rsid w:val="001A2EE6"/>
    <w:rsid w:val="001C598F"/>
    <w:rsid w:val="001C6104"/>
    <w:rsid w:val="001C799E"/>
    <w:rsid w:val="001E7C33"/>
    <w:rsid w:val="001F2E74"/>
    <w:rsid w:val="001F5F92"/>
    <w:rsid w:val="0020621B"/>
    <w:rsid w:val="00217A70"/>
    <w:rsid w:val="00224590"/>
    <w:rsid w:val="00224B75"/>
    <w:rsid w:val="0023263D"/>
    <w:rsid w:val="00266C42"/>
    <w:rsid w:val="00295CA9"/>
    <w:rsid w:val="002A41AA"/>
    <w:rsid w:val="002B506A"/>
    <w:rsid w:val="002B5AF9"/>
    <w:rsid w:val="002C3B23"/>
    <w:rsid w:val="002D0CCB"/>
    <w:rsid w:val="002E0AB6"/>
    <w:rsid w:val="002E7874"/>
    <w:rsid w:val="002F1461"/>
    <w:rsid w:val="003107DC"/>
    <w:rsid w:val="003130E3"/>
    <w:rsid w:val="003149A1"/>
    <w:rsid w:val="003163C6"/>
    <w:rsid w:val="003218AE"/>
    <w:rsid w:val="00322322"/>
    <w:rsid w:val="00344258"/>
    <w:rsid w:val="00346864"/>
    <w:rsid w:val="00350E39"/>
    <w:rsid w:val="0035125D"/>
    <w:rsid w:val="003560F2"/>
    <w:rsid w:val="00363FD1"/>
    <w:rsid w:val="0038409B"/>
    <w:rsid w:val="00397566"/>
    <w:rsid w:val="003B7F1F"/>
    <w:rsid w:val="003C54B1"/>
    <w:rsid w:val="003E12FE"/>
    <w:rsid w:val="003E3FC9"/>
    <w:rsid w:val="003E5E1D"/>
    <w:rsid w:val="0040066E"/>
    <w:rsid w:val="00425037"/>
    <w:rsid w:val="0044532C"/>
    <w:rsid w:val="004525FF"/>
    <w:rsid w:val="00467679"/>
    <w:rsid w:val="004807AF"/>
    <w:rsid w:val="004969B8"/>
    <w:rsid w:val="004A3552"/>
    <w:rsid w:val="004A54C8"/>
    <w:rsid w:val="004B0555"/>
    <w:rsid w:val="004C5D7E"/>
    <w:rsid w:val="004D45CD"/>
    <w:rsid w:val="004D5185"/>
    <w:rsid w:val="004E09E5"/>
    <w:rsid w:val="004E4168"/>
    <w:rsid w:val="004E4935"/>
    <w:rsid w:val="004F4D25"/>
    <w:rsid w:val="004F79C8"/>
    <w:rsid w:val="005017FA"/>
    <w:rsid w:val="005046A5"/>
    <w:rsid w:val="00504A67"/>
    <w:rsid w:val="005058AE"/>
    <w:rsid w:val="00507C7F"/>
    <w:rsid w:val="00511D9A"/>
    <w:rsid w:val="00515617"/>
    <w:rsid w:val="0053590C"/>
    <w:rsid w:val="00540236"/>
    <w:rsid w:val="00554582"/>
    <w:rsid w:val="00563B85"/>
    <w:rsid w:val="00563C80"/>
    <w:rsid w:val="00564033"/>
    <w:rsid w:val="00570F4F"/>
    <w:rsid w:val="00573859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50D1"/>
    <w:rsid w:val="005E76A4"/>
    <w:rsid w:val="005F133C"/>
    <w:rsid w:val="005F5429"/>
    <w:rsid w:val="005F60BA"/>
    <w:rsid w:val="00600C73"/>
    <w:rsid w:val="00607FF4"/>
    <w:rsid w:val="006124BF"/>
    <w:rsid w:val="00616A6E"/>
    <w:rsid w:val="006177BF"/>
    <w:rsid w:val="0062464B"/>
    <w:rsid w:val="00624716"/>
    <w:rsid w:val="00636037"/>
    <w:rsid w:val="00650179"/>
    <w:rsid w:val="00653C38"/>
    <w:rsid w:val="00654C26"/>
    <w:rsid w:val="00663980"/>
    <w:rsid w:val="00686B6F"/>
    <w:rsid w:val="006919D5"/>
    <w:rsid w:val="006A2495"/>
    <w:rsid w:val="006B08D9"/>
    <w:rsid w:val="006B3371"/>
    <w:rsid w:val="0070494E"/>
    <w:rsid w:val="00705C02"/>
    <w:rsid w:val="00710BA6"/>
    <w:rsid w:val="00711DF8"/>
    <w:rsid w:val="007143E5"/>
    <w:rsid w:val="007405D5"/>
    <w:rsid w:val="0074380E"/>
    <w:rsid w:val="007447BE"/>
    <w:rsid w:val="00766D3E"/>
    <w:rsid w:val="00784A6C"/>
    <w:rsid w:val="00791E78"/>
    <w:rsid w:val="007A33C6"/>
    <w:rsid w:val="007A5A0B"/>
    <w:rsid w:val="007A72F1"/>
    <w:rsid w:val="007B151B"/>
    <w:rsid w:val="007B2E53"/>
    <w:rsid w:val="007C742C"/>
    <w:rsid w:val="007D7477"/>
    <w:rsid w:val="007E66A5"/>
    <w:rsid w:val="007F38C0"/>
    <w:rsid w:val="007F4DF4"/>
    <w:rsid w:val="007F51CC"/>
    <w:rsid w:val="007F6995"/>
    <w:rsid w:val="00801130"/>
    <w:rsid w:val="00815426"/>
    <w:rsid w:val="00815F59"/>
    <w:rsid w:val="00816B5F"/>
    <w:rsid w:val="00816E1B"/>
    <w:rsid w:val="00817955"/>
    <w:rsid w:val="00822C20"/>
    <w:rsid w:val="00823137"/>
    <w:rsid w:val="0084458B"/>
    <w:rsid w:val="00850E4D"/>
    <w:rsid w:val="00853108"/>
    <w:rsid w:val="008531E7"/>
    <w:rsid w:val="008539BD"/>
    <w:rsid w:val="00861B8F"/>
    <w:rsid w:val="008652EE"/>
    <w:rsid w:val="00866124"/>
    <w:rsid w:val="00866435"/>
    <w:rsid w:val="00867DE9"/>
    <w:rsid w:val="00870574"/>
    <w:rsid w:val="00881584"/>
    <w:rsid w:val="00885BB2"/>
    <w:rsid w:val="008860FE"/>
    <w:rsid w:val="00892712"/>
    <w:rsid w:val="008942D8"/>
    <w:rsid w:val="00895A5B"/>
    <w:rsid w:val="008970F4"/>
    <w:rsid w:val="008B1983"/>
    <w:rsid w:val="008B3B0F"/>
    <w:rsid w:val="008B6442"/>
    <w:rsid w:val="008C36AB"/>
    <w:rsid w:val="008C78E6"/>
    <w:rsid w:val="008E48FB"/>
    <w:rsid w:val="008E7533"/>
    <w:rsid w:val="008F175F"/>
    <w:rsid w:val="008F4BA9"/>
    <w:rsid w:val="00904CB6"/>
    <w:rsid w:val="0090612D"/>
    <w:rsid w:val="0092483A"/>
    <w:rsid w:val="00942049"/>
    <w:rsid w:val="0096683E"/>
    <w:rsid w:val="00970BAA"/>
    <w:rsid w:val="0097595F"/>
    <w:rsid w:val="00975B0C"/>
    <w:rsid w:val="009912D8"/>
    <w:rsid w:val="009A3173"/>
    <w:rsid w:val="009A3F7F"/>
    <w:rsid w:val="009D3465"/>
    <w:rsid w:val="009E25EF"/>
    <w:rsid w:val="009E4DA8"/>
    <w:rsid w:val="009F31FA"/>
    <w:rsid w:val="009F353C"/>
    <w:rsid w:val="009F4449"/>
    <w:rsid w:val="00A0123A"/>
    <w:rsid w:val="00A0436A"/>
    <w:rsid w:val="00A0728F"/>
    <w:rsid w:val="00A12A8E"/>
    <w:rsid w:val="00A12B5B"/>
    <w:rsid w:val="00A13DBA"/>
    <w:rsid w:val="00A2496D"/>
    <w:rsid w:val="00A2757B"/>
    <w:rsid w:val="00A45630"/>
    <w:rsid w:val="00A50ABB"/>
    <w:rsid w:val="00A63933"/>
    <w:rsid w:val="00A670E3"/>
    <w:rsid w:val="00A86AE3"/>
    <w:rsid w:val="00A91DB6"/>
    <w:rsid w:val="00AC1B5C"/>
    <w:rsid w:val="00AE0C53"/>
    <w:rsid w:val="00AE3A87"/>
    <w:rsid w:val="00AE7231"/>
    <w:rsid w:val="00AF6C07"/>
    <w:rsid w:val="00B01480"/>
    <w:rsid w:val="00B0695A"/>
    <w:rsid w:val="00B06AFF"/>
    <w:rsid w:val="00B071F2"/>
    <w:rsid w:val="00B138FE"/>
    <w:rsid w:val="00B144C2"/>
    <w:rsid w:val="00B20663"/>
    <w:rsid w:val="00B21F60"/>
    <w:rsid w:val="00B251C8"/>
    <w:rsid w:val="00B32896"/>
    <w:rsid w:val="00B36B62"/>
    <w:rsid w:val="00B60373"/>
    <w:rsid w:val="00B77F48"/>
    <w:rsid w:val="00B815E7"/>
    <w:rsid w:val="00B85587"/>
    <w:rsid w:val="00B90B06"/>
    <w:rsid w:val="00B9438F"/>
    <w:rsid w:val="00BA699A"/>
    <w:rsid w:val="00BB23C2"/>
    <w:rsid w:val="00BB4A41"/>
    <w:rsid w:val="00BB6AAE"/>
    <w:rsid w:val="00BB7855"/>
    <w:rsid w:val="00BC5404"/>
    <w:rsid w:val="00BD132D"/>
    <w:rsid w:val="00BD19C2"/>
    <w:rsid w:val="00BF6C5D"/>
    <w:rsid w:val="00C05700"/>
    <w:rsid w:val="00C23F8C"/>
    <w:rsid w:val="00C247E0"/>
    <w:rsid w:val="00C24CDC"/>
    <w:rsid w:val="00C26C78"/>
    <w:rsid w:val="00C32418"/>
    <w:rsid w:val="00C33B03"/>
    <w:rsid w:val="00C33D3A"/>
    <w:rsid w:val="00C37E00"/>
    <w:rsid w:val="00C42873"/>
    <w:rsid w:val="00C5135E"/>
    <w:rsid w:val="00C67EBC"/>
    <w:rsid w:val="00C7670E"/>
    <w:rsid w:val="00C872BB"/>
    <w:rsid w:val="00C94FBE"/>
    <w:rsid w:val="00C97238"/>
    <w:rsid w:val="00CA2CF9"/>
    <w:rsid w:val="00CA39A0"/>
    <w:rsid w:val="00CA6B0F"/>
    <w:rsid w:val="00CA6F3B"/>
    <w:rsid w:val="00CB2CC9"/>
    <w:rsid w:val="00CD323E"/>
    <w:rsid w:val="00CE0252"/>
    <w:rsid w:val="00CE0C6E"/>
    <w:rsid w:val="00CE7C8F"/>
    <w:rsid w:val="00CE7F5B"/>
    <w:rsid w:val="00D01B23"/>
    <w:rsid w:val="00D05F17"/>
    <w:rsid w:val="00D06E99"/>
    <w:rsid w:val="00D15FB2"/>
    <w:rsid w:val="00D16B83"/>
    <w:rsid w:val="00D255E1"/>
    <w:rsid w:val="00D35132"/>
    <w:rsid w:val="00D649B2"/>
    <w:rsid w:val="00D80E83"/>
    <w:rsid w:val="00D82DF3"/>
    <w:rsid w:val="00DA284A"/>
    <w:rsid w:val="00DC7566"/>
    <w:rsid w:val="00DD0159"/>
    <w:rsid w:val="00DD5A70"/>
    <w:rsid w:val="00DF18E0"/>
    <w:rsid w:val="00E01FEC"/>
    <w:rsid w:val="00E037C9"/>
    <w:rsid w:val="00E14B14"/>
    <w:rsid w:val="00E20890"/>
    <w:rsid w:val="00E34178"/>
    <w:rsid w:val="00E36A01"/>
    <w:rsid w:val="00E41820"/>
    <w:rsid w:val="00E41E7A"/>
    <w:rsid w:val="00E438FE"/>
    <w:rsid w:val="00E46CED"/>
    <w:rsid w:val="00E5392A"/>
    <w:rsid w:val="00E54274"/>
    <w:rsid w:val="00E5474B"/>
    <w:rsid w:val="00E56FF8"/>
    <w:rsid w:val="00E65ED9"/>
    <w:rsid w:val="00E67DB5"/>
    <w:rsid w:val="00E71027"/>
    <w:rsid w:val="00E7708C"/>
    <w:rsid w:val="00E8096E"/>
    <w:rsid w:val="00E8236E"/>
    <w:rsid w:val="00E84E25"/>
    <w:rsid w:val="00E8633B"/>
    <w:rsid w:val="00E93312"/>
    <w:rsid w:val="00EA748A"/>
    <w:rsid w:val="00EA7D8C"/>
    <w:rsid w:val="00EB07EE"/>
    <w:rsid w:val="00ED7DEA"/>
    <w:rsid w:val="00EE0084"/>
    <w:rsid w:val="00F045A2"/>
    <w:rsid w:val="00F074B0"/>
    <w:rsid w:val="00F13666"/>
    <w:rsid w:val="00F163F8"/>
    <w:rsid w:val="00F34B61"/>
    <w:rsid w:val="00F36808"/>
    <w:rsid w:val="00F438B1"/>
    <w:rsid w:val="00F50C6D"/>
    <w:rsid w:val="00F54DA6"/>
    <w:rsid w:val="00F5534D"/>
    <w:rsid w:val="00F62813"/>
    <w:rsid w:val="00F6748E"/>
    <w:rsid w:val="00F75321"/>
    <w:rsid w:val="00F771E5"/>
    <w:rsid w:val="00F813E9"/>
    <w:rsid w:val="00F815F5"/>
    <w:rsid w:val="00F857E2"/>
    <w:rsid w:val="00F926BE"/>
    <w:rsid w:val="00F9460B"/>
    <w:rsid w:val="00FC4195"/>
    <w:rsid w:val="00FD679B"/>
    <w:rsid w:val="00FE5F45"/>
    <w:rsid w:val="00FF5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25CA3F19"/>
  <w15:docId w15:val="{4DC5FBC2-D244-4D56-881D-7F81013B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66D3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6FF8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32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5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17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7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990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2736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5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525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00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6991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9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8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2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95317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68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5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1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5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812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0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81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250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5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4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9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881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7965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2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0748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27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1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391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80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5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56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29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0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026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0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43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13078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0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091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8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927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0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3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1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5190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7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4354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2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626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1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06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67254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90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634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95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5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5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3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42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19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6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03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7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500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9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195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1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1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3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6853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6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17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665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1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15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813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120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2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9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9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3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99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7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981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4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7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64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8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54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98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0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6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04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3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989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914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83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15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37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475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69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0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286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56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06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2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35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57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0972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7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76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125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7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5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65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08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305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8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48193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7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880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191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6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12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195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7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16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7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08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5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712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6040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1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2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66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5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318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401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9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20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9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615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6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5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4508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0771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067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3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71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0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46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77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39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8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27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08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03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1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529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4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6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1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200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918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2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7298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1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251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044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63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6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0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60674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8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1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610</TotalTime>
  <Pages>7</Pages>
  <Words>809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5251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24</cp:revision>
  <dcterms:created xsi:type="dcterms:W3CDTF">2024-09-24T03:56:00Z</dcterms:created>
  <dcterms:modified xsi:type="dcterms:W3CDTF">2024-11-07T01:31:00Z</dcterms:modified>
</cp:coreProperties>
</file>