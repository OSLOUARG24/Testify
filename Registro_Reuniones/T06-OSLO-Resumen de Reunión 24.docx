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21E158BA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F75321">
        <w:rPr>
          <w:rFonts w:ascii="Cambria" w:hAnsi="Cambria"/>
          <w:sz w:val="72"/>
          <w:szCs w:val="72"/>
        </w:rPr>
        <w:t>2</w:t>
      </w:r>
      <w:r w:rsidR="00BE2FDA">
        <w:rPr>
          <w:rFonts w:ascii="Cambria" w:hAnsi="Cambria"/>
          <w:sz w:val="72"/>
          <w:szCs w:val="72"/>
        </w:rPr>
        <w:t>4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4C2765ED" w14:textId="4B11519D" w:rsidR="009F353C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1824726" w:history="1">
        <w:r w:rsidR="009F353C" w:rsidRPr="00E62A1E">
          <w:rPr>
            <w:rStyle w:val="Hipervnculo"/>
            <w:noProof/>
          </w:rPr>
          <w:t>Convocatoria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_Toc181824726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1E7E037A" w14:textId="3FC60AD9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7" w:history="1">
        <w:r w:rsidR="009F353C" w:rsidRPr="00E62A1E">
          <w:rPr>
            <w:rStyle w:val="Hipervnculo"/>
            <w:noProof/>
            <w:lang w:eastAsia="es-ES"/>
          </w:rPr>
          <w:t>Convoca la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_Toc181824727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635812A5" w14:textId="40F9E737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8" w:history="1">
        <w:r w:rsidR="009F353C" w:rsidRPr="00E62A1E">
          <w:rPr>
            <w:rStyle w:val="Hipervnculo"/>
            <w:noProof/>
            <w:lang w:eastAsia="es-ES"/>
          </w:rPr>
          <w:t>Fecha de Convocatoria: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_Toc181824728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4D02E0A" w14:textId="274DAD3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9" w:history="1">
        <w:r w:rsidR="009F353C" w:rsidRPr="00E62A1E">
          <w:rPr>
            <w:rStyle w:val="Hipervnculo"/>
            <w:noProof/>
            <w:lang w:eastAsia="es-ES"/>
          </w:rPr>
          <w:t>Medio de Comunicaci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_Toc181824729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01831745" w14:textId="0A516DAD" w:rsidR="009F353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0" w:history="1">
        <w:r w:rsidR="009F353C" w:rsidRPr="00E62A1E">
          <w:rPr>
            <w:rStyle w:val="Hipervnculo"/>
            <w:noProof/>
            <w:lang w:eastAsia="es-ES"/>
          </w:rPr>
          <w:t>Temario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_Toc181824730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1D20592E" w14:textId="1050F33A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1" w:history="1">
        <w:r w:rsidR="009F353C" w:rsidRPr="00E62A1E">
          <w:rPr>
            <w:rStyle w:val="Hipervnculo"/>
            <w:noProof/>
            <w:lang w:eastAsia="es-ES"/>
          </w:rPr>
          <w:t>Fecha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_Toc181824731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7D0A0C81" w14:textId="561E4E21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2" w:history="1">
        <w:r w:rsidR="009F353C" w:rsidRPr="00E62A1E">
          <w:rPr>
            <w:rStyle w:val="Hipervnculo"/>
            <w:noProof/>
            <w:lang w:eastAsia="es-ES"/>
          </w:rPr>
          <w:t>Hora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_Toc181824732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058EB18E" w14:textId="01972818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3" w:history="1">
        <w:r w:rsidR="009F353C" w:rsidRPr="00E62A1E">
          <w:rPr>
            <w:rStyle w:val="Hipervnculo"/>
            <w:noProof/>
            <w:lang w:eastAsia="es-ES"/>
          </w:rPr>
          <w:t>Lugar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_Toc181824733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E3E5A0B" w14:textId="02CD8E8D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4" w:history="1">
        <w:r w:rsidR="009F353C" w:rsidRPr="00E62A1E">
          <w:rPr>
            <w:rStyle w:val="Hipervnculo"/>
            <w:noProof/>
            <w:lang w:eastAsia="es-ES"/>
          </w:rPr>
          <w:t>Temario Propuesto: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_Toc181824734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9114072" w14:textId="6CCD169B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5" w:history="1">
        <w:r w:rsidR="009F353C" w:rsidRPr="00E62A1E">
          <w:rPr>
            <w:rStyle w:val="Hipervnculo"/>
            <w:noProof/>
            <w:lang w:eastAsia="es-ES"/>
          </w:rPr>
          <w:t>Clasificaci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_Toc181824735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35E23732" w14:textId="11104DDD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6" w:history="1">
        <w:r w:rsidR="009F353C" w:rsidRPr="00E62A1E">
          <w:rPr>
            <w:rStyle w:val="Hipervnculo"/>
            <w:noProof/>
            <w:lang w:eastAsia="es-ES"/>
          </w:rPr>
          <w:t>Participantes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_Toc181824736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426C5494" w14:textId="1FC649A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7" w:history="1">
        <w:r w:rsidR="009F353C" w:rsidRPr="00E62A1E">
          <w:rPr>
            <w:rStyle w:val="Hipervnculo"/>
            <w:noProof/>
            <w:lang w:eastAsia="es-ES"/>
          </w:rPr>
          <w:t>Definici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 de Roles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_Toc181824737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50F57C52" w14:textId="46FCDA1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8" w:history="1">
        <w:r w:rsidR="009F353C" w:rsidRPr="00E62A1E">
          <w:rPr>
            <w:rStyle w:val="Hipervnculo"/>
            <w:noProof/>
            <w:lang w:eastAsia="es-ES"/>
          </w:rPr>
          <w:t>Resoluciones: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_Toc181824738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74AF255C" w14:textId="09B0884E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9" w:history="1">
        <w:r w:rsidR="009F353C" w:rsidRPr="00E62A1E">
          <w:rPr>
            <w:rStyle w:val="Hipervnculo"/>
            <w:noProof/>
            <w:lang w:eastAsia="es-ES"/>
          </w:rPr>
          <w:t>Compromisos Asumidos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_Toc181824739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6</w:t>
        </w:r>
        <w:r w:rsidR="009F353C">
          <w:rPr>
            <w:noProof/>
            <w:webHidden/>
          </w:rPr>
          <w:fldChar w:fldCharType="end"/>
        </w:r>
      </w:hyperlink>
    </w:p>
    <w:p w14:paraId="7E3936E0" w14:textId="7FAFFA6C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0" w:history="1">
        <w:r w:rsidR="009F353C" w:rsidRPr="00E62A1E">
          <w:rPr>
            <w:rStyle w:val="Hipervnculo"/>
            <w:noProof/>
            <w:lang w:eastAsia="es-ES"/>
          </w:rPr>
          <w:t>Temas Adicionales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_Toc181824740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73FB2456" w14:textId="3A4A8CCF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1" w:history="1">
        <w:r w:rsidR="009F353C" w:rsidRPr="00E62A1E">
          <w:rPr>
            <w:rStyle w:val="Hipervnculo"/>
            <w:noProof/>
            <w:lang w:eastAsia="es-ES"/>
          </w:rPr>
          <w:t>Observaciones: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_Toc181824741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04ADE5EA" w14:textId="10064C19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2" w:history="1">
        <w:r w:rsidR="009F353C" w:rsidRPr="00E62A1E">
          <w:rPr>
            <w:rStyle w:val="Hipervnculo"/>
            <w:noProof/>
            <w:lang w:eastAsia="es-ES"/>
          </w:rPr>
          <w:t>Anexos: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_Toc181824742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7BF4B11A" w14:textId="1E5A006D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81824726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81824727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6E71F37" w:rsidR="001552AF" w:rsidRPr="008A6422" w:rsidRDefault="000400DB" w:rsidP="000400DB">
      <w:pPr>
        <w:rPr>
          <w:lang w:eastAsia="es-ES"/>
        </w:rPr>
      </w:pPr>
      <w:r>
        <w:t xml:space="preserve">Ojeda Valeria, </w:t>
      </w:r>
      <w:r w:rsidR="00835607">
        <w:t xml:space="preserve">Sly Eduardo, </w:t>
      </w:r>
      <w:r>
        <w:t>Oyarzo Malena,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81824728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4AD4D22B" w:rsidR="001552AF" w:rsidRPr="00874D93" w:rsidRDefault="00BE2FDA" w:rsidP="000400DB">
      <w:pPr>
        <w:rPr>
          <w:lang w:eastAsia="es-ES"/>
        </w:rPr>
      </w:pPr>
      <w:r>
        <w:t>11</w:t>
      </w:r>
      <w:r w:rsidR="000400DB">
        <w:t>/</w:t>
      </w:r>
      <w:r>
        <w:t>03</w:t>
      </w:r>
      <w:r w:rsidR="000400DB">
        <w:t>/202</w:t>
      </w:r>
      <w:r>
        <w:t>5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81824729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81824730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81824731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4AFC8A7B" w:rsidR="0084458B" w:rsidRPr="00874D93" w:rsidRDefault="00BE2FDA" w:rsidP="0084458B">
      <w:pPr>
        <w:rPr>
          <w:lang w:eastAsia="es-ES"/>
        </w:rPr>
      </w:pPr>
      <w:bookmarkStart w:id="14" w:name="_Toc231031567"/>
      <w:bookmarkStart w:id="15" w:name="_Toc235002068"/>
      <w:r>
        <w:t>15</w:t>
      </w:r>
      <w:r w:rsidR="00F75321">
        <w:t>/</w:t>
      </w:r>
      <w:r>
        <w:t>03</w:t>
      </w:r>
      <w:r w:rsidR="0084458B">
        <w:t>/202</w:t>
      </w:r>
      <w:r>
        <w:t>5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81824732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56BB47C8" w:rsidR="001552AF" w:rsidRPr="00074918" w:rsidRDefault="00BE2FDA" w:rsidP="000400DB">
      <w:pPr>
        <w:rPr>
          <w:lang w:eastAsia="es-ES"/>
        </w:rPr>
      </w:pPr>
      <w:r>
        <w:t>17</w:t>
      </w:r>
      <w:r w:rsidR="000400DB">
        <w:t>:</w:t>
      </w:r>
      <w:r w:rsidR="00881584">
        <w:t>00</w:t>
      </w:r>
      <w:r w:rsidR="000400DB">
        <w:t xml:space="preserve"> </w:t>
      </w:r>
      <w:r>
        <w:t>P</w:t>
      </w:r>
      <w:r w:rsidR="00CA39A0">
        <w:t>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81824733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2CD86B72" w:rsidR="001552AF" w:rsidRPr="00074918" w:rsidRDefault="00BE2FDA" w:rsidP="000400DB">
      <w:pPr>
        <w:rPr>
          <w:lang w:eastAsia="es-ES"/>
        </w:rPr>
      </w:pPr>
      <w:r>
        <w:t>Presencialmente</w:t>
      </w:r>
      <w:r w:rsidR="000400DB">
        <w:t>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81824734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38F257D8" w14:textId="24CFBD7C" w:rsidR="00F857E2" w:rsidRPr="00F857E2" w:rsidRDefault="00BE2FDA" w:rsidP="00F857E2">
      <w:pPr>
        <w:numPr>
          <w:ilvl w:val="0"/>
          <w:numId w:val="45"/>
        </w:numPr>
        <w:rPr>
          <w:lang w:val="es-AR" w:eastAsia="es-ES"/>
        </w:rPr>
      </w:pPr>
      <w:r>
        <w:rPr>
          <w:lang w:val="es-AR" w:eastAsia="es-ES"/>
        </w:rPr>
        <w:t>Avance de memoria final</w:t>
      </w:r>
      <w:r w:rsidR="00F857E2" w:rsidRPr="00F857E2">
        <w:rPr>
          <w:lang w:val="es-AR" w:eastAsia="es-ES"/>
        </w:rPr>
        <w:t>.</w:t>
      </w:r>
    </w:p>
    <w:p w14:paraId="4420C226" w14:textId="5C19B6B1" w:rsidR="00F857E2" w:rsidRPr="00F857E2" w:rsidRDefault="00BE2FDA" w:rsidP="00F857E2">
      <w:pPr>
        <w:numPr>
          <w:ilvl w:val="0"/>
          <w:numId w:val="45"/>
        </w:numPr>
        <w:rPr>
          <w:lang w:val="es-AR" w:eastAsia="es-ES"/>
        </w:rPr>
      </w:pPr>
      <w:r>
        <w:rPr>
          <w:lang w:val="es-AR" w:eastAsia="es-ES"/>
        </w:rPr>
        <w:t>Avance y puesta en común manual de usuario e instalación</w:t>
      </w:r>
      <w:r w:rsidR="00F857E2" w:rsidRPr="00F857E2">
        <w:rPr>
          <w:lang w:val="es-AR" w:eastAsia="es-ES"/>
        </w:rPr>
        <w:t>.</w:t>
      </w:r>
    </w:p>
    <w:p w14:paraId="1EE9BA43" w14:textId="260F7DBF" w:rsidR="003218AE" w:rsidRPr="00BE2FDA" w:rsidRDefault="00BE2FDA" w:rsidP="00BE2FDA">
      <w:pPr>
        <w:numPr>
          <w:ilvl w:val="0"/>
          <w:numId w:val="45"/>
        </w:numPr>
        <w:rPr>
          <w:lang w:eastAsia="es-ES"/>
        </w:rPr>
      </w:pPr>
      <w:r>
        <w:rPr>
          <w:lang w:val="es-AR" w:eastAsia="es-ES"/>
        </w:rPr>
        <w:t>Puesta en común de actividades como pruebas de integración, SQA, merge de ramas en github, estimación y riesgos</w:t>
      </w:r>
      <w:r w:rsidR="00F857E2" w:rsidRPr="00F857E2">
        <w:rPr>
          <w:lang w:val="es-AR" w:eastAsia="es-ES"/>
        </w:rPr>
        <w:t>.</w:t>
      </w:r>
    </w:p>
    <w:p w14:paraId="31EE2684" w14:textId="77777777" w:rsidR="00BE2FDA" w:rsidRDefault="00BE2FDA" w:rsidP="00BE2FDA">
      <w:pPr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02A62B9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81824735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781"/>
        <w:gridCol w:w="771"/>
        <w:gridCol w:w="8"/>
      </w:tblGrid>
      <w:tr w:rsidR="001552AF" w:rsidRPr="00C247E0" w14:paraId="790D4832" w14:textId="77777777" w:rsidTr="00BE2FDA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BE2FDA" w:rsidRPr="00C247E0" w14:paraId="7EDD1C3E" w14:textId="77777777" w:rsidTr="00BE2FDA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9003161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BE2FDA" w:rsidRPr="00985A88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BE2FDA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BE2FDA" w:rsidRPr="00C247E0" w14:paraId="6D60619B" w14:textId="77777777" w:rsidTr="00BE2FDA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35A7DB28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2854322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Herramientas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1133AE1D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038F5B03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71500B65" w:rsidR="00BE2FDA" w:rsidRPr="00581D90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BE2FDA" w:rsidRPr="00985A88" w:rsidRDefault="00BE2FDA" w:rsidP="00BE2FDA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81824736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24C5A2A7" w:rsidR="000400DB" w:rsidRDefault="000400DB" w:rsidP="000400DB">
      <w:bookmarkStart w:id="29" w:name="_Toc231031573"/>
      <w:bookmarkStart w:id="30" w:name="_Toc235002074"/>
      <w:r>
        <w:t>Ojeda Valeria,</w:t>
      </w:r>
      <w:r w:rsidR="00835607">
        <w:t xml:space="preserve"> Sly Eduardo,</w:t>
      </w:r>
      <w:r>
        <w:t xml:space="preserve"> Oyarzo Malena, Levipichun Emilio.</w:t>
      </w:r>
    </w:p>
    <w:p w14:paraId="3602BC09" w14:textId="77777777" w:rsidR="0001783D" w:rsidRPr="008A6422" w:rsidRDefault="0001783D" w:rsidP="000400DB">
      <w:pPr>
        <w:rPr>
          <w:lang w:eastAsia="es-ES"/>
        </w:rPr>
      </w:pP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81824737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1BB92F0A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Levipichun Emilio</w:t>
            </w:r>
            <w:r w:rsidR="00835607">
              <w:t xml:space="preserve">, </w:t>
            </w:r>
            <w:r w:rsidR="00835607">
              <w:t>Sly Eduardo</w:t>
            </w:r>
            <w:r w:rsidR="00835607">
              <w:t>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6C63F7CE" w:rsidR="001552AF" w:rsidRPr="00A90502" w:rsidRDefault="00835607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5EE8387F" w:rsidR="001552AF" w:rsidRPr="00A90502" w:rsidRDefault="00BE2FDA" w:rsidP="00E14B14">
            <w:r>
              <w:t>Oyarzo Malena</w:t>
            </w:r>
          </w:p>
        </w:tc>
      </w:tr>
      <w:tr w:rsidR="00BE2FDA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BE2FDA" w:rsidRPr="00AC1B5C" w:rsidRDefault="00BE2FDA" w:rsidP="00BE2FDA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6C553EF3" w:rsidR="00BE2FDA" w:rsidRPr="00BE2FDA" w:rsidRDefault="00BE2FDA" w:rsidP="00BE2FDA">
            <w:r w:rsidRPr="00BE2FDA">
              <w:rPr>
                <w:lang w:val="es-MX"/>
              </w:rPr>
              <w:t>Valeria Ojeda</w:t>
            </w:r>
            <w:r w:rsidR="00835607">
              <w:rPr>
                <w:lang w:val="es-MX"/>
              </w:rPr>
              <w:t xml:space="preserve">, </w:t>
            </w:r>
            <w:r w:rsidR="00835607">
              <w:t>Sly Eduardo</w:t>
            </w:r>
          </w:p>
        </w:tc>
      </w:tr>
    </w:tbl>
    <w:p w14:paraId="7BD0DA51" w14:textId="77777777" w:rsidR="001552A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81824738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58F91B80" w14:textId="52CA83A4" w:rsidR="00BE2FDA" w:rsidRPr="00F857E2" w:rsidRDefault="00BE2FDA" w:rsidP="00BE2FDA">
      <w:pPr>
        <w:numPr>
          <w:ilvl w:val="0"/>
          <w:numId w:val="47"/>
        </w:numPr>
        <w:rPr>
          <w:lang w:val="es-AR" w:eastAsia="es-ES"/>
        </w:rPr>
      </w:pPr>
      <w:bookmarkStart w:id="35" w:name="_Toc231031575"/>
      <w:bookmarkStart w:id="36" w:name="_Toc235002076"/>
      <w:r>
        <w:rPr>
          <w:lang w:val="es-AR" w:eastAsia="es-ES"/>
        </w:rPr>
        <w:t>Avance de memoria final</w:t>
      </w:r>
      <w:r w:rsidRPr="00F857E2">
        <w:rPr>
          <w:lang w:val="es-AR" w:eastAsia="es-ES"/>
        </w:rPr>
        <w:t>.</w:t>
      </w:r>
      <w:r>
        <w:rPr>
          <w:lang w:val="es-AR" w:eastAsia="es-ES"/>
        </w:rPr>
        <w:t xml:space="preserve"> (Se establece el orden de desarrollo de la memoria, su contenido e ideas a desarrollar, como así también una idea sobre las conclusiones individuales)</w:t>
      </w:r>
    </w:p>
    <w:p w14:paraId="67A0E0A1" w14:textId="0FDF637A" w:rsidR="00BE2FDA" w:rsidRPr="00F857E2" w:rsidRDefault="00BE2FDA" w:rsidP="00BE2FDA">
      <w:pPr>
        <w:numPr>
          <w:ilvl w:val="0"/>
          <w:numId w:val="47"/>
        </w:numPr>
        <w:rPr>
          <w:lang w:val="es-AR" w:eastAsia="es-ES"/>
        </w:rPr>
      </w:pPr>
      <w:r>
        <w:rPr>
          <w:lang w:val="es-AR" w:eastAsia="es-ES"/>
        </w:rPr>
        <w:t>Avance y puesta en común</w:t>
      </w:r>
      <w:r w:rsidR="00835607">
        <w:rPr>
          <w:lang w:val="es-AR" w:eastAsia="es-ES"/>
        </w:rPr>
        <w:t xml:space="preserve"> del</w:t>
      </w:r>
      <w:r>
        <w:rPr>
          <w:lang w:val="es-AR" w:eastAsia="es-ES"/>
        </w:rPr>
        <w:t xml:space="preserve"> manual de usuario e instalación</w:t>
      </w:r>
      <w:r w:rsidRPr="00F857E2">
        <w:rPr>
          <w:lang w:val="es-AR" w:eastAsia="es-ES"/>
        </w:rPr>
        <w:t>.</w:t>
      </w:r>
      <w:r>
        <w:rPr>
          <w:lang w:val="es-AR" w:eastAsia="es-ES"/>
        </w:rPr>
        <w:t xml:space="preserve"> (Se realizan revisiones del manual de usuario y de instalación)</w:t>
      </w:r>
    </w:p>
    <w:p w14:paraId="21D6663E" w14:textId="409B7396" w:rsidR="00BE2FDA" w:rsidRPr="00BE2FDA" w:rsidRDefault="00BE2FDA" w:rsidP="00BE2FDA">
      <w:pPr>
        <w:numPr>
          <w:ilvl w:val="0"/>
          <w:numId w:val="47"/>
        </w:numPr>
        <w:rPr>
          <w:lang w:eastAsia="es-ES"/>
        </w:rPr>
      </w:pPr>
      <w:r>
        <w:rPr>
          <w:lang w:val="es-AR" w:eastAsia="es-ES"/>
        </w:rPr>
        <w:t>Puesta en común de actividades como pruebas de integración, SQA, merge de ramas en github, estimación y riesgos</w:t>
      </w:r>
      <w:r w:rsidRPr="00F857E2">
        <w:rPr>
          <w:lang w:val="es-AR" w:eastAsia="es-ES"/>
        </w:rPr>
        <w:t>.</w:t>
      </w:r>
      <w:r w:rsidR="00835607">
        <w:rPr>
          <w:lang w:val="es-AR" w:eastAsia="es-ES"/>
        </w:rPr>
        <w:t xml:space="preserve"> (Se realiza un control de las actividades a cumplir por parte del equipo de desarrollo)</w:t>
      </w:r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5977961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481C2BB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D419DB9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bookmarkStart w:id="37" w:name="_Toc181824739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835607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13F2876C" w:rsidR="00835607" w:rsidRPr="00AC1B5C" w:rsidRDefault="00835607" w:rsidP="00835607">
            <w:pPr>
              <w:numPr>
                <w:ilvl w:val="0"/>
                <w:numId w:val="43"/>
              </w:numPr>
              <w:rPr>
                <w:lang w:eastAsia="es-ES"/>
              </w:rPr>
            </w:pPr>
            <w:r w:rsidRPr="00D125A6">
              <w:rPr>
                <w:lang w:val="es-AR" w:eastAsia="es-ES"/>
              </w:rPr>
              <w:t>Avance de memoria final. (Se establece el orden de desarrollo de la memoria, su contenido e ideas a desarrollar, como así también una idea sobre las conclusiones individuales)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48D4B1A" w:rsidR="00835607" w:rsidRPr="00AC1B5C" w:rsidRDefault="00835607" w:rsidP="00835607">
            <w:pPr>
              <w:ind w:hanging="143"/>
            </w:pPr>
            <w:r>
              <w:t>20/03/2024</w:t>
            </w:r>
          </w:p>
          <w:p w14:paraId="0D2BC700" w14:textId="77777777" w:rsidR="00835607" w:rsidRPr="00AC1B5C" w:rsidRDefault="00835607" w:rsidP="00835607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38925021" w:rsidR="00835607" w:rsidRPr="000400DB" w:rsidRDefault="00835607" w:rsidP="00835607">
            <w:pPr>
              <w:rPr>
                <w:lang w:eastAsia="es-ES"/>
              </w:rPr>
            </w:pPr>
            <w:r>
              <w:t>Ojeda Valeria, Sly Eduardo, Oyarzo Malena, Levipichun Emilio.</w:t>
            </w:r>
          </w:p>
        </w:tc>
      </w:tr>
      <w:tr w:rsidR="00835607" w:rsidRPr="00C247E0" w14:paraId="0601BDB3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D6A3E" w14:textId="2F34E630" w:rsidR="00835607" w:rsidRDefault="00835607" w:rsidP="00835607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125A6">
              <w:rPr>
                <w:lang w:val="es-AR" w:eastAsia="es-ES"/>
              </w:rPr>
              <w:t>Avance y puesta en común del manual de usuario e instalación. (Se realizan revisiones del manual de usuario y de instalación)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06990" w14:textId="77777777" w:rsidR="00835607" w:rsidRPr="00AC1B5C" w:rsidRDefault="00835607" w:rsidP="00835607">
            <w:pPr>
              <w:ind w:hanging="143"/>
            </w:pPr>
            <w:r>
              <w:t>20/03/2024</w:t>
            </w:r>
          </w:p>
          <w:p w14:paraId="0FB18FE3" w14:textId="77777777" w:rsidR="00835607" w:rsidRDefault="00835607" w:rsidP="00835607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9B642" w14:textId="46F56239" w:rsidR="00835607" w:rsidRDefault="00835607" w:rsidP="00835607">
            <w:r>
              <w:t>Ojeda Valeria, Sly Eduardo, Oyarzo Malena, Levipichun Emilio.</w:t>
            </w:r>
          </w:p>
        </w:tc>
      </w:tr>
      <w:tr w:rsidR="00835607" w:rsidRPr="00C247E0" w14:paraId="6DCF2976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A8FD" w14:textId="1EA0C0C9" w:rsidR="00835607" w:rsidRDefault="00835607" w:rsidP="00835607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125A6">
              <w:rPr>
                <w:lang w:val="es-AR" w:eastAsia="es-ES"/>
              </w:rPr>
              <w:t>Puesta en común de actividades como pruebas de integración, SQA, merge de ramas en github, estimación y riesgos. (Se realiza un control de las actividades a cumplir por parte del equipo de desarrollo)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E6165" w14:textId="77777777" w:rsidR="00835607" w:rsidRPr="00AC1B5C" w:rsidRDefault="00835607" w:rsidP="00835607">
            <w:pPr>
              <w:ind w:hanging="143"/>
            </w:pPr>
            <w:r>
              <w:t>20/03/2024</w:t>
            </w:r>
          </w:p>
          <w:p w14:paraId="12FAE11B" w14:textId="77777777" w:rsidR="00835607" w:rsidRDefault="00835607" w:rsidP="00835607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9190" w14:textId="2DE5FEF3" w:rsidR="00835607" w:rsidRDefault="00835607" w:rsidP="00835607">
            <w:r>
              <w:t>Ojeda Valeria, Sly Eduardo, Oyarzo Malena, Levipichun Emilio.</w:t>
            </w: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bookmarkStart w:id="40" w:name="_Toc181824740"/>
      <w:r w:rsidRPr="00C823CE">
        <w:rPr>
          <w:lang w:eastAsia="es-ES"/>
        </w:rPr>
        <w:t>Temas Adicionales</w:t>
      </w:r>
      <w:bookmarkEnd w:id="38"/>
      <w:bookmarkEnd w:id="39"/>
      <w:bookmarkEnd w:id="40"/>
    </w:p>
    <w:p w14:paraId="0D683E6B" w14:textId="21831118" w:rsidR="00E56FF8" w:rsidRDefault="004E416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del presente documento de reunión 2</w:t>
      </w:r>
      <w:r w:rsidR="00835607">
        <w:rPr>
          <w:lang w:eastAsia="es-ES"/>
        </w:rPr>
        <w:t>4</w:t>
      </w:r>
      <w:r w:rsidR="00791E78">
        <w:rPr>
          <w:lang w:eastAsia="es-ES"/>
        </w:rPr>
        <w:t>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81824741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79F16F75" w:rsidR="00A12A8E" w:rsidRDefault="00A12A8E" w:rsidP="00E56FF8">
      <w:pPr>
        <w:spacing w:before="0" w:line="240" w:lineRule="auto"/>
      </w:pPr>
      <w:r>
        <w:t xml:space="preserve">Hora de inicio: </w:t>
      </w:r>
      <w:r w:rsidR="00835607">
        <w:t>17</w:t>
      </w:r>
      <w:r w:rsidR="00D05F17">
        <w:t>:</w:t>
      </w:r>
      <w:r w:rsidR="00F857E2">
        <w:t>00</w:t>
      </w:r>
      <w:r>
        <w:t xml:space="preserve"> </w:t>
      </w:r>
      <w:r w:rsidR="00835607">
        <w:t>P</w:t>
      </w:r>
      <w:r w:rsidR="00CA39A0">
        <w:t>M</w:t>
      </w:r>
      <w:r>
        <w:t xml:space="preserve"> </w:t>
      </w:r>
    </w:p>
    <w:p w14:paraId="019768C2" w14:textId="0D91662C" w:rsidR="00A12A8E" w:rsidRDefault="00E8236E" w:rsidP="00E56FF8">
      <w:pPr>
        <w:spacing w:before="0" w:line="240" w:lineRule="auto"/>
      </w:pPr>
      <w:r>
        <w:t xml:space="preserve">Hora de fin: </w:t>
      </w:r>
      <w:r w:rsidR="00835607">
        <w:t>19</w:t>
      </w:r>
      <w:r w:rsidR="00F857E2">
        <w:t>:0</w:t>
      </w:r>
      <w:r w:rsidR="00835607">
        <w:t>0</w:t>
      </w:r>
      <w:r w:rsidR="00A12A8E">
        <w:t xml:space="preserve"> </w:t>
      </w:r>
      <w:r w:rsidR="00224590">
        <w:t>PM</w:t>
      </w:r>
    </w:p>
    <w:p w14:paraId="289A9D2A" w14:textId="5BE49F5C" w:rsidR="00A12A8E" w:rsidRPr="009C01D6" w:rsidRDefault="00A12A8E" w:rsidP="00E56FF8">
      <w:pPr>
        <w:spacing w:before="0" w:line="240" w:lineRule="auto"/>
      </w:pPr>
      <w:r>
        <w:t xml:space="preserve">Tiempo invertido: </w:t>
      </w:r>
      <w:r w:rsidR="00835607">
        <w:t xml:space="preserve">2 </w:t>
      </w:r>
      <w:r>
        <w:t xml:space="preserve">Horas, </w:t>
      </w:r>
      <w:r w:rsidR="00F857E2">
        <w:t>0</w:t>
      </w:r>
      <w:r w:rsidR="00835607">
        <w:t>0</w:t>
      </w:r>
      <w:r w:rsidR="00D05F17">
        <w:t xml:space="preserve"> </w:t>
      </w:r>
      <w:r>
        <w:t>minutos</w:t>
      </w:r>
      <w:r w:rsidR="00F857E2">
        <w:t xml:space="preserve">, </w:t>
      </w:r>
      <w:r w:rsidR="00835607">
        <w:t>00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81824742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602ED3ED" w:rsidR="007F38C0" w:rsidRDefault="00F857E2" w:rsidP="00573859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C872" w14:textId="77777777" w:rsidR="0020267B" w:rsidRDefault="0020267B" w:rsidP="00C94FBE">
      <w:pPr>
        <w:spacing w:before="0" w:line="240" w:lineRule="auto"/>
      </w:pPr>
      <w:r>
        <w:separator/>
      </w:r>
    </w:p>
    <w:p w14:paraId="4181B7FF" w14:textId="77777777" w:rsidR="0020267B" w:rsidRDefault="0020267B"/>
  </w:endnote>
  <w:endnote w:type="continuationSeparator" w:id="0">
    <w:p w14:paraId="4DF10E21" w14:textId="77777777" w:rsidR="0020267B" w:rsidRDefault="0020267B" w:rsidP="00C94FBE">
      <w:pPr>
        <w:spacing w:before="0" w:line="240" w:lineRule="auto"/>
      </w:pPr>
      <w:r>
        <w:continuationSeparator/>
      </w:r>
    </w:p>
    <w:p w14:paraId="33B7E07B" w14:textId="77777777" w:rsidR="0020267B" w:rsidRDefault="00202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2D76" w14:textId="77777777" w:rsidR="0020267B" w:rsidRDefault="0020267B" w:rsidP="00C94FBE">
      <w:pPr>
        <w:spacing w:before="0" w:line="240" w:lineRule="auto"/>
      </w:pPr>
      <w:r>
        <w:separator/>
      </w:r>
    </w:p>
    <w:p w14:paraId="1370FB43" w14:textId="77777777" w:rsidR="0020267B" w:rsidRDefault="0020267B"/>
  </w:footnote>
  <w:footnote w:type="continuationSeparator" w:id="0">
    <w:p w14:paraId="42EE71B4" w14:textId="77777777" w:rsidR="0020267B" w:rsidRDefault="0020267B" w:rsidP="00C94FBE">
      <w:pPr>
        <w:spacing w:before="0" w:line="240" w:lineRule="auto"/>
      </w:pPr>
      <w:r>
        <w:continuationSeparator/>
      </w:r>
    </w:p>
    <w:p w14:paraId="508CE16E" w14:textId="77777777" w:rsidR="0020267B" w:rsidRDefault="002026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B7D"/>
    <w:multiLevelType w:val="hybridMultilevel"/>
    <w:tmpl w:val="BB4CFC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611FA"/>
    <w:multiLevelType w:val="hybridMultilevel"/>
    <w:tmpl w:val="969EA49E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F52C3"/>
    <w:multiLevelType w:val="hybridMultilevel"/>
    <w:tmpl w:val="B6349CBA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3C7FC5"/>
    <w:multiLevelType w:val="hybridMultilevel"/>
    <w:tmpl w:val="0C067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844A7A"/>
    <w:multiLevelType w:val="hybridMultilevel"/>
    <w:tmpl w:val="BB4C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54DB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30534"/>
    <w:multiLevelType w:val="hybridMultilevel"/>
    <w:tmpl w:val="72EC5DEE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0" w15:restartNumberingAfterBreak="0">
    <w:nsid w:val="65035DA3"/>
    <w:multiLevelType w:val="hybridMultilevel"/>
    <w:tmpl w:val="BB4C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E7255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D26135"/>
    <w:multiLevelType w:val="hybridMultilevel"/>
    <w:tmpl w:val="EB70AAA0"/>
    <w:lvl w:ilvl="0" w:tplc="56D0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E811B8"/>
    <w:multiLevelType w:val="hybridMultilevel"/>
    <w:tmpl w:val="F7CACCC6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06B16"/>
    <w:multiLevelType w:val="hybridMultilevel"/>
    <w:tmpl w:val="04CA2EE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10FE6"/>
    <w:multiLevelType w:val="hybridMultilevel"/>
    <w:tmpl w:val="2564E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186A80"/>
    <w:multiLevelType w:val="hybridMultilevel"/>
    <w:tmpl w:val="EAE4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5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04741"/>
    <w:multiLevelType w:val="hybridMultilevel"/>
    <w:tmpl w:val="A894E56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27525">
    <w:abstractNumId w:val="44"/>
  </w:num>
  <w:num w:numId="2" w16cid:durableId="288362367">
    <w:abstractNumId w:val="23"/>
  </w:num>
  <w:num w:numId="3" w16cid:durableId="201983287">
    <w:abstractNumId w:val="39"/>
  </w:num>
  <w:num w:numId="4" w16cid:durableId="967929768">
    <w:abstractNumId w:val="33"/>
  </w:num>
  <w:num w:numId="5" w16cid:durableId="1399013464">
    <w:abstractNumId w:val="17"/>
  </w:num>
  <w:num w:numId="6" w16cid:durableId="268392406">
    <w:abstractNumId w:val="27"/>
  </w:num>
  <w:num w:numId="7" w16cid:durableId="1494443871">
    <w:abstractNumId w:val="18"/>
  </w:num>
  <w:num w:numId="8" w16cid:durableId="1890873854">
    <w:abstractNumId w:val="40"/>
  </w:num>
  <w:num w:numId="9" w16cid:durableId="528106249">
    <w:abstractNumId w:val="3"/>
  </w:num>
  <w:num w:numId="10" w16cid:durableId="401690">
    <w:abstractNumId w:val="4"/>
  </w:num>
  <w:num w:numId="11" w16cid:durableId="1769233226">
    <w:abstractNumId w:val="12"/>
  </w:num>
  <w:num w:numId="12" w16cid:durableId="457265247">
    <w:abstractNumId w:val="7"/>
  </w:num>
  <w:num w:numId="13" w16cid:durableId="1973706913">
    <w:abstractNumId w:val="20"/>
  </w:num>
  <w:num w:numId="14" w16cid:durableId="884024325">
    <w:abstractNumId w:val="2"/>
  </w:num>
  <w:num w:numId="15" w16cid:durableId="89089230">
    <w:abstractNumId w:val="42"/>
  </w:num>
  <w:num w:numId="16" w16cid:durableId="978652118">
    <w:abstractNumId w:val="15"/>
  </w:num>
  <w:num w:numId="17" w16cid:durableId="1365324954">
    <w:abstractNumId w:val="35"/>
  </w:num>
  <w:num w:numId="18" w16cid:durableId="146167402">
    <w:abstractNumId w:val="36"/>
  </w:num>
  <w:num w:numId="19" w16cid:durableId="492380873">
    <w:abstractNumId w:val="22"/>
  </w:num>
  <w:num w:numId="20" w16cid:durableId="1548906135">
    <w:abstractNumId w:val="29"/>
  </w:num>
  <w:num w:numId="21" w16cid:durableId="414715818">
    <w:abstractNumId w:val="8"/>
  </w:num>
  <w:num w:numId="22" w16cid:durableId="68818817">
    <w:abstractNumId w:val="14"/>
  </w:num>
  <w:num w:numId="23" w16cid:durableId="789133334">
    <w:abstractNumId w:val="6"/>
  </w:num>
  <w:num w:numId="24" w16cid:durableId="596520418">
    <w:abstractNumId w:val="19"/>
  </w:num>
  <w:num w:numId="25" w16cid:durableId="1359238210">
    <w:abstractNumId w:val="10"/>
  </w:num>
  <w:num w:numId="26" w16cid:durableId="209388280">
    <w:abstractNumId w:val="5"/>
  </w:num>
  <w:num w:numId="27" w16cid:durableId="1783453653">
    <w:abstractNumId w:val="24"/>
  </w:num>
  <w:num w:numId="28" w16cid:durableId="50226867">
    <w:abstractNumId w:val="45"/>
  </w:num>
  <w:num w:numId="29" w16cid:durableId="1572500683">
    <w:abstractNumId w:val="28"/>
  </w:num>
  <w:num w:numId="30" w16cid:durableId="87047664">
    <w:abstractNumId w:val="31"/>
  </w:num>
  <w:num w:numId="31" w16cid:durableId="365061901">
    <w:abstractNumId w:val="13"/>
  </w:num>
  <w:num w:numId="32" w16cid:durableId="1534154060">
    <w:abstractNumId w:val="1"/>
  </w:num>
  <w:num w:numId="33" w16cid:durableId="413089842">
    <w:abstractNumId w:val="41"/>
  </w:num>
  <w:num w:numId="34" w16cid:durableId="1943412392">
    <w:abstractNumId w:val="32"/>
  </w:num>
  <w:num w:numId="35" w16cid:durableId="6564187">
    <w:abstractNumId w:val="16"/>
  </w:num>
  <w:num w:numId="36" w16cid:durableId="1555000149">
    <w:abstractNumId w:val="43"/>
  </w:num>
  <w:num w:numId="37" w16cid:durableId="757943698">
    <w:abstractNumId w:val="11"/>
  </w:num>
  <w:num w:numId="38" w16cid:durableId="920258996">
    <w:abstractNumId w:val="26"/>
  </w:num>
  <w:num w:numId="39" w16cid:durableId="1761950233">
    <w:abstractNumId w:val="9"/>
  </w:num>
  <w:num w:numId="40" w16cid:durableId="317156018">
    <w:abstractNumId w:val="37"/>
  </w:num>
  <w:num w:numId="41" w16cid:durableId="530457505">
    <w:abstractNumId w:val="46"/>
  </w:num>
  <w:num w:numId="42" w16cid:durableId="1690060103">
    <w:abstractNumId w:val="38"/>
  </w:num>
  <w:num w:numId="43" w16cid:durableId="1551190553">
    <w:abstractNumId w:val="34"/>
  </w:num>
  <w:num w:numId="44" w16cid:durableId="209616847">
    <w:abstractNumId w:val="25"/>
  </w:num>
  <w:num w:numId="45" w16cid:durableId="645936421">
    <w:abstractNumId w:val="0"/>
  </w:num>
  <w:num w:numId="46" w16cid:durableId="1793790765">
    <w:abstractNumId w:val="21"/>
  </w:num>
  <w:num w:numId="47" w16cid:durableId="2098937020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83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76355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2E74"/>
    <w:rsid w:val="001F5F92"/>
    <w:rsid w:val="0020267B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261B1"/>
    <w:rsid w:val="00344258"/>
    <w:rsid w:val="00346864"/>
    <w:rsid w:val="00350E39"/>
    <w:rsid w:val="0035125D"/>
    <w:rsid w:val="003560F2"/>
    <w:rsid w:val="00363FD1"/>
    <w:rsid w:val="0038409B"/>
    <w:rsid w:val="00397566"/>
    <w:rsid w:val="003B7F1F"/>
    <w:rsid w:val="003C54B1"/>
    <w:rsid w:val="003E12FE"/>
    <w:rsid w:val="003E3FC9"/>
    <w:rsid w:val="003E5E1D"/>
    <w:rsid w:val="0040066E"/>
    <w:rsid w:val="00425037"/>
    <w:rsid w:val="0044532C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168"/>
    <w:rsid w:val="004E4935"/>
    <w:rsid w:val="004F4D25"/>
    <w:rsid w:val="004F79C8"/>
    <w:rsid w:val="005017FA"/>
    <w:rsid w:val="005046A5"/>
    <w:rsid w:val="00504A67"/>
    <w:rsid w:val="005058AE"/>
    <w:rsid w:val="00507C7F"/>
    <w:rsid w:val="00511D9A"/>
    <w:rsid w:val="00515617"/>
    <w:rsid w:val="0053590C"/>
    <w:rsid w:val="00540236"/>
    <w:rsid w:val="00554582"/>
    <w:rsid w:val="00563B85"/>
    <w:rsid w:val="00563C80"/>
    <w:rsid w:val="00564033"/>
    <w:rsid w:val="00570F4F"/>
    <w:rsid w:val="00573859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08D9"/>
    <w:rsid w:val="006B3371"/>
    <w:rsid w:val="0070494E"/>
    <w:rsid w:val="00705C02"/>
    <w:rsid w:val="00710BA6"/>
    <w:rsid w:val="00711DF8"/>
    <w:rsid w:val="007143E5"/>
    <w:rsid w:val="007405D5"/>
    <w:rsid w:val="0074380E"/>
    <w:rsid w:val="007447BE"/>
    <w:rsid w:val="00766D3E"/>
    <w:rsid w:val="00784A6C"/>
    <w:rsid w:val="00791E78"/>
    <w:rsid w:val="007A33C6"/>
    <w:rsid w:val="007A5A0B"/>
    <w:rsid w:val="007A72F1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426"/>
    <w:rsid w:val="00815F59"/>
    <w:rsid w:val="00816B5F"/>
    <w:rsid w:val="00816E1B"/>
    <w:rsid w:val="00817955"/>
    <w:rsid w:val="00822C20"/>
    <w:rsid w:val="00823137"/>
    <w:rsid w:val="0083560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158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C78E6"/>
    <w:rsid w:val="008E48FB"/>
    <w:rsid w:val="008E7533"/>
    <w:rsid w:val="008F175F"/>
    <w:rsid w:val="008F4BA9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31FA"/>
    <w:rsid w:val="009F353C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E2FDA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2CF9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16B83"/>
    <w:rsid w:val="00D255E1"/>
    <w:rsid w:val="00D34075"/>
    <w:rsid w:val="00D35132"/>
    <w:rsid w:val="00D649B2"/>
    <w:rsid w:val="00D80E83"/>
    <w:rsid w:val="00D82DF3"/>
    <w:rsid w:val="00DA284A"/>
    <w:rsid w:val="00DC7566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274"/>
    <w:rsid w:val="00E5474B"/>
    <w:rsid w:val="00E56FF8"/>
    <w:rsid w:val="00E65ED9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3666"/>
    <w:rsid w:val="00F163F8"/>
    <w:rsid w:val="00F34B61"/>
    <w:rsid w:val="00F36808"/>
    <w:rsid w:val="00F438B1"/>
    <w:rsid w:val="00F50C6D"/>
    <w:rsid w:val="00F54DA6"/>
    <w:rsid w:val="00F5534D"/>
    <w:rsid w:val="00F62813"/>
    <w:rsid w:val="00F6748E"/>
    <w:rsid w:val="00F75321"/>
    <w:rsid w:val="00F771E5"/>
    <w:rsid w:val="00F813E9"/>
    <w:rsid w:val="00F815F5"/>
    <w:rsid w:val="00F857E2"/>
    <w:rsid w:val="00F926BE"/>
    <w:rsid w:val="00F9460B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628</TotalTime>
  <Pages>6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4106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25</cp:revision>
  <dcterms:created xsi:type="dcterms:W3CDTF">2024-09-24T03:56:00Z</dcterms:created>
  <dcterms:modified xsi:type="dcterms:W3CDTF">2025-04-17T00:22:00Z</dcterms:modified>
</cp:coreProperties>
</file>