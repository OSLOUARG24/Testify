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DE24" w14:textId="77777777" w:rsidR="009A3F7F" w:rsidRPr="00C87C95" w:rsidRDefault="009A3F7F" w:rsidP="009A3F7F">
      <w:pPr>
        <w:pStyle w:val="Sinespaciado"/>
        <w:rPr>
          <w:rFonts w:ascii="Ink Free" w:hAnsi="Ink Free"/>
          <w:b/>
          <w:sz w:val="56"/>
          <w:szCs w:val="56"/>
        </w:rPr>
      </w:pPr>
    </w:p>
    <w:p w14:paraId="1A72EA51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593D3BB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5AF612DD">
          <v:rect id="_x0000_s2054" style="position:absolute;margin-left:0;margin-top:0;width:623.8pt;height:67.9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">
            <w10:wrap anchorx="page" anchory="page"/>
          </v:rect>
        </w:pict>
      </w:r>
      <w:r>
        <w:rPr>
          <w:noProof/>
        </w:rPr>
        <w:pict w14:anchorId="2D3E9C5A">
          <v:rect id="_x0000_s2057" style="position:absolute;margin-left:38.95pt;margin-top:-20.65pt;width:7.15pt;height:882.7pt;z-index:251654144;mso-height-percent:1050;mso-position-horizontal-relative:page;mso-position-vertical-relative:page;mso-height-percent:1050" o:allowincell="f" strokecolor="#ed7d31">
            <w10:wrap anchorx="margin" anchory="page"/>
          </v:rect>
        </w:pict>
      </w:r>
      <w:r>
        <w:rPr>
          <w:noProof/>
        </w:rPr>
        <w:pict w14:anchorId="5600EA08">
          <v:rect id="_x0000_s2056" style="position:absolute;margin-left:549.2pt;margin-top:-20.65pt;width:7.15pt;height:882.7pt;z-index:251655168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>
        <w:rPr>
          <w:noProof/>
        </w:rPr>
        <w:pict w14:anchorId="7C1F1DBA">
          <v:rect id="_x0000_s2055" style="position:absolute;margin-left:-14.45pt;margin-top:.4pt;width:623.8pt;height:67.9pt;z-index:251657216;mso-width-percent:1050;mso-height-percent:900;mso-position-horizontal-relative:page;mso-position-vertical-relative:page;mso-width-percent:1050;mso-height-percent:900;mso-height-relative:top-margin-area" o:allowincell="f" fillcolor="#e36c0a" strokecolor="#f4b083">
            <w10:wrap anchorx="page" anchory="margin"/>
          </v:rect>
        </w:pict>
      </w:r>
    </w:p>
    <w:p w14:paraId="532E9083" w14:textId="45380CE7" w:rsidR="00D06E99" w:rsidRDefault="001552A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Resumen de Reunión</w:t>
      </w:r>
      <w:r w:rsidR="00815F59">
        <w:rPr>
          <w:rFonts w:ascii="Cambria" w:hAnsi="Cambria"/>
          <w:sz w:val="72"/>
          <w:szCs w:val="72"/>
        </w:rPr>
        <w:t xml:space="preserve"> </w:t>
      </w:r>
      <w:r w:rsidR="00105F93">
        <w:rPr>
          <w:rFonts w:ascii="Cambria" w:hAnsi="Cambria"/>
          <w:sz w:val="72"/>
          <w:szCs w:val="72"/>
        </w:rPr>
        <w:t>1</w:t>
      </w:r>
      <w:r w:rsidR="008D3CD0">
        <w:rPr>
          <w:rFonts w:ascii="Cambria" w:hAnsi="Cambria"/>
          <w:sz w:val="72"/>
          <w:szCs w:val="72"/>
        </w:rPr>
        <w:t>3</w:t>
      </w:r>
    </w:p>
    <w:p w14:paraId="3C6ADACA" w14:textId="77777777" w:rsidR="00D06E99" w:rsidRPr="009A3F7F" w:rsidRDefault="009A3F7F">
      <w:pPr>
        <w:pStyle w:val="Sinespaciado"/>
        <w:rPr>
          <w:rFonts w:ascii="Ink Free" w:hAnsi="Ink Free"/>
          <w:b/>
          <w:sz w:val="56"/>
          <w:szCs w:val="56"/>
        </w:rPr>
      </w:pPr>
      <w:r>
        <w:rPr>
          <w:rFonts w:ascii="Ink Free" w:hAnsi="Ink Free"/>
          <w:b/>
          <w:sz w:val="56"/>
          <w:szCs w:val="56"/>
        </w:rPr>
        <w:t>Testify</w:t>
      </w:r>
    </w:p>
    <w:p w14:paraId="6A58521E" w14:textId="77777777" w:rsidR="00D06E99" w:rsidRDefault="00D06E99">
      <w:pPr>
        <w:pStyle w:val="Sinespaciado"/>
      </w:pPr>
    </w:p>
    <w:p w14:paraId="595347D3" w14:textId="77777777" w:rsidR="006919D5" w:rsidRDefault="006919D5">
      <w:pPr>
        <w:pStyle w:val="Sinespaciado"/>
      </w:pPr>
    </w:p>
    <w:p w14:paraId="6AF75E50" w14:textId="77777777" w:rsidR="006919D5" w:rsidRDefault="006919D5">
      <w:pPr>
        <w:pStyle w:val="Sinespaciado"/>
      </w:pPr>
    </w:p>
    <w:p w14:paraId="2EEA1C26" w14:textId="77777777" w:rsidR="006919D5" w:rsidRDefault="006919D5">
      <w:pPr>
        <w:pStyle w:val="Sinespaciado"/>
      </w:pPr>
    </w:p>
    <w:p w14:paraId="6646A5A9" w14:textId="77777777" w:rsidR="009A3F7F" w:rsidRPr="00CB5BFF" w:rsidRDefault="009A3F7F" w:rsidP="009A3F7F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r w:rsidRPr="00CB5BFF">
        <w:rPr>
          <w:rFonts w:ascii="Verdana" w:eastAsia="Times New Roman" w:hAnsi="Verdana"/>
          <w:sz w:val="52"/>
          <w:szCs w:val="52"/>
        </w:rPr>
        <w:t>OSLO</w:t>
      </w:r>
    </w:p>
    <w:p w14:paraId="3F4E25A7" w14:textId="77777777" w:rsidR="009A3F7F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340748AB" w14:textId="77777777" w:rsidR="009A3F7F" w:rsidRPr="00C87C95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167B8929" w14:textId="77777777" w:rsidR="00D06E99" w:rsidRDefault="00D06E99"/>
    <w:p w14:paraId="1C49B6D9" w14:textId="77777777" w:rsidR="00BC5404" w:rsidRDefault="00000000" w:rsidP="000F4F97">
      <w:pPr>
        <w:pStyle w:val="PSI-Comentario"/>
      </w:pPr>
      <w:r>
        <w:rPr>
          <w:noProof/>
        </w:rPr>
        <w:pict w14:anchorId="50C46D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-.15pt;margin-top:255.15pt;width:99.25pt;height:87.8pt;z-index:251660288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i w:val="0"/>
          <w:noProof/>
        </w:rPr>
        <w:pict w14:anchorId="1A9DDE20">
          <v:shape id="2 Imagen" o:spid="_x0000_s2071" type="#_x0000_t75" alt="UNPA.JPG" style="position:absolute;left:0;text-align:left;margin-left:327.65pt;margin-top:504.15pt;width:139.7pt;height:193.9pt;z-index:251658240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52F86B36" w14:textId="77777777" w:rsidR="00224B75" w:rsidRDefault="00000000" w:rsidP="00F074B0">
      <w:pPr>
        <w:pStyle w:val="PSI-Comentario"/>
      </w:pPr>
      <w:r>
        <w:rPr>
          <w:noProof/>
        </w:rPr>
        <w:pict w14:anchorId="355F25A0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59264;mso-position-horizontal-relative:margin;mso-position-vertical-relative:margin">
            <v:textbox>
              <w:txbxContent>
                <w:p w14:paraId="353406DF" w14:textId="77777777" w:rsidR="00600C73" w:rsidRDefault="00600C73" w:rsidP="00F074B0">
                  <w:pPr>
                    <w:pStyle w:val="PSI-DescripcindelDocumentos"/>
                  </w:pPr>
                  <w:r>
                    <w:t>Las actas de reunión, constituyen los documentos de referencia y constancia de cada una de las discusiones llevadas a cabo por el grupo en torno a diversos temas que atañen al conocimiento y exploración del Sistema.</w:t>
                  </w:r>
                </w:p>
                <w:p w14:paraId="27F86C1C" w14:textId="77777777" w:rsidR="00600C73" w:rsidRDefault="00600C73" w:rsidP="00F5534D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1E334737">
          <v:rect id="_x0000_s2065" style="position:absolute;left:0;text-align:left;margin-left:315.7pt;margin-top:-76.25pt;width:195.35pt;height:844.9pt;z-index:-251655168;mso-position-horizontal-relative:margin;mso-position-vertical-relative:margin" fillcolor="#e36c0a" strokecolor="#ed7d31">
            <w10:wrap type="square" anchorx="margin" anchory="margin"/>
          </v:rect>
        </w:pict>
      </w:r>
    </w:p>
    <w:p w14:paraId="1F35E24B" w14:textId="77777777" w:rsidR="00397566" w:rsidRPr="008B3B0F" w:rsidRDefault="00397566" w:rsidP="000F4F97">
      <w:pPr>
        <w:pStyle w:val="PSI-Comentario"/>
      </w:pPr>
    </w:p>
    <w:p w14:paraId="71370B65" w14:textId="77777777" w:rsidR="00D06E99" w:rsidRDefault="00D06E99"/>
    <w:p w14:paraId="67BD0BB6" w14:textId="77777777" w:rsidR="00A13DBA" w:rsidRDefault="007F38C0" w:rsidP="00A13DBA">
      <w:pPr>
        <w:ind w:left="0" w:firstLine="0"/>
      </w:pPr>
      <w:r>
        <w:br w:type="page"/>
      </w:r>
    </w:p>
    <w:p w14:paraId="5A774638" w14:textId="77777777" w:rsidR="000F79DF" w:rsidRDefault="000F79DF" w:rsidP="00C32418">
      <w:pPr>
        <w:pStyle w:val="TtuloTDC"/>
      </w:pPr>
      <w:r>
        <w:t xml:space="preserve">Tabla de </w:t>
      </w:r>
      <w:r w:rsidRPr="00C32418">
        <w:t>contenido</w:t>
      </w:r>
    </w:p>
    <w:p w14:paraId="431CC9EE" w14:textId="1B81A5FC" w:rsidR="000D1FAC" w:rsidRDefault="00EA748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512381" w:history="1">
        <w:r w:rsidR="000D1FAC" w:rsidRPr="006A6966">
          <w:rPr>
            <w:rStyle w:val="Hipervnculo"/>
            <w:noProof/>
          </w:rPr>
          <w:t>Convocatoria</w:t>
        </w:r>
        <w:r w:rsidR="000D1FAC">
          <w:rPr>
            <w:noProof/>
            <w:webHidden/>
          </w:rPr>
          <w:tab/>
        </w:r>
        <w:r w:rsidR="000D1FAC">
          <w:rPr>
            <w:noProof/>
            <w:webHidden/>
          </w:rPr>
          <w:fldChar w:fldCharType="begin"/>
        </w:r>
        <w:r w:rsidR="000D1FAC">
          <w:rPr>
            <w:noProof/>
            <w:webHidden/>
          </w:rPr>
          <w:instrText xml:space="preserve"> PAGEREF _Toc178512381 \h </w:instrText>
        </w:r>
        <w:r w:rsidR="000D1FAC">
          <w:rPr>
            <w:noProof/>
            <w:webHidden/>
          </w:rPr>
        </w:r>
        <w:r w:rsidR="000D1FAC">
          <w:rPr>
            <w:noProof/>
            <w:webHidden/>
          </w:rPr>
          <w:fldChar w:fldCharType="separate"/>
        </w:r>
        <w:r w:rsidR="000D1FAC">
          <w:rPr>
            <w:noProof/>
            <w:webHidden/>
          </w:rPr>
          <w:t>4</w:t>
        </w:r>
        <w:r w:rsidR="000D1FAC">
          <w:rPr>
            <w:noProof/>
            <w:webHidden/>
          </w:rPr>
          <w:fldChar w:fldCharType="end"/>
        </w:r>
      </w:hyperlink>
    </w:p>
    <w:p w14:paraId="427B7C56" w14:textId="75695161" w:rsidR="000D1FA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82" w:history="1">
        <w:r w:rsidR="000D1FAC" w:rsidRPr="006A6966">
          <w:rPr>
            <w:rStyle w:val="Hipervnculo"/>
            <w:noProof/>
            <w:lang w:eastAsia="es-ES"/>
          </w:rPr>
          <w:t>Convoca la Reuni</w:t>
        </w:r>
        <w:r w:rsidR="000D1FAC" w:rsidRPr="006A6966">
          <w:rPr>
            <w:rStyle w:val="Hipervnculo"/>
            <w:rFonts w:hint="eastAsia"/>
            <w:noProof/>
            <w:lang w:eastAsia="es-ES"/>
          </w:rPr>
          <w:t>ó</w:t>
        </w:r>
        <w:r w:rsidR="000D1FAC" w:rsidRPr="006A6966">
          <w:rPr>
            <w:rStyle w:val="Hipervnculo"/>
            <w:noProof/>
            <w:lang w:eastAsia="es-ES"/>
          </w:rPr>
          <w:t>n:</w:t>
        </w:r>
        <w:r w:rsidR="000D1FAC">
          <w:rPr>
            <w:noProof/>
            <w:webHidden/>
          </w:rPr>
          <w:tab/>
        </w:r>
        <w:r w:rsidR="000D1FAC">
          <w:rPr>
            <w:noProof/>
            <w:webHidden/>
          </w:rPr>
          <w:fldChar w:fldCharType="begin"/>
        </w:r>
        <w:r w:rsidR="000D1FAC">
          <w:rPr>
            <w:noProof/>
            <w:webHidden/>
          </w:rPr>
          <w:instrText xml:space="preserve"> PAGEREF _Toc178512382 \h </w:instrText>
        </w:r>
        <w:r w:rsidR="000D1FAC">
          <w:rPr>
            <w:noProof/>
            <w:webHidden/>
          </w:rPr>
        </w:r>
        <w:r w:rsidR="000D1FAC">
          <w:rPr>
            <w:noProof/>
            <w:webHidden/>
          </w:rPr>
          <w:fldChar w:fldCharType="separate"/>
        </w:r>
        <w:r w:rsidR="000D1FAC">
          <w:rPr>
            <w:noProof/>
            <w:webHidden/>
          </w:rPr>
          <w:t>4</w:t>
        </w:r>
        <w:r w:rsidR="000D1FAC">
          <w:rPr>
            <w:noProof/>
            <w:webHidden/>
          </w:rPr>
          <w:fldChar w:fldCharType="end"/>
        </w:r>
      </w:hyperlink>
    </w:p>
    <w:p w14:paraId="165DD705" w14:textId="6F804C2F" w:rsidR="000D1FA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83" w:history="1">
        <w:r w:rsidR="000D1FAC" w:rsidRPr="006A6966">
          <w:rPr>
            <w:rStyle w:val="Hipervnculo"/>
            <w:noProof/>
            <w:lang w:eastAsia="es-ES"/>
          </w:rPr>
          <w:t>Fecha de Convocatoria:</w:t>
        </w:r>
        <w:r w:rsidR="000D1FAC">
          <w:rPr>
            <w:noProof/>
            <w:webHidden/>
          </w:rPr>
          <w:tab/>
        </w:r>
        <w:r w:rsidR="000D1FAC">
          <w:rPr>
            <w:noProof/>
            <w:webHidden/>
          </w:rPr>
          <w:fldChar w:fldCharType="begin"/>
        </w:r>
        <w:r w:rsidR="000D1FAC">
          <w:rPr>
            <w:noProof/>
            <w:webHidden/>
          </w:rPr>
          <w:instrText xml:space="preserve"> PAGEREF _Toc178512383 \h </w:instrText>
        </w:r>
        <w:r w:rsidR="000D1FAC">
          <w:rPr>
            <w:noProof/>
            <w:webHidden/>
          </w:rPr>
        </w:r>
        <w:r w:rsidR="000D1FAC">
          <w:rPr>
            <w:noProof/>
            <w:webHidden/>
          </w:rPr>
          <w:fldChar w:fldCharType="separate"/>
        </w:r>
        <w:r w:rsidR="000D1FAC">
          <w:rPr>
            <w:noProof/>
            <w:webHidden/>
          </w:rPr>
          <w:t>4</w:t>
        </w:r>
        <w:r w:rsidR="000D1FAC">
          <w:rPr>
            <w:noProof/>
            <w:webHidden/>
          </w:rPr>
          <w:fldChar w:fldCharType="end"/>
        </w:r>
      </w:hyperlink>
    </w:p>
    <w:p w14:paraId="290EA43F" w14:textId="40E74CC5" w:rsidR="000D1FA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84" w:history="1">
        <w:r w:rsidR="000D1FAC" w:rsidRPr="006A6966">
          <w:rPr>
            <w:rStyle w:val="Hipervnculo"/>
            <w:noProof/>
            <w:lang w:eastAsia="es-ES"/>
          </w:rPr>
          <w:t>Medio de Comunicaci</w:t>
        </w:r>
        <w:r w:rsidR="000D1FAC" w:rsidRPr="006A6966">
          <w:rPr>
            <w:rStyle w:val="Hipervnculo"/>
            <w:rFonts w:hint="eastAsia"/>
            <w:noProof/>
            <w:lang w:eastAsia="es-ES"/>
          </w:rPr>
          <w:t>ó</w:t>
        </w:r>
        <w:r w:rsidR="000D1FAC" w:rsidRPr="006A6966">
          <w:rPr>
            <w:rStyle w:val="Hipervnculo"/>
            <w:noProof/>
            <w:lang w:eastAsia="es-ES"/>
          </w:rPr>
          <w:t>n:</w:t>
        </w:r>
        <w:r w:rsidR="000D1FAC">
          <w:rPr>
            <w:noProof/>
            <w:webHidden/>
          </w:rPr>
          <w:tab/>
        </w:r>
        <w:r w:rsidR="000D1FAC">
          <w:rPr>
            <w:noProof/>
            <w:webHidden/>
          </w:rPr>
          <w:fldChar w:fldCharType="begin"/>
        </w:r>
        <w:r w:rsidR="000D1FAC">
          <w:rPr>
            <w:noProof/>
            <w:webHidden/>
          </w:rPr>
          <w:instrText xml:space="preserve"> PAGEREF _Toc178512384 \h </w:instrText>
        </w:r>
        <w:r w:rsidR="000D1FAC">
          <w:rPr>
            <w:noProof/>
            <w:webHidden/>
          </w:rPr>
        </w:r>
        <w:r w:rsidR="000D1FAC">
          <w:rPr>
            <w:noProof/>
            <w:webHidden/>
          </w:rPr>
          <w:fldChar w:fldCharType="separate"/>
        </w:r>
        <w:r w:rsidR="000D1FAC">
          <w:rPr>
            <w:noProof/>
            <w:webHidden/>
          </w:rPr>
          <w:t>4</w:t>
        </w:r>
        <w:r w:rsidR="000D1FAC">
          <w:rPr>
            <w:noProof/>
            <w:webHidden/>
          </w:rPr>
          <w:fldChar w:fldCharType="end"/>
        </w:r>
      </w:hyperlink>
    </w:p>
    <w:p w14:paraId="31BFDF07" w14:textId="66D03BE6" w:rsidR="000D1FAC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85" w:history="1">
        <w:r w:rsidR="000D1FAC" w:rsidRPr="006A6966">
          <w:rPr>
            <w:rStyle w:val="Hipervnculo"/>
            <w:noProof/>
            <w:lang w:eastAsia="es-ES"/>
          </w:rPr>
          <w:t>Temario</w:t>
        </w:r>
        <w:r w:rsidR="000D1FAC">
          <w:rPr>
            <w:noProof/>
            <w:webHidden/>
          </w:rPr>
          <w:tab/>
        </w:r>
        <w:r w:rsidR="000D1FAC">
          <w:rPr>
            <w:noProof/>
            <w:webHidden/>
          </w:rPr>
          <w:fldChar w:fldCharType="begin"/>
        </w:r>
        <w:r w:rsidR="000D1FAC">
          <w:rPr>
            <w:noProof/>
            <w:webHidden/>
          </w:rPr>
          <w:instrText xml:space="preserve"> PAGEREF _Toc178512385 \h </w:instrText>
        </w:r>
        <w:r w:rsidR="000D1FAC">
          <w:rPr>
            <w:noProof/>
            <w:webHidden/>
          </w:rPr>
        </w:r>
        <w:r w:rsidR="000D1FAC">
          <w:rPr>
            <w:noProof/>
            <w:webHidden/>
          </w:rPr>
          <w:fldChar w:fldCharType="separate"/>
        </w:r>
        <w:r w:rsidR="000D1FAC">
          <w:rPr>
            <w:noProof/>
            <w:webHidden/>
          </w:rPr>
          <w:t>4</w:t>
        </w:r>
        <w:r w:rsidR="000D1FAC">
          <w:rPr>
            <w:noProof/>
            <w:webHidden/>
          </w:rPr>
          <w:fldChar w:fldCharType="end"/>
        </w:r>
      </w:hyperlink>
    </w:p>
    <w:p w14:paraId="28DBD6BA" w14:textId="1F912C02" w:rsidR="000D1FA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86" w:history="1">
        <w:r w:rsidR="000D1FAC" w:rsidRPr="006A6966">
          <w:rPr>
            <w:rStyle w:val="Hipervnculo"/>
            <w:noProof/>
            <w:lang w:eastAsia="es-ES"/>
          </w:rPr>
          <w:t>Fecha de Reuni</w:t>
        </w:r>
        <w:r w:rsidR="000D1FAC" w:rsidRPr="006A6966">
          <w:rPr>
            <w:rStyle w:val="Hipervnculo"/>
            <w:rFonts w:hint="eastAsia"/>
            <w:noProof/>
            <w:lang w:eastAsia="es-ES"/>
          </w:rPr>
          <w:t>ó</w:t>
        </w:r>
        <w:r w:rsidR="000D1FAC" w:rsidRPr="006A6966">
          <w:rPr>
            <w:rStyle w:val="Hipervnculo"/>
            <w:noProof/>
            <w:lang w:eastAsia="es-ES"/>
          </w:rPr>
          <w:t>n:</w:t>
        </w:r>
        <w:r w:rsidR="000D1FAC">
          <w:rPr>
            <w:noProof/>
            <w:webHidden/>
          </w:rPr>
          <w:tab/>
        </w:r>
        <w:r w:rsidR="000D1FAC">
          <w:rPr>
            <w:noProof/>
            <w:webHidden/>
          </w:rPr>
          <w:fldChar w:fldCharType="begin"/>
        </w:r>
        <w:r w:rsidR="000D1FAC">
          <w:rPr>
            <w:noProof/>
            <w:webHidden/>
          </w:rPr>
          <w:instrText xml:space="preserve"> PAGEREF _Toc178512386 \h </w:instrText>
        </w:r>
        <w:r w:rsidR="000D1FAC">
          <w:rPr>
            <w:noProof/>
            <w:webHidden/>
          </w:rPr>
        </w:r>
        <w:r w:rsidR="000D1FAC">
          <w:rPr>
            <w:noProof/>
            <w:webHidden/>
          </w:rPr>
          <w:fldChar w:fldCharType="separate"/>
        </w:r>
        <w:r w:rsidR="000D1FAC">
          <w:rPr>
            <w:noProof/>
            <w:webHidden/>
          </w:rPr>
          <w:t>4</w:t>
        </w:r>
        <w:r w:rsidR="000D1FAC">
          <w:rPr>
            <w:noProof/>
            <w:webHidden/>
          </w:rPr>
          <w:fldChar w:fldCharType="end"/>
        </w:r>
      </w:hyperlink>
    </w:p>
    <w:p w14:paraId="14C9667A" w14:textId="30FEA694" w:rsidR="000D1FA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87" w:history="1">
        <w:r w:rsidR="000D1FAC" w:rsidRPr="006A6966">
          <w:rPr>
            <w:rStyle w:val="Hipervnculo"/>
            <w:noProof/>
            <w:lang w:eastAsia="es-ES"/>
          </w:rPr>
          <w:t>Hora de Reuni</w:t>
        </w:r>
        <w:r w:rsidR="000D1FAC" w:rsidRPr="006A6966">
          <w:rPr>
            <w:rStyle w:val="Hipervnculo"/>
            <w:rFonts w:hint="eastAsia"/>
            <w:noProof/>
            <w:lang w:eastAsia="es-ES"/>
          </w:rPr>
          <w:t>ó</w:t>
        </w:r>
        <w:r w:rsidR="000D1FAC" w:rsidRPr="006A6966">
          <w:rPr>
            <w:rStyle w:val="Hipervnculo"/>
            <w:noProof/>
            <w:lang w:eastAsia="es-ES"/>
          </w:rPr>
          <w:t>n:</w:t>
        </w:r>
        <w:r w:rsidR="000D1FAC">
          <w:rPr>
            <w:noProof/>
            <w:webHidden/>
          </w:rPr>
          <w:tab/>
        </w:r>
        <w:r w:rsidR="000D1FAC">
          <w:rPr>
            <w:noProof/>
            <w:webHidden/>
          </w:rPr>
          <w:fldChar w:fldCharType="begin"/>
        </w:r>
        <w:r w:rsidR="000D1FAC">
          <w:rPr>
            <w:noProof/>
            <w:webHidden/>
          </w:rPr>
          <w:instrText xml:space="preserve"> PAGEREF _Toc178512387 \h </w:instrText>
        </w:r>
        <w:r w:rsidR="000D1FAC">
          <w:rPr>
            <w:noProof/>
            <w:webHidden/>
          </w:rPr>
        </w:r>
        <w:r w:rsidR="000D1FAC">
          <w:rPr>
            <w:noProof/>
            <w:webHidden/>
          </w:rPr>
          <w:fldChar w:fldCharType="separate"/>
        </w:r>
        <w:r w:rsidR="000D1FAC">
          <w:rPr>
            <w:noProof/>
            <w:webHidden/>
          </w:rPr>
          <w:t>4</w:t>
        </w:r>
        <w:r w:rsidR="000D1FAC">
          <w:rPr>
            <w:noProof/>
            <w:webHidden/>
          </w:rPr>
          <w:fldChar w:fldCharType="end"/>
        </w:r>
      </w:hyperlink>
    </w:p>
    <w:p w14:paraId="0D6D260C" w14:textId="6D9E89E4" w:rsidR="000D1FA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88" w:history="1">
        <w:r w:rsidR="000D1FAC" w:rsidRPr="006A6966">
          <w:rPr>
            <w:rStyle w:val="Hipervnculo"/>
            <w:noProof/>
            <w:lang w:eastAsia="es-ES"/>
          </w:rPr>
          <w:t>Lugar de Reuni</w:t>
        </w:r>
        <w:r w:rsidR="000D1FAC" w:rsidRPr="006A6966">
          <w:rPr>
            <w:rStyle w:val="Hipervnculo"/>
            <w:rFonts w:hint="eastAsia"/>
            <w:noProof/>
            <w:lang w:eastAsia="es-ES"/>
          </w:rPr>
          <w:t>ó</w:t>
        </w:r>
        <w:r w:rsidR="000D1FAC" w:rsidRPr="006A6966">
          <w:rPr>
            <w:rStyle w:val="Hipervnculo"/>
            <w:noProof/>
            <w:lang w:eastAsia="es-ES"/>
          </w:rPr>
          <w:t>n:</w:t>
        </w:r>
        <w:r w:rsidR="000D1FAC">
          <w:rPr>
            <w:noProof/>
            <w:webHidden/>
          </w:rPr>
          <w:tab/>
        </w:r>
        <w:r w:rsidR="000D1FAC">
          <w:rPr>
            <w:noProof/>
            <w:webHidden/>
          </w:rPr>
          <w:fldChar w:fldCharType="begin"/>
        </w:r>
        <w:r w:rsidR="000D1FAC">
          <w:rPr>
            <w:noProof/>
            <w:webHidden/>
          </w:rPr>
          <w:instrText xml:space="preserve"> PAGEREF _Toc178512388 \h </w:instrText>
        </w:r>
        <w:r w:rsidR="000D1FAC">
          <w:rPr>
            <w:noProof/>
            <w:webHidden/>
          </w:rPr>
        </w:r>
        <w:r w:rsidR="000D1FAC">
          <w:rPr>
            <w:noProof/>
            <w:webHidden/>
          </w:rPr>
          <w:fldChar w:fldCharType="separate"/>
        </w:r>
        <w:r w:rsidR="000D1FAC">
          <w:rPr>
            <w:noProof/>
            <w:webHidden/>
          </w:rPr>
          <w:t>4</w:t>
        </w:r>
        <w:r w:rsidR="000D1FAC">
          <w:rPr>
            <w:noProof/>
            <w:webHidden/>
          </w:rPr>
          <w:fldChar w:fldCharType="end"/>
        </w:r>
      </w:hyperlink>
    </w:p>
    <w:p w14:paraId="2F595807" w14:textId="6122C678" w:rsidR="000D1FA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89" w:history="1">
        <w:r w:rsidR="000D1FAC" w:rsidRPr="006A6966">
          <w:rPr>
            <w:rStyle w:val="Hipervnculo"/>
            <w:noProof/>
            <w:lang w:eastAsia="es-ES"/>
          </w:rPr>
          <w:t>Temario Propuesto:</w:t>
        </w:r>
        <w:r w:rsidR="000D1FAC">
          <w:rPr>
            <w:noProof/>
            <w:webHidden/>
          </w:rPr>
          <w:tab/>
        </w:r>
        <w:r w:rsidR="000D1FAC">
          <w:rPr>
            <w:noProof/>
            <w:webHidden/>
          </w:rPr>
          <w:fldChar w:fldCharType="begin"/>
        </w:r>
        <w:r w:rsidR="000D1FAC">
          <w:rPr>
            <w:noProof/>
            <w:webHidden/>
          </w:rPr>
          <w:instrText xml:space="preserve"> PAGEREF _Toc178512389 \h </w:instrText>
        </w:r>
        <w:r w:rsidR="000D1FAC">
          <w:rPr>
            <w:noProof/>
            <w:webHidden/>
          </w:rPr>
        </w:r>
        <w:r w:rsidR="000D1FAC">
          <w:rPr>
            <w:noProof/>
            <w:webHidden/>
          </w:rPr>
          <w:fldChar w:fldCharType="separate"/>
        </w:r>
        <w:r w:rsidR="000D1FAC">
          <w:rPr>
            <w:noProof/>
            <w:webHidden/>
          </w:rPr>
          <w:t>4</w:t>
        </w:r>
        <w:r w:rsidR="000D1FAC">
          <w:rPr>
            <w:noProof/>
            <w:webHidden/>
          </w:rPr>
          <w:fldChar w:fldCharType="end"/>
        </w:r>
      </w:hyperlink>
    </w:p>
    <w:p w14:paraId="1192CAD4" w14:textId="443E05B6" w:rsidR="000D1FAC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90" w:history="1">
        <w:r w:rsidR="000D1FAC" w:rsidRPr="006A6966">
          <w:rPr>
            <w:rStyle w:val="Hipervnculo"/>
            <w:noProof/>
            <w:lang w:eastAsia="es-ES"/>
          </w:rPr>
          <w:t>Desarrollo</w:t>
        </w:r>
        <w:r w:rsidR="000D1FAC">
          <w:rPr>
            <w:noProof/>
            <w:webHidden/>
          </w:rPr>
          <w:tab/>
        </w:r>
        <w:r w:rsidR="000D1FAC">
          <w:rPr>
            <w:noProof/>
            <w:webHidden/>
          </w:rPr>
          <w:fldChar w:fldCharType="begin"/>
        </w:r>
        <w:r w:rsidR="000D1FAC">
          <w:rPr>
            <w:noProof/>
            <w:webHidden/>
          </w:rPr>
          <w:instrText xml:space="preserve"> PAGEREF _Toc178512390 \h </w:instrText>
        </w:r>
        <w:r w:rsidR="000D1FAC">
          <w:rPr>
            <w:noProof/>
            <w:webHidden/>
          </w:rPr>
        </w:r>
        <w:r w:rsidR="000D1FAC">
          <w:rPr>
            <w:noProof/>
            <w:webHidden/>
          </w:rPr>
          <w:fldChar w:fldCharType="separate"/>
        </w:r>
        <w:r w:rsidR="000D1FAC">
          <w:rPr>
            <w:noProof/>
            <w:webHidden/>
          </w:rPr>
          <w:t>5</w:t>
        </w:r>
        <w:r w:rsidR="000D1FAC">
          <w:rPr>
            <w:noProof/>
            <w:webHidden/>
          </w:rPr>
          <w:fldChar w:fldCharType="end"/>
        </w:r>
      </w:hyperlink>
    </w:p>
    <w:p w14:paraId="477BE907" w14:textId="6BF38B8E" w:rsidR="000D1FA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91" w:history="1">
        <w:r w:rsidR="000D1FAC" w:rsidRPr="006A6966">
          <w:rPr>
            <w:rStyle w:val="Hipervnculo"/>
            <w:noProof/>
            <w:lang w:eastAsia="es-ES"/>
          </w:rPr>
          <w:t>Clasificaci</w:t>
        </w:r>
        <w:r w:rsidR="000D1FAC" w:rsidRPr="006A6966">
          <w:rPr>
            <w:rStyle w:val="Hipervnculo"/>
            <w:rFonts w:hint="eastAsia"/>
            <w:noProof/>
            <w:lang w:eastAsia="es-ES"/>
          </w:rPr>
          <w:t>ó</w:t>
        </w:r>
        <w:r w:rsidR="000D1FAC" w:rsidRPr="006A6966">
          <w:rPr>
            <w:rStyle w:val="Hipervnculo"/>
            <w:noProof/>
            <w:lang w:eastAsia="es-ES"/>
          </w:rPr>
          <w:t>n</w:t>
        </w:r>
        <w:r w:rsidR="000D1FAC">
          <w:rPr>
            <w:noProof/>
            <w:webHidden/>
          </w:rPr>
          <w:tab/>
        </w:r>
        <w:r w:rsidR="000D1FAC">
          <w:rPr>
            <w:noProof/>
            <w:webHidden/>
          </w:rPr>
          <w:fldChar w:fldCharType="begin"/>
        </w:r>
        <w:r w:rsidR="000D1FAC">
          <w:rPr>
            <w:noProof/>
            <w:webHidden/>
          </w:rPr>
          <w:instrText xml:space="preserve"> PAGEREF _Toc178512391 \h </w:instrText>
        </w:r>
        <w:r w:rsidR="000D1FAC">
          <w:rPr>
            <w:noProof/>
            <w:webHidden/>
          </w:rPr>
        </w:r>
        <w:r w:rsidR="000D1FAC">
          <w:rPr>
            <w:noProof/>
            <w:webHidden/>
          </w:rPr>
          <w:fldChar w:fldCharType="separate"/>
        </w:r>
        <w:r w:rsidR="000D1FAC">
          <w:rPr>
            <w:noProof/>
            <w:webHidden/>
          </w:rPr>
          <w:t>5</w:t>
        </w:r>
        <w:r w:rsidR="000D1FAC">
          <w:rPr>
            <w:noProof/>
            <w:webHidden/>
          </w:rPr>
          <w:fldChar w:fldCharType="end"/>
        </w:r>
      </w:hyperlink>
    </w:p>
    <w:p w14:paraId="77A78C5A" w14:textId="0F15B912" w:rsidR="000D1FA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92" w:history="1">
        <w:r w:rsidR="000D1FAC" w:rsidRPr="006A6966">
          <w:rPr>
            <w:rStyle w:val="Hipervnculo"/>
            <w:noProof/>
            <w:lang w:eastAsia="es-ES"/>
          </w:rPr>
          <w:t>Participantes</w:t>
        </w:r>
        <w:r w:rsidR="000D1FAC">
          <w:rPr>
            <w:noProof/>
            <w:webHidden/>
          </w:rPr>
          <w:tab/>
        </w:r>
        <w:r w:rsidR="000D1FAC">
          <w:rPr>
            <w:noProof/>
            <w:webHidden/>
          </w:rPr>
          <w:fldChar w:fldCharType="begin"/>
        </w:r>
        <w:r w:rsidR="000D1FAC">
          <w:rPr>
            <w:noProof/>
            <w:webHidden/>
          </w:rPr>
          <w:instrText xml:space="preserve"> PAGEREF _Toc178512392 \h </w:instrText>
        </w:r>
        <w:r w:rsidR="000D1FAC">
          <w:rPr>
            <w:noProof/>
            <w:webHidden/>
          </w:rPr>
        </w:r>
        <w:r w:rsidR="000D1FAC">
          <w:rPr>
            <w:noProof/>
            <w:webHidden/>
          </w:rPr>
          <w:fldChar w:fldCharType="separate"/>
        </w:r>
        <w:r w:rsidR="000D1FAC">
          <w:rPr>
            <w:noProof/>
            <w:webHidden/>
          </w:rPr>
          <w:t>5</w:t>
        </w:r>
        <w:r w:rsidR="000D1FAC">
          <w:rPr>
            <w:noProof/>
            <w:webHidden/>
          </w:rPr>
          <w:fldChar w:fldCharType="end"/>
        </w:r>
      </w:hyperlink>
    </w:p>
    <w:p w14:paraId="71C05E97" w14:textId="7C825D60" w:rsidR="000D1FA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93" w:history="1">
        <w:r w:rsidR="000D1FAC" w:rsidRPr="006A6966">
          <w:rPr>
            <w:rStyle w:val="Hipervnculo"/>
            <w:noProof/>
            <w:lang w:eastAsia="es-ES"/>
          </w:rPr>
          <w:t>Definici</w:t>
        </w:r>
        <w:r w:rsidR="000D1FAC" w:rsidRPr="006A6966">
          <w:rPr>
            <w:rStyle w:val="Hipervnculo"/>
            <w:rFonts w:hint="eastAsia"/>
            <w:noProof/>
            <w:lang w:eastAsia="es-ES"/>
          </w:rPr>
          <w:t>ó</w:t>
        </w:r>
        <w:r w:rsidR="000D1FAC" w:rsidRPr="006A6966">
          <w:rPr>
            <w:rStyle w:val="Hipervnculo"/>
            <w:noProof/>
            <w:lang w:eastAsia="es-ES"/>
          </w:rPr>
          <w:t>n de Roles</w:t>
        </w:r>
        <w:r w:rsidR="000D1FAC">
          <w:rPr>
            <w:noProof/>
            <w:webHidden/>
          </w:rPr>
          <w:tab/>
        </w:r>
        <w:r w:rsidR="000D1FAC">
          <w:rPr>
            <w:noProof/>
            <w:webHidden/>
          </w:rPr>
          <w:fldChar w:fldCharType="begin"/>
        </w:r>
        <w:r w:rsidR="000D1FAC">
          <w:rPr>
            <w:noProof/>
            <w:webHidden/>
          </w:rPr>
          <w:instrText xml:space="preserve"> PAGEREF _Toc178512393 \h </w:instrText>
        </w:r>
        <w:r w:rsidR="000D1FAC">
          <w:rPr>
            <w:noProof/>
            <w:webHidden/>
          </w:rPr>
        </w:r>
        <w:r w:rsidR="000D1FAC">
          <w:rPr>
            <w:noProof/>
            <w:webHidden/>
          </w:rPr>
          <w:fldChar w:fldCharType="separate"/>
        </w:r>
        <w:r w:rsidR="000D1FAC">
          <w:rPr>
            <w:noProof/>
            <w:webHidden/>
          </w:rPr>
          <w:t>5</w:t>
        </w:r>
        <w:r w:rsidR="000D1FAC">
          <w:rPr>
            <w:noProof/>
            <w:webHidden/>
          </w:rPr>
          <w:fldChar w:fldCharType="end"/>
        </w:r>
      </w:hyperlink>
    </w:p>
    <w:p w14:paraId="7BF9B778" w14:textId="41D1A733" w:rsidR="000D1FA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94" w:history="1">
        <w:r w:rsidR="000D1FAC" w:rsidRPr="006A6966">
          <w:rPr>
            <w:rStyle w:val="Hipervnculo"/>
            <w:noProof/>
            <w:lang w:eastAsia="es-ES"/>
          </w:rPr>
          <w:t>Resoluciones:</w:t>
        </w:r>
        <w:r w:rsidR="000D1FAC">
          <w:rPr>
            <w:noProof/>
            <w:webHidden/>
          </w:rPr>
          <w:tab/>
        </w:r>
        <w:r w:rsidR="000D1FAC">
          <w:rPr>
            <w:noProof/>
            <w:webHidden/>
          </w:rPr>
          <w:fldChar w:fldCharType="begin"/>
        </w:r>
        <w:r w:rsidR="000D1FAC">
          <w:rPr>
            <w:noProof/>
            <w:webHidden/>
          </w:rPr>
          <w:instrText xml:space="preserve"> PAGEREF _Toc178512394 \h </w:instrText>
        </w:r>
        <w:r w:rsidR="000D1FAC">
          <w:rPr>
            <w:noProof/>
            <w:webHidden/>
          </w:rPr>
        </w:r>
        <w:r w:rsidR="000D1FAC">
          <w:rPr>
            <w:noProof/>
            <w:webHidden/>
          </w:rPr>
          <w:fldChar w:fldCharType="separate"/>
        </w:r>
        <w:r w:rsidR="000D1FAC">
          <w:rPr>
            <w:noProof/>
            <w:webHidden/>
          </w:rPr>
          <w:t>5</w:t>
        </w:r>
        <w:r w:rsidR="000D1FAC">
          <w:rPr>
            <w:noProof/>
            <w:webHidden/>
          </w:rPr>
          <w:fldChar w:fldCharType="end"/>
        </w:r>
      </w:hyperlink>
    </w:p>
    <w:p w14:paraId="36007719" w14:textId="7D29D665" w:rsidR="000D1FAC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95" w:history="1">
        <w:r w:rsidR="000D1FAC" w:rsidRPr="006A6966">
          <w:rPr>
            <w:rStyle w:val="Hipervnculo"/>
            <w:noProof/>
            <w:lang w:eastAsia="es-ES"/>
          </w:rPr>
          <w:t>Compromisos Asumidos</w:t>
        </w:r>
        <w:r w:rsidR="000D1FAC">
          <w:rPr>
            <w:noProof/>
            <w:webHidden/>
          </w:rPr>
          <w:tab/>
        </w:r>
        <w:r w:rsidR="000D1FAC">
          <w:rPr>
            <w:noProof/>
            <w:webHidden/>
          </w:rPr>
          <w:fldChar w:fldCharType="begin"/>
        </w:r>
        <w:r w:rsidR="000D1FAC">
          <w:rPr>
            <w:noProof/>
            <w:webHidden/>
          </w:rPr>
          <w:instrText xml:space="preserve"> PAGEREF _Toc178512395 \h </w:instrText>
        </w:r>
        <w:r w:rsidR="000D1FAC">
          <w:rPr>
            <w:noProof/>
            <w:webHidden/>
          </w:rPr>
        </w:r>
        <w:r w:rsidR="000D1FAC">
          <w:rPr>
            <w:noProof/>
            <w:webHidden/>
          </w:rPr>
          <w:fldChar w:fldCharType="separate"/>
        </w:r>
        <w:r w:rsidR="000D1FAC">
          <w:rPr>
            <w:noProof/>
            <w:webHidden/>
          </w:rPr>
          <w:t>6</w:t>
        </w:r>
        <w:r w:rsidR="000D1FAC">
          <w:rPr>
            <w:noProof/>
            <w:webHidden/>
          </w:rPr>
          <w:fldChar w:fldCharType="end"/>
        </w:r>
      </w:hyperlink>
    </w:p>
    <w:p w14:paraId="4AE5C157" w14:textId="4230DFF6" w:rsidR="000D1FA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96" w:history="1">
        <w:r w:rsidR="000D1FAC" w:rsidRPr="006A6966">
          <w:rPr>
            <w:rStyle w:val="Hipervnculo"/>
            <w:noProof/>
            <w:lang w:eastAsia="es-ES"/>
          </w:rPr>
          <w:t>Temas Adicionales</w:t>
        </w:r>
        <w:r w:rsidR="000D1FAC">
          <w:rPr>
            <w:noProof/>
            <w:webHidden/>
          </w:rPr>
          <w:tab/>
        </w:r>
        <w:r w:rsidR="000D1FAC">
          <w:rPr>
            <w:noProof/>
            <w:webHidden/>
          </w:rPr>
          <w:fldChar w:fldCharType="begin"/>
        </w:r>
        <w:r w:rsidR="000D1FAC">
          <w:rPr>
            <w:noProof/>
            <w:webHidden/>
          </w:rPr>
          <w:instrText xml:space="preserve"> PAGEREF _Toc178512396 \h </w:instrText>
        </w:r>
        <w:r w:rsidR="000D1FAC">
          <w:rPr>
            <w:noProof/>
            <w:webHidden/>
          </w:rPr>
        </w:r>
        <w:r w:rsidR="000D1FAC">
          <w:rPr>
            <w:noProof/>
            <w:webHidden/>
          </w:rPr>
          <w:fldChar w:fldCharType="separate"/>
        </w:r>
        <w:r w:rsidR="000D1FAC">
          <w:rPr>
            <w:noProof/>
            <w:webHidden/>
          </w:rPr>
          <w:t>7</w:t>
        </w:r>
        <w:r w:rsidR="000D1FAC">
          <w:rPr>
            <w:noProof/>
            <w:webHidden/>
          </w:rPr>
          <w:fldChar w:fldCharType="end"/>
        </w:r>
      </w:hyperlink>
    </w:p>
    <w:p w14:paraId="6B36F67A" w14:textId="617388FE" w:rsidR="000D1FA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97" w:history="1">
        <w:r w:rsidR="000D1FAC" w:rsidRPr="006A6966">
          <w:rPr>
            <w:rStyle w:val="Hipervnculo"/>
            <w:noProof/>
            <w:lang w:eastAsia="es-ES"/>
          </w:rPr>
          <w:t>Observaciones:</w:t>
        </w:r>
        <w:r w:rsidR="000D1FAC">
          <w:rPr>
            <w:noProof/>
            <w:webHidden/>
          </w:rPr>
          <w:tab/>
        </w:r>
        <w:r w:rsidR="000D1FAC">
          <w:rPr>
            <w:noProof/>
            <w:webHidden/>
          </w:rPr>
          <w:fldChar w:fldCharType="begin"/>
        </w:r>
        <w:r w:rsidR="000D1FAC">
          <w:rPr>
            <w:noProof/>
            <w:webHidden/>
          </w:rPr>
          <w:instrText xml:space="preserve"> PAGEREF _Toc178512397 \h </w:instrText>
        </w:r>
        <w:r w:rsidR="000D1FAC">
          <w:rPr>
            <w:noProof/>
            <w:webHidden/>
          </w:rPr>
        </w:r>
        <w:r w:rsidR="000D1FAC">
          <w:rPr>
            <w:noProof/>
            <w:webHidden/>
          </w:rPr>
          <w:fldChar w:fldCharType="separate"/>
        </w:r>
        <w:r w:rsidR="000D1FAC">
          <w:rPr>
            <w:noProof/>
            <w:webHidden/>
          </w:rPr>
          <w:t>7</w:t>
        </w:r>
        <w:r w:rsidR="000D1FAC">
          <w:rPr>
            <w:noProof/>
            <w:webHidden/>
          </w:rPr>
          <w:fldChar w:fldCharType="end"/>
        </w:r>
      </w:hyperlink>
    </w:p>
    <w:p w14:paraId="369A984A" w14:textId="6863CF1D" w:rsidR="000D1FA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512398" w:history="1">
        <w:r w:rsidR="000D1FAC" w:rsidRPr="006A6966">
          <w:rPr>
            <w:rStyle w:val="Hipervnculo"/>
            <w:noProof/>
            <w:lang w:eastAsia="es-ES"/>
          </w:rPr>
          <w:t>Anexos:</w:t>
        </w:r>
        <w:r w:rsidR="000D1FAC">
          <w:rPr>
            <w:noProof/>
            <w:webHidden/>
          </w:rPr>
          <w:tab/>
        </w:r>
        <w:r w:rsidR="000D1FAC">
          <w:rPr>
            <w:noProof/>
            <w:webHidden/>
          </w:rPr>
          <w:fldChar w:fldCharType="begin"/>
        </w:r>
        <w:r w:rsidR="000D1FAC">
          <w:rPr>
            <w:noProof/>
            <w:webHidden/>
          </w:rPr>
          <w:instrText xml:space="preserve"> PAGEREF _Toc178512398 \h </w:instrText>
        </w:r>
        <w:r w:rsidR="000D1FAC">
          <w:rPr>
            <w:noProof/>
            <w:webHidden/>
          </w:rPr>
        </w:r>
        <w:r w:rsidR="000D1FAC">
          <w:rPr>
            <w:noProof/>
            <w:webHidden/>
          </w:rPr>
          <w:fldChar w:fldCharType="separate"/>
        </w:r>
        <w:r w:rsidR="000D1FAC">
          <w:rPr>
            <w:noProof/>
            <w:webHidden/>
          </w:rPr>
          <w:t>7</w:t>
        </w:r>
        <w:r w:rsidR="000D1FAC">
          <w:rPr>
            <w:noProof/>
            <w:webHidden/>
          </w:rPr>
          <w:fldChar w:fldCharType="end"/>
        </w:r>
      </w:hyperlink>
    </w:p>
    <w:p w14:paraId="131F7AD4" w14:textId="63D10CFF" w:rsidR="000F79DF" w:rsidRDefault="00EA748A" w:rsidP="000F79DF">
      <w:pPr>
        <w:tabs>
          <w:tab w:val="left" w:pos="5954"/>
        </w:tabs>
      </w:pPr>
      <w:r>
        <w:fldChar w:fldCharType="end"/>
      </w:r>
    </w:p>
    <w:p w14:paraId="39B7C925" w14:textId="77777777" w:rsidR="0040066E" w:rsidRDefault="0040066E" w:rsidP="000F79DF">
      <w:pPr>
        <w:ind w:left="0" w:firstLine="0"/>
      </w:pPr>
    </w:p>
    <w:p w14:paraId="5AAC57C6" w14:textId="77777777" w:rsidR="00A13DBA" w:rsidRDefault="00861B8F" w:rsidP="009A3173">
      <w:pPr>
        <w:pStyle w:val="PSI-Ttulo"/>
      </w:pPr>
      <w:r>
        <w:br w:type="page"/>
      </w:r>
      <w:r w:rsidR="001552AF">
        <w:rPr>
          <w:lang w:val="es-AR"/>
        </w:rPr>
        <w:lastRenderedPageBreak/>
        <w:t>Resumen de Reunión</w:t>
      </w:r>
    </w:p>
    <w:p w14:paraId="20B01DC6" w14:textId="77777777" w:rsidR="001552AF" w:rsidRDefault="001552AF" w:rsidP="00766D3E">
      <w:pPr>
        <w:pStyle w:val="PSI-Ttulo1"/>
      </w:pPr>
      <w:bookmarkStart w:id="0" w:name="_Toc178512381"/>
      <w:r>
        <w:t>Convocatoria</w:t>
      </w:r>
      <w:bookmarkEnd w:id="0"/>
    </w:p>
    <w:p w14:paraId="1F72FC6A" w14:textId="77777777" w:rsidR="001552AF" w:rsidRDefault="001552AF" w:rsidP="001552AF">
      <w:pPr>
        <w:pStyle w:val="PSI-Ttulo2"/>
        <w:rPr>
          <w:lang w:eastAsia="es-ES"/>
        </w:rPr>
      </w:pPr>
      <w:bookmarkStart w:id="1" w:name="_Toc231031562"/>
      <w:bookmarkStart w:id="2" w:name="_Toc235002063"/>
      <w:bookmarkStart w:id="3" w:name="_Toc178512382"/>
      <w:r w:rsidRPr="005F0DEA">
        <w:rPr>
          <w:lang w:eastAsia="es-ES"/>
        </w:rPr>
        <w:t>Convoca la Reunión:</w:t>
      </w:r>
      <w:bookmarkEnd w:id="1"/>
      <w:bookmarkEnd w:id="2"/>
      <w:bookmarkEnd w:id="3"/>
    </w:p>
    <w:p w14:paraId="194A2CED" w14:textId="77777777" w:rsidR="001552AF" w:rsidRPr="008A6422" w:rsidRDefault="000400DB" w:rsidP="000400DB">
      <w:pPr>
        <w:rPr>
          <w:lang w:eastAsia="es-ES"/>
        </w:rPr>
      </w:pPr>
      <w:r>
        <w:t>Ojeda Valeria, Oyarzo Malena, Sly Eduardo, Levipichun Emilio.</w:t>
      </w:r>
    </w:p>
    <w:p w14:paraId="4DAA3F56" w14:textId="77777777" w:rsidR="001552AF" w:rsidRDefault="001552AF" w:rsidP="001552AF">
      <w:pPr>
        <w:pStyle w:val="PSI-Ttulo2"/>
        <w:rPr>
          <w:lang w:eastAsia="es-ES"/>
        </w:rPr>
      </w:pPr>
      <w:bookmarkStart w:id="4" w:name="_Toc231031563"/>
      <w:bookmarkStart w:id="5" w:name="_Toc235002064"/>
      <w:bookmarkStart w:id="6" w:name="_Toc178512383"/>
      <w:r w:rsidRPr="005F0DEA">
        <w:rPr>
          <w:lang w:eastAsia="es-ES"/>
        </w:rPr>
        <w:t>Fecha de Convocatoria:</w:t>
      </w:r>
      <w:bookmarkEnd w:id="4"/>
      <w:bookmarkEnd w:id="5"/>
      <w:bookmarkEnd w:id="6"/>
      <w:r>
        <w:rPr>
          <w:lang w:eastAsia="es-ES"/>
        </w:rPr>
        <w:tab/>
      </w:r>
    </w:p>
    <w:p w14:paraId="174CABC6" w14:textId="12A02526" w:rsidR="001552AF" w:rsidRPr="00874D93" w:rsidRDefault="005575D6" w:rsidP="000400DB">
      <w:pPr>
        <w:rPr>
          <w:lang w:eastAsia="es-ES"/>
        </w:rPr>
      </w:pPr>
      <w:r>
        <w:t>25</w:t>
      </w:r>
      <w:r w:rsidR="000400DB">
        <w:t>/</w:t>
      </w:r>
      <w:r w:rsidR="0084458B">
        <w:t>09</w:t>
      </w:r>
      <w:r w:rsidR="000400DB">
        <w:t>/2024</w:t>
      </w:r>
    </w:p>
    <w:p w14:paraId="73668320" w14:textId="77777777" w:rsidR="001552AF" w:rsidRDefault="001552AF" w:rsidP="001552AF">
      <w:pPr>
        <w:pStyle w:val="PSI-Ttulo2"/>
        <w:rPr>
          <w:lang w:eastAsia="es-ES"/>
        </w:rPr>
      </w:pPr>
      <w:bookmarkStart w:id="7" w:name="_Toc231031564"/>
      <w:bookmarkStart w:id="8" w:name="_Toc235002065"/>
      <w:bookmarkStart w:id="9" w:name="_Toc178512384"/>
      <w:r w:rsidRPr="005F0DEA">
        <w:rPr>
          <w:lang w:eastAsia="es-ES"/>
        </w:rPr>
        <w:t>Medio de Comunicación:</w:t>
      </w:r>
      <w:bookmarkEnd w:id="7"/>
      <w:bookmarkEnd w:id="8"/>
      <w:bookmarkEnd w:id="9"/>
    </w:p>
    <w:p w14:paraId="3EC1454E" w14:textId="618B4836" w:rsidR="001552AF" w:rsidRPr="00874D93" w:rsidRDefault="000400DB" w:rsidP="000400DB">
      <w:pPr>
        <w:rPr>
          <w:lang w:eastAsia="es-ES"/>
        </w:rPr>
      </w:pPr>
      <w:r>
        <w:t xml:space="preserve">Se acuerda </w:t>
      </w:r>
      <w:r w:rsidR="005575D6">
        <w:t>virtualmente</w:t>
      </w:r>
      <w:r>
        <w:t>.</w:t>
      </w:r>
    </w:p>
    <w:p w14:paraId="178CA3B8" w14:textId="77777777" w:rsidR="001552AF" w:rsidRPr="00874D93" w:rsidRDefault="001552AF" w:rsidP="001552AF">
      <w:pPr>
        <w:rPr>
          <w:lang w:eastAsia="es-ES"/>
        </w:rPr>
      </w:pPr>
    </w:p>
    <w:p w14:paraId="09719048" w14:textId="77777777" w:rsidR="001552AF" w:rsidRPr="005F0DEA" w:rsidRDefault="001552AF" w:rsidP="00766D3E">
      <w:pPr>
        <w:pStyle w:val="PSI-Ttulo1"/>
        <w:rPr>
          <w:lang w:eastAsia="es-ES"/>
        </w:rPr>
      </w:pPr>
      <w:bookmarkStart w:id="10" w:name="_Toc178512385"/>
      <w:r>
        <w:rPr>
          <w:lang w:eastAsia="es-ES"/>
        </w:rPr>
        <w:t>Temario</w:t>
      </w:r>
      <w:bookmarkEnd w:id="10"/>
    </w:p>
    <w:p w14:paraId="64B8C3BD" w14:textId="77777777" w:rsidR="001552AF" w:rsidRDefault="001552AF" w:rsidP="001552AF">
      <w:pPr>
        <w:pStyle w:val="PSI-Ttulo2"/>
        <w:rPr>
          <w:lang w:eastAsia="es-ES"/>
        </w:rPr>
      </w:pPr>
      <w:bookmarkStart w:id="11" w:name="_Toc231031566"/>
      <w:bookmarkStart w:id="12" w:name="_Toc235002067"/>
      <w:bookmarkStart w:id="13" w:name="_Toc178512386"/>
      <w:r w:rsidRPr="005F0DEA">
        <w:rPr>
          <w:lang w:eastAsia="es-ES"/>
        </w:rPr>
        <w:t>Fecha de Reunión:</w:t>
      </w:r>
      <w:bookmarkEnd w:id="11"/>
      <w:bookmarkEnd w:id="12"/>
      <w:bookmarkEnd w:id="13"/>
      <w:r>
        <w:rPr>
          <w:lang w:eastAsia="es-ES"/>
        </w:rPr>
        <w:tab/>
      </w:r>
    </w:p>
    <w:p w14:paraId="1F3A2299" w14:textId="6E73FA60" w:rsidR="0084458B" w:rsidRPr="00874D93" w:rsidRDefault="005575D6" w:rsidP="0084458B">
      <w:pPr>
        <w:rPr>
          <w:lang w:eastAsia="es-ES"/>
        </w:rPr>
      </w:pPr>
      <w:bookmarkStart w:id="14" w:name="_Toc231031567"/>
      <w:bookmarkStart w:id="15" w:name="_Toc235002068"/>
      <w:r>
        <w:t>25</w:t>
      </w:r>
      <w:r w:rsidR="0084458B">
        <w:t>/09/2024</w:t>
      </w:r>
    </w:p>
    <w:p w14:paraId="144E0181" w14:textId="77777777" w:rsidR="001552AF" w:rsidRDefault="001552AF" w:rsidP="001552AF">
      <w:pPr>
        <w:pStyle w:val="PSI-Ttulo2"/>
        <w:rPr>
          <w:lang w:eastAsia="es-ES"/>
        </w:rPr>
      </w:pPr>
      <w:bookmarkStart w:id="16" w:name="_Toc178512387"/>
      <w:r w:rsidRPr="005F0DEA">
        <w:rPr>
          <w:lang w:eastAsia="es-ES"/>
        </w:rPr>
        <w:t>Hora de Reunión:</w:t>
      </w:r>
      <w:bookmarkEnd w:id="14"/>
      <w:bookmarkEnd w:id="15"/>
      <w:bookmarkEnd w:id="16"/>
      <w:r>
        <w:rPr>
          <w:lang w:eastAsia="es-ES"/>
        </w:rPr>
        <w:tab/>
      </w:r>
    </w:p>
    <w:p w14:paraId="0F9C7501" w14:textId="6010E287" w:rsidR="001552AF" w:rsidRPr="00074918" w:rsidRDefault="008D3CD0" w:rsidP="000400DB">
      <w:pPr>
        <w:rPr>
          <w:lang w:eastAsia="es-ES"/>
        </w:rPr>
      </w:pPr>
      <w:r>
        <w:t>9:30</w:t>
      </w:r>
      <w:r w:rsidR="000400DB">
        <w:t xml:space="preserve"> </w:t>
      </w:r>
      <w:r>
        <w:t>P</w:t>
      </w:r>
      <w:r w:rsidR="000400DB">
        <w:t>M</w:t>
      </w:r>
    </w:p>
    <w:p w14:paraId="00415141" w14:textId="77777777" w:rsidR="001552AF" w:rsidRDefault="001552AF" w:rsidP="001552AF">
      <w:pPr>
        <w:pStyle w:val="PSI-Ttulo2"/>
        <w:rPr>
          <w:lang w:eastAsia="es-ES"/>
        </w:rPr>
      </w:pPr>
      <w:bookmarkStart w:id="17" w:name="_Toc231031568"/>
      <w:bookmarkStart w:id="18" w:name="_Toc235002069"/>
      <w:bookmarkStart w:id="19" w:name="_Toc178512388"/>
      <w:r w:rsidRPr="005F0DEA">
        <w:rPr>
          <w:lang w:eastAsia="es-ES"/>
        </w:rPr>
        <w:t>Lugar de Reunión:</w:t>
      </w:r>
      <w:bookmarkEnd w:id="17"/>
      <w:bookmarkEnd w:id="18"/>
      <w:bookmarkEnd w:id="19"/>
      <w:r>
        <w:rPr>
          <w:lang w:eastAsia="es-ES"/>
        </w:rPr>
        <w:tab/>
      </w:r>
    </w:p>
    <w:p w14:paraId="64D6CC54" w14:textId="375E1EA1" w:rsidR="001552AF" w:rsidRPr="00074918" w:rsidRDefault="000400DB" w:rsidP="000400DB">
      <w:pPr>
        <w:rPr>
          <w:lang w:eastAsia="es-ES"/>
        </w:rPr>
      </w:pPr>
      <w:r>
        <w:t>Virtual.</w:t>
      </w:r>
    </w:p>
    <w:p w14:paraId="1F69A8AE" w14:textId="77777777" w:rsidR="0084458B" w:rsidRPr="0084458B" w:rsidRDefault="001552AF" w:rsidP="0084458B">
      <w:pPr>
        <w:pStyle w:val="PSI-Ttulo2"/>
        <w:rPr>
          <w:lang w:eastAsia="es-ES"/>
        </w:rPr>
      </w:pPr>
      <w:bookmarkStart w:id="20" w:name="_Toc231031569"/>
      <w:bookmarkStart w:id="21" w:name="_Toc235002070"/>
      <w:bookmarkStart w:id="22" w:name="_Toc178512389"/>
      <w:r w:rsidRPr="005F0DEA">
        <w:rPr>
          <w:lang w:eastAsia="es-ES"/>
        </w:rPr>
        <w:t>Temario Propuesto:</w:t>
      </w:r>
      <w:bookmarkEnd w:id="20"/>
      <w:bookmarkEnd w:id="21"/>
      <w:bookmarkEnd w:id="22"/>
      <w:r w:rsidR="0084458B" w:rsidRPr="0084458B">
        <w:rPr>
          <w:lang w:eastAsia="es-ES"/>
        </w:rPr>
        <w:t xml:space="preserve"> </w:t>
      </w:r>
    </w:p>
    <w:p w14:paraId="3EEC4C7E" w14:textId="3337B8D1" w:rsidR="005575D6" w:rsidRPr="005575D6" w:rsidRDefault="005575D6" w:rsidP="005575D6">
      <w:pPr>
        <w:numPr>
          <w:ilvl w:val="0"/>
          <w:numId w:val="9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Se debe volver a revisar la estimación.</w:t>
      </w:r>
    </w:p>
    <w:p w14:paraId="0A3F53DF" w14:textId="2743E980" w:rsidR="005575D6" w:rsidRPr="005575D6" w:rsidRDefault="005575D6" w:rsidP="005575D6">
      <w:pPr>
        <w:numPr>
          <w:ilvl w:val="0"/>
          <w:numId w:val="9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Se debe poner en el plan de iteración: plan de mitigación, el responsable de llevar a cabo esa tarea, la fecha en la que se realizara, los recursos que se emplearan y el tiempo que se empleó en esa tarea.</w:t>
      </w:r>
    </w:p>
    <w:p w14:paraId="3A813A2D" w14:textId="6F41BAA5" w:rsidR="005575D6" w:rsidRPr="005575D6" w:rsidRDefault="005575D6" w:rsidP="005575D6">
      <w:pPr>
        <w:numPr>
          <w:ilvl w:val="0"/>
          <w:numId w:val="9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Confeccionar plan de mitigación.</w:t>
      </w:r>
    </w:p>
    <w:p w14:paraId="0AA1919D" w14:textId="47A2349E" w:rsidR="005575D6" w:rsidRPr="005575D6" w:rsidRDefault="005575D6" w:rsidP="005575D6">
      <w:pPr>
        <w:numPr>
          <w:ilvl w:val="0"/>
          <w:numId w:val="9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Presentar el Trello como ejemplo a los demás grupos como se maneja y las actividades que se realizan.</w:t>
      </w:r>
    </w:p>
    <w:p w14:paraId="735BEF87" w14:textId="34C961CC" w:rsidR="005575D6" w:rsidRPr="005575D6" w:rsidRDefault="005575D6" w:rsidP="005575D6">
      <w:pPr>
        <w:numPr>
          <w:ilvl w:val="0"/>
          <w:numId w:val="9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Modelo de casos de uso.</w:t>
      </w:r>
    </w:p>
    <w:p w14:paraId="2900F06D" w14:textId="2CB9A521" w:rsidR="005575D6" w:rsidRPr="005575D6" w:rsidRDefault="005575D6" w:rsidP="005575D6">
      <w:pPr>
        <w:numPr>
          <w:ilvl w:val="0"/>
          <w:numId w:val="9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Realizar merge para sincronización local de repositorio.</w:t>
      </w:r>
    </w:p>
    <w:p w14:paraId="24144C1B" w14:textId="04D0B974" w:rsidR="005575D6" w:rsidRPr="005575D6" w:rsidRDefault="005575D6" w:rsidP="005575D6">
      <w:pPr>
        <w:numPr>
          <w:ilvl w:val="0"/>
          <w:numId w:val="9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¿RTF?</w:t>
      </w:r>
    </w:p>
    <w:p w14:paraId="39B87EBA" w14:textId="599B823E" w:rsidR="005575D6" w:rsidRPr="005575D6" w:rsidRDefault="005575D6" w:rsidP="005575D6">
      <w:pPr>
        <w:numPr>
          <w:ilvl w:val="0"/>
          <w:numId w:val="9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Modificación del plan de iteración.</w:t>
      </w:r>
    </w:p>
    <w:p w14:paraId="75E27404" w14:textId="3DE06601" w:rsidR="005575D6" w:rsidRPr="005575D6" w:rsidRDefault="005575D6" w:rsidP="005575D6">
      <w:pPr>
        <w:numPr>
          <w:ilvl w:val="0"/>
          <w:numId w:val="9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Puesta en común sobre prototipo.</w:t>
      </w:r>
    </w:p>
    <w:p w14:paraId="0B89C47A" w14:textId="64B61A44" w:rsidR="005575D6" w:rsidRPr="005575D6" w:rsidRDefault="005575D6" w:rsidP="005575D6">
      <w:pPr>
        <w:numPr>
          <w:ilvl w:val="0"/>
          <w:numId w:val="9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Sobre los temas a dar en la presentación del viernes 27/09.</w:t>
      </w:r>
    </w:p>
    <w:p w14:paraId="4F87B18F" w14:textId="77777777" w:rsidR="001552AF" w:rsidRDefault="007143E5" w:rsidP="0084458B">
      <w:pPr>
        <w:pStyle w:val="PSI-Ttulo1"/>
        <w:spacing w:before="0"/>
        <w:rPr>
          <w:lang w:eastAsia="es-ES"/>
        </w:rPr>
      </w:pPr>
      <w:r>
        <w:rPr>
          <w:lang w:eastAsia="es-ES"/>
        </w:rPr>
        <w:br w:type="page"/>
      </w:r>
      <w:bookmarkStart w:id="23" w:name="_Toc178512390"/>
      <w:r w:rsidR="001552AF">
        <w:rPr>
          <w:lang w:eastAsia="es-ES"/>
        </w:rPr>
        <w:lastRenderedPageBreak/>
        <w:t>Desarrollo</w:t>
      </w:r>
      <w:bookmarkEnd w:id="23"/>
    </w:p>
    <w:p w14:paraId="23B3910B" w14:textId="77777777" w:rsidR="001552AF" w:rsidRPr="001D5F05" w:rsidRDefault="001552AF" w:rsidP="000400DB">
      <w:pPr>
        <w:pStyle w:val="PSI-Ttulo2"/>
        <w:rPr>
          <w:lang w:eastAsia="es-ES"/>
        </w:rPr>
      </w:pPr>
      <w:bookmarkStart w:id="24" w:name="_Toc231031571"/>
      <w:bookmarkStart w:id="25" w:name="_Toc235002072"/>
      <w:bookmarkStart w:id="26" w:name="_Toc178512391"/>
      <w:r w:rsidRPr="00985A88">
        <w:rPr>
          <w:lang w:eastAsia="es-ES"/>
        </w:rPr>
        <w:t>Clasificación</w:t>
      </w:r>
      <w:bookmarkEnd w:id="24"/>
      <w:bookmarkEnd w:id="25"/>
      <w:bookmarkEnd w:id="26"/>
    </w:p>
    <w:tbl>
      <w:tblPr>
        <w:tblW w:w="953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160"/>
        <w:gridCol w:w="1880"/>
        <w:gridCol w:w="160"/>
        <w:gridCol w:w="1680"/>
        <w:gridCol w:w="160"/>
        <w:gridCol w:w="1364"/>
        <w:gridCol w:w="204"/>
        <w:gridCol w:w="1610"/>
        <w:gridCol w:w="771"/>
      </w:tblGrid>
      <w:tr w:rsidR="001552AF" w:rsidRPr="00C247E0" w14:paraId="5DA2D2F1" w14:textId="77777777" w:rsidTr="00815F59">
        <w:trPr>
          <w:cantSplit/>
        </w:trPr>
        <w:tc>
          <w:tcPr>
            <w:tcW w:w="9531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3AD02186" w14:textId="77777777" w:rsidR="001552AF" w:rsidRDefault="001552AF" w:rsidP="00E14B1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Clasificación</w:t>
            </w:r>
          </w:p>
        </w:tc>
      </w:tr>
      <w:tr w:rsidR="001552AF" w:rsidRPr="00C247E0" w14:paraId="35613C83" w14:textId="77777777" w:rsidTr="00815F59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A834968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3FD2A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333FAB2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52840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885F1D2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AE592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265FB8A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FAD62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05B50B0" w14:textId="77777777" w:rsidR="001552AF" w:rsidRPr="00581D90" w:rsidRDefault="000400DB" w:rsidP="000400D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Presentación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31960" w14:textId="77777777" w:rsidR="001552AF" w:rsidRPr="00985A88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  <w:tr w:rsidR="00815F59" w:rsidRPr="00C247E0" w14:paraId="3B43C180" w14:textId="77777777" w:rsidTr="00815F59">
        <w:trPr>
          <w:cantSplit/>
        </w:trPr>
        <w:tc>
          <w:tcPr>
            <w:tcW w:w="9531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6E5B2FC0" w14:textId="77777777" w:rsidR="00815F59" w:rsidRDefault="00815F59" w:rsidP="00815F59">
            <w:pPr>
              <w:jc w:val="center"/>
              <w:rPr>
                <w:b/>
                <w:lang w:val="es-MX"/>
              </w:rPr>
            </w:pPr>
          </w:p>
        </w:tc>
      </w:tr>
      <w:tr w:rsidR="00815F59" w:rsidRPr="00C247E0" w14:paraId="2997FF59" w14:textId="77777777" w:rsidTr="00815F59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16322F1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Corrección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0506A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559DCAF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Puesta en común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3E7D0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090DFEC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Revisión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B0D8A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647358CC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Desarrollo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28478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F40BAD3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BF238" w14:textId="77777777" w:rsidR="00815F59" w:rsidRPr="00985A88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</w:tbl>
    <w:p w14:paraId="472BCB3B" w14:textId="77777777" w:rsidR="001552AF" w:rsidRPr="00985A88" w:rsidRDefault="001552AF" w:rsidP="001552AF">
      <w:pPr>
        <w:rPr>
          <w:lang w:eastAsia="es-ES"/>
        </w:rPr>
      </w:pPr>
    </w:p>
    <w:p w14:paraId="76205E5D" w14:textId="77777777" w:rsidR="001552AF" w:rsidRDefault="001552AF" w:rsidP="001552AF">
      <w:pPr>
        <w:pStyle w:val="PSI-Ttulo2"/>
        <w:rPr>
          <w:lang w:eastAsia="es-ES"/>
        </w:rPr>
      </w:pPr>
      <w:bookmarkStart w:id="27" w:name="_Toc231031572"/>
      <w:bookmarkStart w:id="28" w:name="_Toc235002073"/>
      <w:bookmarkStart w:id="29" w:name="_Toc178512392"/>
      <w:r w:rsidRPr="00A422CC">
        <w:rPr>
          <w:lang w:eastAsia="es-ES"/>
        </w:rPr>
        <w:t>Participantes</w:t>
      </w:r>
      <w:bookmarkEnd w:id="27"/>
      <w:bookmarkEnd w:id="28"/>
      <w:bookmarkEnd w:id="29"/>
    </w:p>
    <w:p w14:paraId="52D0FE02" w14:textId="77777777" w:rsidR="000400DB" w:rsidRPr="008A6422" w:rsidRDefault="000400DB" w:rsidP="000400DB">
      <w:pPr>
        <w:rPr>
          <w:lang w:eastAsia="es-ES"/>
        </w:rPr>
      </w:pPr>
      <w:bookmarkStart w:id="30" w:name="_Toc231031573"/>
      <w:bookmarkStart w:id="31" w:name="_Toc235002074"/>
      <w:r>
        <w:t>Ojeda Valeria, Oyarzo Malena, Sly Eduardo, Levipichun Emilio.</w:t>
      </w:r>
    </w:p>
    <w:p w14:paraId="36AD860B" w14:textId="77777777" w:rsidR="001552AF" w:rsidRPr="00176F80" w:rsidRDefault="001552AF" w:rsidP="001552AF">
      <w:pPr>
        <w:pStyle w:val="PSI-Ttulo2"/>
        <w:rPr>
          <w:lang w:eastAsia="es-ES"/>
        </w:rPr>
      </w:pPr>
      <w:bookmarkStart w:id="32" w:name="_Toc178512393"/>
      <w:r w:rsidRPr="00176F80">
        <w:rPr>
          <w:lang w:eastAsia="es-ES"/>
        </w:rPr>
        <w:t>Definición de Roles</w:t>
      </w:r>
      <w:bookmarkEnd w:id="30"/>
      <w:bookmarkEnd w:id="31"/>
      <w:bookmarkEnd w:id="32"/>
    </w:p>
    <w:p w14:paraId="39FC1C61" w14:textId="77777777" w:rsidR="001552AF" w:rsidRPr="00176F80" w:rsidRDefault="001552AF" w:rsidP="001552AF">
      <w:pPr>
        <w:rPr>
          <w:lang w:eastAsia="es-ES"/>
        </w:rPr>
      </w:pPr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529"/>
      </w:tblGrid>
      <w:tr w:rsidR="001552AF" w:rsidRPr="00C247E0" w14:paraId="0D3F2760" w14:textId="77777777" w:rsidTr="00E14B14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7D97A8D" w14:textId="77777777" w:rsidR="001552AF" w:rsidRPr="00C247E0" w:rsidRDefault="001552AF" w:rsidP="003107DC">
            <w:pPr>
              <w:pStyle w:val="PSI-Normal"/>
            </w:pPr>
            <w:r w:rsidRPr="00C247E0">
              <w:t>Definición de Roles</w:t>
            </w:r>
          </w:p>
        </w:tc>
      </w:tr>
      <w:tr w:rsidR="001552AF" w:rsidRPr="00C247E0" w14:paraId="55DCA6EC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AD65189" w14:textId="77777777" w:rsidR="001552AF" w:rsidRPr="00AC1B5C" w:rsidRDefault="001552AF" w:rsidP="00E14B14">
            <w:pPr>
              <w:pStyle w:val="PSI-ComentarioenTabla"/>
            </w:pPr>
            <w:r w:rsidRPr="00AC1B5C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2CF6F" w14:textId="77777777" w:rsidR="001552AF" w:rsidRPr="00A90502" w:rsidRDefault="000400DB" w:rsidP="00E14B14">
            <w:pPr>
              <w:rPr>
                <w:highlight w:val="yellow"/>
                <w:lang w:val="es-MX"/>
              </w:rPr>
            </w:pPr>
            <w:r>
              <w:rPr>
                <w:highlight w:val="yellow"/>
                <w:lang w:val="es-MX"/>
              </w:rPr>
              <w:t>Valeria Ojeda</w:t>
            </w:r>
          </w:p>
        </w:tc>
      </w:tr>
      <w:tr w:rsidR="001552AF" w:rsidRPr="00C247E0" w14:paraId="5929011D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CFC7E29" w14:textId="77777777" w:rsidR="001552AF" w:rsidRPr="00AC1B5C" w:rsidRDefault="001552AF" w:rsidP="00E14B14">
            <w:pPr>
              <w:pStyle w:val="PSI-ComentarioenTabla"/>
            </w:pPr>
            <w:r w:rsidRPr="00AC1B5C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096E0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 – Malena Oyarzo</w:t>
            </w:r>
          </w:p>
        </w:tc>
      </w:tr>
      <w:tr w:rsidR="001552AF" w:rsidRPr="00C247E0" w14:paraId="7299B25B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51CAB66" w14:textId="77777777" w:rsidR="001552AF" w:rsidRPr="00AC1B5C" w:rsidRDefault="001552AF" w:rsidP="00E14B14">
            <w:pPr>
              <w:pStyle w:val="PSI-ComentarioenTabla"/>
            </w:pPr>
            <w:r w:rsidRPr="00AC1B5C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8372F" w14:textId="77777777" w:rsidR="001552AF" w:rsidRPr="000400DB" w:rsidRDefault="000400DB" w:rsidP="000400D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1552AF" w:rsidRPr="00C247E0" w14:paraId="7AC2AFA0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D5C3450" w14:textId="77777777" w:rsidR="001552AF" w:rsidRPr="00AC1B5C" w:rsidRDefault="001552AF" w:rsidP="00E14B14">
            <w:pPr>
              <w:pStyle w:val="PSI-ComentarioenTabla"/>
            </w:pPr>
            <w:r w:rsidRPr="00AC1B5C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FA03B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</w:t>
            </w:r>
          </w:p>
        </w:tc>
      </w:tr>
      <w:tr w:rsidR="001552AF" w:rsidRPr="00C247E0" w14:paraId="6B5636CB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9D8962C" w14:textId="77777777" w:rsidR="001552AF" w:rsidRPr="00AC1B5C" w:rsidRDefault="001552AF" w:rsidP="00E14B14">
            <w:pPr>
              <w:pStyle w:val="PSI-ComentarioenTabla"/>
            </w:pPr>
            <w:r w:rsidRPr="00AC1B5C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5D201" w14:textId="77777777" w:rsidR="001552AF" w:rsidRPr="00A90502" w:rsidRDefault="000400DB" w:rsidP="00E14B14">
            <w:r>
              <w:t>Levipichun Emilio</w:t>
            </w:r>
          </w:p>
        </w:tc>
      </w:tr>
      <w:tr w:rsidR="001552AF" w:rsidRPr="00C247E0" w14:paraId="1B7F09F9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6581000E" w14:textId="77777777" w:rsidR="001552AF" w:rsidRPr="00AC1B5C" w:rsidRDefault="000400DB" w:rsidP="00E14B14">
            <w:pPr>
              <w:pStyle w:val="PSI-ComentarioenTabla"/>
            </w:pPr>
            <w:r>
              <w:t>- Control Avance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C1219" w14:textId="77777777" w:rsidR="001552AF" w:rsidRPr="00A90502" w:rsidRDefault="000400DB" w:rsidP="00E14B14">
            <w:r>
              <w:t>Sly Eduardo</w:t>
            </w:r>
          </w:p>
        </w:tc>
      </w:tr>
    </w:tbl>
    <w:p w14:paraId="73AE5478" w14:textId="77777777" w:rsidR="001552AF" w:rsidRPr="00AC604F" w:rsidRDefault="001552AF" w:rsidP="001552AF">
      <w:pPr>
        <w:ind w:left="0" w:firstLine="0"/>
        <w:rPr>
          <w:lang w:eastAsia="es-ES"/>
        </w:rPr>
      </w:pPr>
    </w:p>
    <w:p w14:paraId="01EB7696" w14:textId="77777777" w:rsidR="001552AF" w:rsidRDefault="001552AF" w:rsidP="001552AF">
      <w:pPr>
        <w:pStyle w:val="PSI-Ttulo2"/>
        <w:rPr>
          <w:lang w:eastAsia="es-ES"/>
        </w:rPr>
      </w:pPr>
      <w:bookmarkStart w:id="33" w:name="_Toc231031574"/>
      <w:bookmarkStart w:id="34" w:name="_Toc235002075"/>
      <w:bookmarkStart w:id="35" w:name="_Toc178512394"/>
      <w:r w:rsidRPr="00A422CC">
        <w:rPr>
          <w:lang w:eastAsia="es-ES"/>
        </w:rPr>
        <w:t>Resoluciones:</w:t>
      </w:r>
      <w:bookmarkEnd w:id="33"/>
      <w:bookmarkEnd w:id="34"/>
      <w:bookmarkEnd w:id="35"/>
    </w:p>
    <w:p w14:paraId="2E5D309A" w14:textId="13A6346B" w:rsidR="005575D6" w:rsidRPr="005575D6" w:rsidRDefault="005575D6" w:rsidP="005575D6">
      <w:pPr>
        <w:numPr>
          <w:ilvl w:val="0"/>
          <w:numId w:val="5"/>
        </w:numPr>
        <w:spacing w:before="0" w:line="240" w:lineRule="auto"/>
        <w:rPr>
          <w:lang w:eastAsia="es-ES"/>
        </w:rPr>
      </w:pPr>
      <w:bookmarkStart w:id="36" w:name="_Toc231031575"/>
      <w:bookmarkStart w:id="37" w:name="_Toc235002076"/>
      <w:r w:rsidRPr="005575D6">
        <w:rPr>
          <w:lang w:eastAsia="es-ES"/>
        </w:rPr>
        <w:t>Se debe volver a revisar la estimación.</w:t>
      </w:r>
      <w:r>
        <w:rPr>
          <w:lang w:eastAsia="es-ES"/>
        </w:rPr>
        <w:t xml:space="preserve"> (Se realiza puesta en común sobre el peor, mejor y caso probable).</w:t>
      </w:r>
    </w:p>
    <w:p w14:paraId="481E4163" w14:textId="4321BA4A" w:rsidR="005575D6" w:rsidRPr="005575D6" w:rsidRDefault="005575D6" w:rsidP="005575D6">
      <w:pPr>
        <w:numPr>
          <w:ilvl w:val="0"/>
          <w:numId w:val="5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Se debe poner en el plan de iteración: plan de mitigación, el responsable de llevar a cabo esa tarea, la fecha en la que se realizara</w:t>
      </w:r>
      <w:r>
        <w:rPr>
          <w:lang w:eastAsia="es-ES"/>
        </w:rPr>
        <w:t>. (Se realiza puesta en común sobre las actividades consideradas como riesgo probable y su plan de mitigación para añadirlos al plan de iteración).</w:t>
      </w:r>
    </w:p>
    <w:p w14:paraId="4BBF4AB5" w14:textId="47A21B75" w:rsidR="005575D6" w:rsidRPr="005575D6" w:rsidRDefault="005575D6" w:rsidP="005575D6">
      <w:pPr>
        <w:numPr>
          <w:ilvl w:val="0"/>
          <w:numId w:val="5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 xml:space="preserve">Confeccionar plan de mitigación. </w:t>
      </w:r>
      <w:r>
        <w:rPr>
          <w:lang w:eastAsia="es-ES"/>
        </w:rPr>
        <w:t>(Se realiza puesta en común sobre el plan de mitigación para cada riesgo, como así también su plan de contingencia).</w:t>
      </w:r>
    </w:p>
    <w:p w14:paraId="04A1D022" w14:textId="0EF9439A" w:rsidR="005575D6" w:rsidRPr="005575D6" w:rsidRDefault="005575D6" w:rsidP="005575D6">
      <w:pPr>
        <w:numPr>
          <w:ilvl w:val="0"/>
          <w:numId w:val="5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 xml:space="preserve">Presentar el Trello como ejemplo a los demás grupos como se maneja y las actividades que se realizan. </w:t>
      </w:r>
      <w:r>
        <w:rPr>
          <w:lang w:eastAsia="es-ES"/>
        </w:rPr>
        <w:t>(Se realiza puesta en común sobre la presentación a realizar sobre trello).</w:t>
      </w:r>
    </w:p>
    <w:p w14:paraId="4EBA5BAD" w14:textId="317D7916" w:rsidR="005575D6" w:rsidRPr="005575D6" w:rsidRDefault="005575D6" w:rsidP="005575D6">
      <w:pPr>
        <w:numPr>
          <w:ilvl w:val="0"/>
          <w:numId w:val="5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lastRenderedPageBreak/>
        <w:t>Modelo de casos de uso.</w:t>
      </w:r>
      <w:r>
        <w:rPr>
          <w:lang w:eastAsia="es-ES"/>
        </w:rPr>
        <w:t xml:space="preserve"> (Se realiza puesta en común sobre el MCU, se llega al acuerdo que se realizara la presentación a la espera de una retroalimentación para seguir refinando el modelo).</w:t>
      </w:r>
    </w:p>
    <w:p w14:paraId="5E5BE5F2" w14:textId="21DB7787" w:rsidR="005575D6" w:rsidRPr="005575D6" w:rsidRDefault="005575D6" w:rsidP="005575D6">
      <w:pPr>
        <w:numPr>
          <w:ilvl w:val="0"/>
          <w:numId w:val="5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 xml:space="preserve">Realizar merge para sincronización local de repositorio. </w:t>
      </w:r>
      <w:r>
        <w:rPr>
          <w:lang w:eastAsia="es-ES"/>
        </w:rPr>
        <w:t>(Se realiza merge en conjunto para la sincronización de repositorios locales).</w:t>
      </w:r>
    </w:p>
    <w:p w14:paraId="0691568D" w14:textId="3D3D3812" w:rsidR="005575D6" w:rsidRPr="005575D6" w:rsidRDefault="005575D6" w:rsidP="005575D6">
      <w:pPr>
        <w:numPr>
          <w:ilvl w:val="0"/>
          <w:numId w:val="5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¿RTF?</w:t>
      </w:r>
      <w:r>
        <w:rPr>
          <w:lang w:eastAsia="es-ES"/>
        </w:rPr>
        <w:t xml:space="preserve"> (Se realiza puesta en común sobre la revisión técnica formal que se planifico por cronograma pero que no fue realizada debido a falta de incidentes/errores críticos en los documentos considerados clave, se deberá generar el documento correspondiente).</w:t>
      </w:r>
    </w:p>
    <w:p w14:paraId="10B20657" w14:textId="1BE17C9B" w:rsidR="005575D6" w:rsidRPr="005575D6" w:rsidRDefault="005575D6" w:rsidP="005575D6">
      <w:pPr>
        <w:numPr>
          <w:ilvl w:val="0"/>
          <w:numId w:val="5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Modificación del plan de iteración.</w:t>
      </w:r>
      <w:r>
        <w:rPr>
          <w:lang w:eastAsia="es-ES"/>
        </w:rPr>
        <w:t xml:space="preserve"> (Se realizan los cambios propuestos en la retroalimentación al plan de iteración para su próxima presentación).</w:t>
      </w:r>
    </w:p>
    <w:p w14:paraId="18A9E40A" w14:textId="3AD74C3B" w:rsidR="005575D6" w:rsidRPr="005575D6" w:rsidRDefault="005575D6" w:rsidP="005575D6">
      <w:pPr>
        <w:numPr>
          <w:ilvl w:val="0"/>
          <w:numId w:val="5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Puesta en común sobre prototipo.</w:t>
      </w:r>
      <w:r>
        <w:rPr>
          <w:lang w:eastAsia="es-ES"/>
        </w:rPr>
        <w:t xml:space="preserve"> (Se realiza puesta en común sobre el avance del prototipo, funcionalidades y vistas).</w:t>
      </w:r>
    </w:p>
    <w:p w14:paraId="489E2275" w14:textId="5C3CF7F8" w:rsidR="005575D6" w:rsidRPr="005575D6" w:rsidRDefault="005575D6" w:rsidP="005575D6">
      <w:pPr>
        <w:numPr>
          <w:ilvl w:val="0"/>
          <w:numId w:val="5"/>
        </w:numPr>
        <w:spacing w:before="0" w:line="240" w:lineRule="auto"/>
        <w:rPr>
          <w:lang w:eastAsia="es-ES"/>
        </w:rPr>
      </w:pPr>
      <w:r w:rsidRPr="005575D6">
        <w:rPr>
          <w:lang w:eastAsia="es-ES"/>
        </w:rPr>
        <w:t>Sobre los temas a dar en la presentación del viernes 27/09.</w:t>
      </w:r>
      <w:r>
        <w:rPr>
          <w:lang w:eastAsia="es-ES"/>
        </w:rPr>
        <w:t xml:space="preserve"> (Se realiza puesta en común sobre los temas a exponer, definición y diapositivas).</w:t>
      </w:r>
    </w:p>
    <w:p w14:paraId="14080C3B" w14:textId="0C15444F" w:rsidR="001552AF" w:rsidRPr="00064191" w:rsidRDefault="001552AF" w:rsidP="00D53F39">
      <w:pPr>
        <w:pStyle w:val="PSI-Ttulo1"/>
        <w:rPr>
          <w:lang w:eastAsia="es-ES"/>
        </w:rPr>
      </w:pPr>
      <w:bookmarkStart w:id="38" w:name="_Toc178512395"/>
      <w:r w:rsidRPr="00064191">
        <w:rPr>
          <w:lang w:eastAsia="es-ES"/>
        </w:rPr>
        <w:t>Compromisos</w:t>
      </w:r>
      <w:r>
        <w:rPr>
          <w:lang w:eastAsia="es-ES"/>
        </w:rPr>
        <w:t xml:space="preserve"> Asumidos</w:t>
      </w:r>
      <w:bookmarkEnd w:id="36"/>
      <w:bookmarkEnd w:id="37"/>
      <w:bookmarkEnd w:id="38"/>
    </w:p>
    <w:tbl>
      <w:tblPr>
        <w:tblW w:w="8979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60"/>
        <w:gridCol w:w="1503"/>
        <w:gridCol w:w="2416"/>
      </w:tblGrid>
      <w:tr w:rsidR="001552AF" w:rsidRPr="00C247E0" w14:paraId="26334CAE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3C9F526" w14:textId="77777777" w:rsidR="001552AF" w:rsidRPr="00C247E0" w:rsidRDefault="001552AF" w:rsidP="003107DC">
            <w:pPr>
              <w:pStyle w:val="PSI-Normal"/>
            </w:pPr>
            <w:r w:rsidRPr="00C247E0"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5CE71BF" w14:textId="77777777" w:rsidR="001552AF" w:rsidRPr="00C247E0" w:rsidRDefault="001552AF" w:rsidP="003107DC">
            <w:pPr>
              <w:pStyle w:val="PSI-Normal"/>
            </w:pPr>
            <w:r w:rsidRPr="00C247E0"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BEE760B" w14:textId="77777777" w:rsidR="001552AF" w:rsidRPr="00C247E0" w:rsidRDefault="001552AF" w:rsidP="003107DC">
            <w:pPr>
              <w:pStyle w:val="PSI-Normal"/>
            </w:pPr>
            <w:r w:rsidRPr="00C247E0">
              <w:t>Responsable</w:t>
            </w:r>
          </w:p>
        </w:tc>
      </w:tr>
      <w:tr w:rsidR="007A5A0B" w:rsidRPr="00C247E0" w14:paraId="4DCD228C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16A08" w14:textId="6B56EBD1" w:rsidR="007A5A0B" w:rsidRPr="00AC1B5C" w:rsidRDefault="00D53F39" w:rsidP="00D53F39">
            <w:pPr>
              <w:rPr>
                <w:lang w:eastAsia="es-ES"/>
              </w:rPr>
            </w:pPr>
            <w:r>
              <w:rPr>
                <w:lang w:eastAsia="es-ES"/>
              </w:rPr>
              <w:t>Se debe volver a revisar la estimación. (Se realiza puesta en común sobre el peor, mejor y caso probable).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D7EEF" w14:textId="12C4F52B" w:rsidR="007A5A0B" w:rsidRPr="00AC1B5C" w:rsidRDefault="00B815E7" w:rsidP="007405D5">
            <w:r>
              <w:t>2</w:t>
            </w:r>
            <w:r w:rsidR="00D53F39">
              <w:t>7</w:t>
            </w:r>
            <w:r w:rsidR="007A5A0B">
              <w:t>/09/2024</w:t>
            </w:r>
          </w:p>
          <w:p w14:paraId="229B8259" w14:textId="77777777" w:rsidR="007A5A0B" w:rsidRPr="00AC1B5C" w:rsidRDefault="007A5A0B" w:rsidP="007405D5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45CE9" w14:textId="42427356" w:rsidR="007A5A0B" w:rsidRPr="000400DB" w:rsidRDefault="00D53F39" w:rsidP="007A5A0B">
            <w:pPr>
              <w:rPr>
                <w:lang w:eastAsia="es-ES"/>
              </w:rPr>
            </w:pPr>
            <w:r>
              <w:t>Sly Eduardo</w:t>
            </w:r>
            <w:r w:rsidR="007A5A0B">
              <w:t>.</w:t>
            </w:r>
          </w:p>
        </w:tc>
      </w:tr>
      <w:tr w:rsidR="00624716" w:rsidRPr="00C247E0" w14:paraId="4FFE4D4C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32EC6" w14:textId="29061751" w:rsidR="00624716" w:rsidRPr="00AC1B5C" w:rsidRDefault="00D53F39" w:rsidP="00D53F39">
            <w:pPr>
              <w:rPr>
                <w:lang w:eastAsia="es-ES"/>
              </w:rPr>
            </w:pPr>
            <w:r>
              <w:rPr>
                <w:lang w:eastAsia="es-ES"/>
              </w:rPr>
              <w:t>Se debe poner en el plan de iteración: plan de mitigación, el responsable de llevar a cabo esa tarea, la fecha en la que se realizara. (Se realiza puesta en común sobre las actividades consideradas como riesgo probable y su plan de mitigación para añadirlos al plan de iteración).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5EDBA" w14:textId="77777777" w:rsidR="00D53F39" w:rsidRPr="00AC1B5C" w:rsidRDefault="00D53F39" w:rsidP="00D53F39">
            <w:r>
              <w:t>27/09/2024</w:t>
            </w:r>
          </w:p>
          <w:p w14:paraId="62163A91" w14:textId="7FC87679" w:rsidR="00624716" w:rsidRPr="00941ADC" w:rsidRDefault="00624716" w:rsidP="007405D5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1C850" w14:textId="77777777" w:rsidR="00624716" w:rsidRPr="000400DB" w:rsidRDefault="00624716" w:rsidP="005058AE">
            <w:pPr>
              <w:rPr>
                <w:lang w:eastAsia="es-ES"/>
              </w:rPr>
            </w:pPr>
            <w:r>
              <w:t>Ojeda Valeria.</w:t>
            </w:r>
          </w:p>
        </w:tc>
      </w:tr>
      <w:tr w:rsidR="00624716" w:rsidRPr="00C247E0" w14:paraId="289BEC04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84B34" w14:textId="6690BA8F" w:rsidR="00624716" w:rsidRDefault="00D53F39" w:rsidP="00D53F39">
            <w:pPr>
              <w:rPr>
                <w:lang w:eastAsia="es-ES"/>
              </w:rPr>
            </w:pPr>
            <w:r>
              <w:rPr>
                <w:lang w:eastAsia="es-ES"/>
              </w:rPr>
              <w:t>Confeccionar plan de mitigación. (Se realiza puesta en común sobre el plan de mitigación para cada riesgo, como así también su plan de contingencia).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910D5" w14:textId="77777777" w:rsidR="00D53F39" w:rsidRPr="00AC1B5C" w:rsidRDefault="00D53F39" w:rsidP="00D53F39">
            <w:r>
              <w:t>27/09/2024</w:t>
            </w:r>
          </w:p>
          <w:p w14:paraId="0F99E7A1" w14:textId="6F2DD674" w:rsidR="00624716" w:rsidRDefault="00624716" w:rsidP="007405D5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7C7E2" w14:textId="77777777" w:rsidR="00624716" w:rsidRPr="000400DB" w:rsidRDefault="00624716" w:rsidP="005058AE">
            <w:pPr>
              <w:rPr>
                <w:lang w:eastAsia="es-ES"/>
              </w:rPr>
            </w:pPr>
            <w:r>
              <w:t>Ojeda Val</w:t>
            </w:r>
            <w:r w:rsidR="005058AE">
              <w:t>eria</w:t>
            </w:r>
            <w:r>
              <w:t>.</w:t>
            </w:r>
          </w:p>
        </w:tc>
      </w:tr>
      <w:tr w:rsidR="00D53F39" w:rsidRPr="00C247E0" w14:paraId="30405CD5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3368D" w14:textId="5158139C" w:rsidR="00D53F39" w:rsidRDefault="00D53F39" w:rsidP="00D53F39">
            <w:pPr>
              <w:rPr>
                <w:lang w:eastAsia="es-ES"/>
              </w:rPr>
            </w:pPr>
            <w:r>
              <w:rPr>
                <w:lang w:eastAsia="es-ES"/>
              </w:rPr>
              <w:t>Presentar el Trello como ejemplo a los demás grupos como se maneja y las actividades que se realizan. (Se realiza puesta en común sobre la presentación a realizar sobre trello).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84A99" w14:textId="77777777" w:rsidR="00D53F39" w:rsidRPr="00AC1B5C" w:rsidRDefault="00D53F39" w:rsidP="00D53F39">
            <w:r>
              <w:t>27/09/2024</w:t>
            </w:r>
          </w:p>
          <w:p w14:paraId="4AF0B443" w14:textId="41579C69" w:rsidR="00D53F39" w:rsidRDefault="00D53F39" w:rsidP="00D53F39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04915" w14:textId="572020A4" w:rsidR="00D53F39" w:rsidRPr="000400DB" w:rsidRDefault="00D53F39" w:rsidP="00D53F39">
            <w:pPr>
              <w:rPr>
                <w:lang w:eastAsia="es-ES"/>
              </w:rPr>
            </w:pPr>
            <w:r>
              <w:t>Ojeda Valeria.</w:t>
            </w:r>
          </w:p>
        </w:tc>
      </w:tr>
      <w:tr w:rsidR="00D53F39" w:rsidRPr="00C247E0" w14:paraId="52EFB278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625AE" w14:textId="44339FF5" w:rsidR="00D53F39" w:rsidRDefault="00D53F39" w:rsidP="00D53F39">
            <w:pPr>
              <w:rPr>
                <w:lang w:eastAsia="es-ES"/>
              </w:rPr>
            </w:pPr>
            <w:r>
              <w:rPr>
                <w:lang w:eastAsia="es-ES"/>
              </w:rPr>
              <w:t>Modelo de casos de uso. (Se realiza puesta en común sobre el MCU, se llega al acuerdo que se realizara la presentación a la espera de una retroalimentación para seguir refinando el modelo).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CF928" w14:textId="77777777" w:rsidR="00D53F39" w:rsidRPr="00AC1B5C" w:rsidRDefault="00D53F39" w:rsidP="00D53F39">
            <w:r>
              <w:t>27/09/2024</w:t>
            </w:r>
          </w:p>
          <w:p w14:paraId="285056EF" w14:textId="13F2C359" w:rsidR="00D53F39" w:rsidRDefault="00D53F39" w:rsidP="00D53F39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3D6AF" w14:textId="1E3256E7" w:rsidR="00D53F39" w:rsidRPr="000400DB" w:rsidRDefault="00D53F39" w:rsidP="00D53F39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7A5A0B" w:rsidRPr="00C247E0" w14:paraId="742478D7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E7697" w14:textId="1412B4F6" w:rsidR="007A5A0B" w:rsidRPr="004B0555" w:rsidRDefault="00D53F39" w:rsidP="00D53F39">
            <w:pPr>
              <w:rPr>
                <w:lang w:eastAsia="es-ES"/>
              </w:rPr>
            </w:pPr>
            <w:r>
              <w:rPr>
                <w:lang w:eastAsia="es-ES"/>
              </w:rPr>
              <w:t>Realizar merge para sincronización local de repositorio. (Se realiza merge en conjunto para la sincronización de repositorios locales).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F50DD" w14:textId="77777777" w:rsidR="00D53F39" w:rsidRPr="00AC1B5C" w:rsidRDefault="00D53F39" w:rsidP="00D53F39">
            <w:r>
              <w:t>27/09/2024</w:t>
            </w:r>
          </w:p>
          <w:p w14:paraId="6A386641" w14:textId="352F6CD7" w:rsidR="007A5A0B" w:rsidRDefault="007A5A0B" w:rsidP="007405D5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7BEEE" w14:textId="77777777" w:rsidR="007A5A0B" w:rsidRDefault="00A12A8E" w:rsidP="003107DC">
            <w:pPr>
              <w:ind w:left="0" w:firstLine="0"/>
            </w:pPr>
            <w:r>
              <w:t>Levipichun Emilio.</w:t>
            </w:r>
          </w:p>
        </w:tc>
      </w:tr>
      <w:tr w:rsidR="00B815E7" w:rsidRPr="00C247E0" w14:paraId="33D0977A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CBBC7" w14:textId="184EB07B" w:rsidR="00B815E7" w:rsidRPr="004B0555" w:rsidRDefault="00D53F39" w:rsidP="00D53F39">
            <w:pPr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¿RTF? (Se realiza puesta en común sobre la revisión técnica formal que se planifico por cronograma pero que no fue realizada debido a falta de incidentes/errores críticos en los documentos considerados clave, se deberá generar el documento correspondiente).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C8BB0" w14:textId="77777777" w:rsidR="00D53F39" w:rsidRPr="00AC1B5C" w:rsidRDefault="00D53F39" w:rsidP="00D53F39">
            <w:r>
              <w:t>27/09/2024</w:t>
            </w:r>
          </w:p>
          <w:p w14:paraId="52FC9BE1" w14:textId="047E298C" w:rsidR="00B815E7" w:rsidRDefault="00B815E7" w:rsidP="007405D5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4F7BB" w14:textId="08C04AF4" w:rsidR="00B815E7" w:rsidRPr="000400DB" w:rsidRDefault="00D53F39" w:rsidP="008D35B7">
            <w:pPr>
              <w:rPr>
                <w:lang w:eastAsia="es-ES"/>
              </w:rPr>
            </w:pPr>
            <w:r w:rsidRPr="00D53F39">
              <w:t>Levipichun Emilio.</w:t>
            </w:r>
          </w:p>
        </w:tc>
      </w:tr>
      <w:tr w:rsidR="005058AE" w:rsidRPr="00C247E0" w14:paraId="0403501D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FF54A" w14:textId="4072E477" w:rsidR="005058AE" w:rsidRPr="004B0555" w:rsidRDefault="00D53F39" w:rsidP="00D53F39">
            <w:pPr>
              <w:rPr>
                <w:lang w:eastAsia="es-ES"/>
              </w:rPr>
            </w:pPr>
            <w:r>
              <w:rPr>
                <w:lang w:eastAsia="es-ES"/>
              </w:rPr>
              <w:t>Modificación del plan de iteración. (Se realizan los cambios propuestos en la retroalimentación al plan de iteración para su próxima presentación).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6888D" w14:textId="77777777" w:rsidR="00D53F39" w:rsidRPr="00AC1B5C" w:rsidRDefault="00D53F39" w:rsidP="00D53F39">
            <w:r>
              <w:t>27/09/2024</w:t>
            </w:r>
          </w:p>
          <w:p w14:paraId="6A820D25" w14:textId="3757E91B" w:rsidR="005058AE" w:rsidRDefault="005058AE" w:rsidP="007405D5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F288C" w14:textId="4BB906BE" w:rsidR="005058AE" w:rsidRDefault="00D53F39" w:rsidP="0084458B">
            <w:pPr>
              <w:ind w:left="0" w:firstLine="0"/>
            </w:pPr>
            <w:r w:rsidRPr="00D53F39">
              <w:t>Ojeda Valeria.</w:t>
            </w:r>
          </w:p>
        </w:tc>
      </w:tr>
      <w:tr w:rsidR="00D53F39" w:rsidRPr="00C247E0" w14:paraId="60C3BEE6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35D81" w14:textId="5D1FDA0D" w:rsidR="00D53F39" w:rsidRDefault="00D53F39" w:rsidP="00D53F39">
            <w:pPr>
              <w:rPr>
                <w:lang w:eastAsia="es-ES"/>
              </w:rPr>
            </w:pPr>
            <w:r>
              <w:rPr>
                <w:lang w:eastAsia="es-ES"/>
              </w:rPr>
              <w:t>Puesta en común sobre prototipo. (Se realiza puesta en común sobre el avance del prototipo, funcionalidades y vistas).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7D962" w14:textId="77777777" w:rsidR="00D53F39" w:rsidRPr="00AC1B5C" w:rsidRDefault="00D53F39" w:rsidP="00D53F39">
            <w:r>
              <w:t>27/09/2024</w:t>
            </w:r>
          </w:p>
          <w:p w14:paraId="7756DB3A" w14:textId="77777777" w:rsidR="00D53F39" w:rsidRDefault="00D53F39" w:rsidP="00D53F39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53734" w14:textId="464F964F" w:rsidR="00D53F39" w:rsidRDefault="00D53F39" w:rsidP="0084458B">
            <w:pPr>
              <w:ind w:left="0" w:firstLine="0"/>
            </w:pPr>
            <w:r w:rsidRPr="00D53F39">
              <w:t>Sly Eduardo.</w:t>
            </w:r>
          </w:p>
        </w:tc>
      </w:tr>
      <w:tr w:rsidR="00D53F39" w:rsidRPr="00C247E0" w14:paraId="7245BC7F" w14:textId="77777777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BECDD" w14:textId="2B1E2303" w:rsidR="00D53F39" w:rsidRDefault="00D53F39" w:rsidP="00D53F39">
            <w:pPr>
              <w:rPr>
                <w:lang w:eastAsia="es-ES"/>
              </w:rPr>
            </w:pPr>
            <w:r>
              <w:rPr>
                <w:lang w:eastAsia="es-ES"/>
              </w:rPr>
              <w:t>Sobre los temas a dar en la presentación del viernes 27/09. (Se realiza puesta en común sobre los temas a exponer, definición y diapositivas).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2BDCA" w14:textId="77777777" w:rsidR="00D53F39" w:rsidRPr="00AC1B5C" w:rsidRDefault="00D53F39" w:rsidP="00D53F39">
            <w:r>
              <w:t>27/09/2024</w:t>
            </w:r>
          </w:p>
          <w:p w14:paraId="4E0AE234" w14:textId="77777777" w:rsidR="00D53F39" w:rsidRDefault="00D53F39" w:rsidP="00D53F39">
            <w:pPr>
              <w:jc w:val="center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4D1EA" w14:textId="15CDEF19" w:rsidR="00D53F39" w:rsidRDefault="00D53F39" w:rsidP="00D53F39">
            <w:pPr>
              <w:ind w:left="0" w:firstLine="0"/>
            </w:pPr>
            <w:r>
              <w:t>Ojeda Valeria, Oyarzo Malena, Sly Eduardo, Levipichun Emilio.</w:t>
            </w:r>
          </w:p>
        </w:tc>
      </w:tr>
    </w:tbl>
    <w:p w14:paraId="0E25266E" w14:textId="598075A4" w:rsidR="00ED7DEA" w:rsidRDefault="001552AF" w:rsidP="00D53F39">
      <w:pPr>
        <w:pStyle w:val="PSI-Ttulo2"/>
        <w:ind w:left="0" w:firstLine="0"/>
        <w:rPr>
          <w:lang w:eastAsia="es-ES"/>
        </w:rPr>
      </w:pPr>
      <w:bookmarkStart w:id="39" w:name="_Toc231031576"/>
      <w:bookmarkStart w:id="40" w:name="_Toc235002077"/>
      <w:bookmarkStart w:id="41" w:name="_Toc178512396"/>
      <w:r w:rsidRPr="00C823CE">
        <w:rPr>
          <w:lang w:eastAsia="es-ES"/>
        </w:rPr>
        <w:t>Temas Adicionales</w:t>
      </w:r>
      <w:bookmarkEnd w:id="39"/>
      <w:bookmarkEnd w:id="40"/>
      <w:bookmarkEnd w:id="41"/>
    </w:p>
    <w:p w14:paraId="423FFEC9" w14:textId="77777777" w:rsidR="00E8236E" w:rsidRDefault="00A12A8E" w:rsidP="005058AE">
      <w:pPr>
        <w:spacing w:before="0" w:line="240" w:lineRule="auto"/>
        <w:rPr>
          <w:lang w:eastAsia="es-ES"/>
        </w:rPr>
      </w:pPr>
      <w:r>
        <w:rPr>
          <w:lang w:eastAsia="es-ES"/>
        </w:rPr>
        <w:t>Definición de próximas tareas, temas a presentar en exposición 2</w:t>
      </w:r>
      <w:r w:rsidR="00B815E7">
        <w:rPr>
          <w:lang w:eastAsia="es-ES"/>
        </w:rPr>
        <w:t>4</w:t>
      </w:r>
      <w:r>
        <w:rPr>
          <w:lang w:eastAsia="es-ES"/>
        </w:rPr>
        <w:t>/09/2024 y diapositivas en Trello.</w:t>
      </w:r>
    </w:p>
    <w:p w14:paraId="2C1E4108" w14:textId="77777777" w:rsidR="00A12A8E" w:rsidRPr="009C01D6" w:rsidRDefault="00A12A8E" w:rsidP="00A12A8E">
      <w:pPr>
        <w:spacing w:before="0" w:line="240" w:lineRule="auto"/>
        <w:rPr>
          <w:lang w:eastAsia="es-ES"/>
        </w:rPr>
      </w:pPr>
    </w:p>
    <w:p w14:paraId="1FB1ABD8" w14:textId="77777777" w:rsidR="001552AF" w:rsidRDefault="001552AF" w:rsidP="001552AF">
      <w:pPr>
        <w:pStyle w:val="PSI-Ttulo2"/>
        <w:rPr>
          <w:lang w:eastAsia="es-ES"/>
        </w:rPr>
      </w:pPr>
      <w:bookmarkStart w:id="42" w:name="_Toc231031577"/>
      <w:bookmarkStart w:id="43" w:name="_Toc235002078"/>
      <w:bookmarkStart w:id="44" w:name="_Toc178512397"/>
      <w:r w:rsidRPr="00C823CE">
        <w:rPr>
          <w:lang w:eastAsia="es-ES"/>
        </w:rPr>
        <w:t>Observaciones:</w:t>
      </w:r>
      <w:bookmarkEnd w:id="42"/>
      <w:bookmarkEnd w:id="43"/>
      <w:bookmarkEnd w:id="44"/>
    </w:p>
    <w:p w14:paraId="7E1A526F" w14:textId="378A6D25" w:rsidR="00A12A8E" w:rsidRDefault="00A12A8E" w:rsidP="00A12A8E">
      <w:r>
        <w:t xml:space="preserve">Hora de inicio: </w:t>
      </w:r>
      <w:r w:rsidR="00425037">
        <w:t>0</w:t>
      </w:r>
      <w:r w:rsidR="005C6AD6">
        <w:t>9</w:t>
      </w:r>
      <w:r>
        <w:t>:</w:t>
      </w:r>
      <w:r w:rsidR="005C6AD6">
        <w:t>32</w:t>
      </w:r>
      <w:r>
        <w:t xml:space="preserve"> </w:t>
      </w:r>
      <w:r w:rsidR="008D3CD0">
        <w:t>P</w:t>
      </w:r>
      <w:r>
        <w:t xml:space="preserve">M </w:t>
      </w:r>
    </w:p>
    <w:p w14:paraId="52D96BC7" w14:textId="4E8A49CC" w:rsidR="00A12A8E" w:rsidRDefault="00E8236E" w:rsidP="00A12A8E">
      <w:r>
        <w:t xml:space="preserve">Hora de fin: </w:t>
      </w:r>
      <w:r w:rsidR="005C6AD6">
        <w:t>11</w:t>
      </w:r>
      <w:r w:rsidR="00A12A8E">
        <w:t>:</w:t>
      </w:r>
      <w:r w:rsidR="005C6AD6">
        <w:t>50</w:t>
      </w:r>
      <w:r w:rsidR="00A12A8E">
        <w:t xml:space="preserve"> PM</w:t>
      </w:r>
    </w:p>
    <w:p w14:paraId="7A088A14" w14:textId="7DECB278" w:rsidR="00A12A8E" w:rsidRPr="009C01D6" w:rsidRDefault="00A12A8E" w:rsidP="00A12A8E">
      <w:r>
        <w:t>Tiempo invertido: 0</w:t>
      </w:r>
      <w:r w:rsidR="005C6AD6">
        <w:t>2</w:t>
      </w:r>
      <w:r>
        <w:t xml:space="preserve"> Horas, </w:t>
      </w:r>
      <w:r w:rsidR="005C6AD6">
        <w:t>18</w:t>
      </w:r>
      <w:r>
        <w:t xml:space="preserve"> minutos, </w:t>
      </w:r>
      <w:r w:rsidR="000A7776">
        <w:t>11</w:t>
      </w:r>
      <w:r>
        <w:t xml:space="preserve"> Segundos.</w:t>
      </w:r>
    </w:p>
    <w:p w14:paraId="34A62AD6" w14:textId="77777777" w:rsidR="00ED7DEA" w:rsidRDefault="00ED7DEA" w:rsidP="001552AF">
      <w:pPr>
        <w:pStyle w:val="PSI-Ttulo2"/>
        <w:rPr>
          <w:lang w:eastAsia="es-ES"/>
        </w:rPr>
      </w:pPr>
      <w:bookmarkStart w:id="45" w:name="_Toc231031578"/>
      <w:bookmarkStart w:id="46" w:name="_Toc235002079"/>
    </w:p>
    <w:p w14:paraId="65C61A19" w14:textId="77777777" w:rsidR="001552AF" w:rsidRDefault="001552AF" w:rsidP="001552AF">
      <w:pPr>
        <w:pStyle w:val="PSI-Ttulo2"/>
        <w:rPr>
          <w:lang w:eastAsia="es-ES"/>
        </w:rPr>
      </w:pPr>
      <w:bookmarkStart w:id="47" w:name="_Toc178512398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45"/>
      <w:bookmarkEnd w:id="46"/>
      <w:bookmarkEnd w:id="47"/>
    </w:p>
    <w:p w14:paraId="7BE4206C" w14:textId="77777777" w:rsidR="001552AF" w:rsidRDefault="00A12A8E" w:rsidP="007405D5">
      <w:r>
        <w:t>Sin Anexos.</w:t>
      </w:r>
    </w:p>
    <w:p w14:paraId="79BCCC49" w14:textId="77777777" w:rsidR="007F38C0" w:rsidRDefault="007F38C0" w:rsidP="00766D3E">
      <w:pPr>
        <w:pStyle w:val="PSI-Ttulo1"/>
      </w:pP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4EF79" w14:textId="77777777" w:rsidR="00952631" w:rsidRDefault="00952631" w:rsidP="00C94FBE">
      <w:pPr>
        <w:spacing w:before="0" w:line="240" w:lineRule="auto"/>
      </w:pPr>
      <w:r>
        <w:separator/>
      </w:r>
    </w:p>
    <w:p w14:paraId="3E03EC78" w14:textId="77777777" w:rsidR="00952631" w:rsidRDefault="00952631"/>
  </w:endnote>
  <w:endnote w:type="continuationSeparator" w:id="0">
    <w:p w14:paraId="319E53C0" w14:textId="77777777" w:rsidR="00952631" w:rsidRDefault="00952631" w:rsidP="00C94FBE">
      <w:pPr>
        <w:spacing w:before="0" w:line="240" w:lineRule="auto"/>
      </w:pPr>
      <w:r>
        <w:continuationSeparator/>
      </w:r>
    </w:p>
    <w:p w14:paraId="21FFB5E2" w14:textId="77777777" w:rsidR="00952631" w:rsidRDefault="009526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D09EB" w14:textId="77777777" w:rsidR="00600C73" w:rsidRPr="009A3F7F" w:rsidRDefault="00000000" w:rsidP="009A3F7F">
    <w:pPr>
      <w:tabs>
        <w:tab w:val="center" w:pos="4252"/>
      </w:tabs>
      <w:rPr>
        <w:rFonts w:ascii="Cambria" w:hAnsi="Cambria" w:cs="Cambria"/>
      </w:rPr>
    </w:pPr>
    <w:r>
      <w:rPr>
        <w:noProof/>
        <w:lang w:eastAsia="es-ES"/>
      </w:rPr>
      <w:pict w14:anchorId="69BF30E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0" type="#_x0000_t32" style="position:absolute;left:0;text-align:left;margin-left:-84.3pt;margin-top:-9.35pt;width:600.75pt;height:0;z-index:251663360" o:connectortype="straight"/>
      </w:pict>
    </w:r>
    <w:r w:rsidR="00600C73">
      <w:rPr>
        <w:lang w:val="es-AR"/>
      </w:rPr>
      <w:t>OSLO</w:t>
    </w:r>
    <w:r>
      <w:rPr>
        <w:noProof/>
        <w:lang w:eastAsia="es-ES"/>
      </w:rPr>
      <w:pict w14:anchorId="66C4A88C">
        <v:rect id="_x0000_s1050" style="position:absolute;left:0;text-align:left;margin-left:38.95pt;margin-top:778.55pt;width:7.15pt;height:62.95pt;z-index:251655168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tab/>
    </w:r>
    <w:r w:rsidR="00600C73">
      <w:tab/>
    </w:r>
    <w:r w:rsidR="00600C73">
      <w:tab/>
    </w:r>
    <w:r w:rsidR="00600C73">
      <w:tab/>
    </w:r>
    <w:r w:rsidR="00600C73">
      <w:tab/>
    </w:r>
    <w:r w:rsidR="00600C73" w:rsidRPr="00DD5A70">
      <w:rPr>
        <w:rFonts w:ascii="Cambria" w:hAnsi="Cambria" w:cs="Cambria"/>
      </w:rPr>
      <w:t xml:space="preserve">Página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PAGE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 w:rsidR="00600C73" w:rsidRPr="00DD5A70">
      <w:rPr>
        <w:rFonts w:ascii="Cambria" w:hAnsi="Cambria" w:cs="Cambria"/>
      </w:rPr>
      <w:t xml:space="preserve"> de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NUMPAGES 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>
      <w:rPr>
        <w:noProof/>
        <w:lang w:eastAsia="zh-TW"/>
      </w:rPr>
      <w:pict w14:anchorId="2182E265">
        <v:rect id="_x0000_s1035" style="position:absolute;left:0;text-align:left;margin-left:549.2pt;margin-top:778.55pt;width:7.15pt;height:62.95pt;z-index:251654144;mso-height-percent:900;mso-position-horizontal-relative:page;mso-position-vertical-relative:page;mso-height-percent:900;mso-height-relative:bottom-margin-area" fillcolor="#ed7d31" strokecolor="#ed7d31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4DB34" w14:textId="77777777" w:rsidR="00952631" w:rsidRDefault="00952631" w:rsidP="00C94FBE">
      <w:pPr>
        <w:spacing w:before="0" w:line="240" w:lineRule="auto"/>
      </w:pPr>
      <w:r>
        <w:separator/>
      </w:r>
    </w:p>
    <w:p w14:paraId="7E4A4F00" w14:textId="77777777" w:rsidR="00952631" w:rsidRDefault="00952631"/>
  </w:footnote>
  <w:footnote w:type="continuationSeparator" w:id="0">
    <w:p w14:paraId="51EBCA0C" w14:textId="77777777" w:rsidR="00952631" w:rsidRDefault="00952631" w:rsidP="00C94FBE">
      <w:pPr>
        <w:spacing w:before="0" w:line="240" w:lineRule="auto"/>
      </w:pPr>
      <w:r>
        <w:continuationSeparator/>
      </w:r>
    </w:p>
    <w:p w14:paraId="5DB31FCD" w14:textId="77777777" w:rsidR="00952631" w:rsidRDefault="009526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1D7B4" w14:textId="77777777" w:rsidR="00600C73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121426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08.25pt;margin-top:-16pt;width:43.65pt;height:38.55pt;z-index:251661312;visibility:visible" wrapcoords="-372 0 -372 21176 21600 21176 21600 0 -372 0">
          <v:imagedata r:id="rId1" o:title=""/>
          <w10:wrap type="through"/>
        </v:shape>
      </w:pict>
    </w:r>
    <w:r w:rsidR="00600C73">
      <w:rPr>
        <w:rFonts w:ascii="Cambria" w:eastAsia="Times New Roman" w:hAnsi="Cambria"/>
        <w:lang w:val="es-AR"/>
      </w:rPr>
      <w:t>Resumen de Reunión</w:t>
    </w:r>
  </w:p>
  <w:p w14:paraId="5DACF545" w14:textId="77777777" w:rsidR="00600C73" w:rsidRPr="000F4F97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eastAsia="es-ES"/>
      </w:rPr>
      <w:pict w14:anchorId="2A189E4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3.05pt;width:592.15pt;height:0;z-index:251662336" o:connectortype="straight"/>
      </w:pict>
    </w:r>
    <w:r>
      <w:rPr>
        <w:rFonts w:ascii="Cambria" w:eastAsia="Times New Roman" w:hAnsi="Cambria"/>
        <w:noProof/>
        <w:szCs w:val="36"/>
      </w:rPr>
      <w:pict w14:anchorId="0D7E0C6D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37AF6F44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" strokecolor="#ed7d31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604C49FC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rPr>
        <w:rFonts w:ascii="Cambria" w:eastAsia="Times New Roman" w:hAnsi="Cambria"/>
        <w:szCs w:val="36"/>
      </w:rPr>
      <w:t>Testify</w:t>
    </w:r>
    <w:r w:rsidR="00600C73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08AF"/>
    <w:multiLevelType w:val="multilevel"/>
    <w:tmpl w:val="A2CE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32CBE"/>
    <w:multiLevelType w:val="hybridMultilevel"/>
    <w:tmpl w:val="7200D4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0492A"/>
    <w:multiLevelType w:val="hybridMultilevel"/>
    <w:tmpl w:val="086C7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4" w15:restartNumberingAfterBreak="0">
    <w:nsid w:val="62193037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9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7F732AE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9064A3"/>
    <w:multiLevelType w:val="hybridMultilevel"/>
    <w:tmpl w:val="28EC34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466F6"/>
    <w:multiLevelType w:val="hybridMultilevel"/>
    <w:tmpl w:val="8806E0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098410831">
    <w:abstractNumId w:val="8"/>
  </w:num>
  <w:num w:numId="2" w16cid:durableId="1236086273">
    <w:abstractNumId w:val="3"/>
  </w:num>
  <w:num w:numId="3" w16cid:durableId="1661343489">
    <w:abstractNumId w:val="6"/>
  </w:num>
  <w:num w:numId="4" w16cid:durableId="1096287481">
    <w:abstractNumId w:val="5"/>
  </w:num>
  <w:num w:numId="5" w16cid:durableId="1041519060">
    <w:abstractNumId w:val="2"/>
  </w:num>
  <w:num w:numId="6" w16cid:durableId="1830630061">
    <w:abstractNumId w:val="4"/>
  </w:num>
  <w:num w:numId="7" w16cid:durableId="694619661">
    <w:abstractNumId w:val="0"/>
  </w:num>
  <w:num w:numId="8" w16cid:durableId="1143428135">
    <w:abstractNumId w:val="1"/>
  </w:num>
  <w:num w:numId="9" w16cid:durableId="175192980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70"/>
        <o:r id="V:Rule2" type="connector" idref="#_x0000_s106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0DB"/>
    <w:rsid w:val="00011BED"/>
    <w:rsid w:val="00017EFE"/>
    <w:rsid w:val="000400DB"/>
    <w:rsid w:val="00045F1A"/>
    <w:rsid w:val="00087F53"/>
    <w:rsid w:val="00092BC0"/>
    <w:rsid w:val="000A0FE7"/>
    <w:rsid w:val="000A7776"/>
    <w:rsid w:val="000C4C42"/>
    <w:rsid w:val="000C4E31"/>
    <w:rsid w:val="000D1FAC"/>
    <w:rsid w:val="000D4C6E"/>
    <w:rsid w:val="000F1888"/>
    <w:rsid w:val="000F4F97"/>
    <w:rsid w:val="000F5728"/>
    <w:rsid w:val="000F79DF"/>
    <w:rsid w:val="0010416D"/>
    <w:rsid w:val="00105F93"/>
    <w:rsid w:val="001163FF"/>
    <w:rsid w:val="0012205F"/>
    <w:rsid w:val="001410A7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6BE2"/>
    <w:rsid w:val="00217A70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107DC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3E3FC9"/>
    <w:rsid w:val="0040066E"/>
    <w:rsid w:val="00425037"/>
    <w:rsid w:val="004525FF"/>
    <w:rsid w:val="004807AF"/>
    <w:rsid w:val="004969B8"/>
    <w:rsid w:val="004A54C8"/>
    <w:rsid w:val="004B0555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058AE"/>
    <w:rsid w:val="00511D9A"/>
    <w:rsid w:val="00515617"/>
    <w:rsid w:val="00540236"/>
    <w:rsid w:val="005575D6"/>
    <w:rsid w:val="00563C80"/>
    <w:rsid w:val="00564033"/>
    <w:rsid w:val="00570F4F"/>
    <w:rsid w:val="005857BB"/>
    <w:rsid w:val="0059596F"/>
    <w:rsid w:val="00597A23"/>
    <w:rsid w:val="005A0664"/>
    <w:rsid w:val="005A52A2"/>
    <w:rsid w:val="005B38FD"/>
    <w:rsid w:val="005B5AEE"/>
    <w:rsid w:val="005B6373"/>
    <w:rsid w:val="005C0411"/>
    <w:rsid w:val="005C6AD6"/>
    <w:rsid w:val="005D44F4"/>
    <w:rsid w:val="005E76A4"/>
    <w:rsid w:val="005F133C"/>
    <w:rsid w:val="005F5429"/>
    <w:rsid w:val="005F60BA"/>
    <w:rsid w:val="00600C73"/>
    <w:rsid w:val="00607FF4"/>
    <w:rsid w:val="006124BF"/>
    <w:rsid w:val="00616A6E"/>
    <w:rsid w:val="006177BF"/>
    <w:rsid w:val="0062464B"/>
    <w:rsid w:val="00624716"/>
    <w:rsid w:val="00636037"/>
    <w:rsid w:val="00642487"/>
    <w:rsid w:val="00650179"/>
    <w:rsid w:val="00653C38"/>
    <w:rsid w:val="00663980"/>
    <w:rsid w:val="00686B6F"/>
    <w:rsid w:val="006919D5"/>
    <w:rsid w:val="006A2495"/>
    <w:rsid w:val="006B3371"/>
    <w:rsid w:val="006D0EB6"/>
    <w:rsid w:val="0070494E"/>
    <w:rsid w:val="00705C02"/>
    <w:rsid w:val="00710BA6"/>
    <w:rsid w:val="00711DF8"/>
    <w:rsid w:val="007143E5"/>
    <w:rsid w:val="007405D5"/>
    <w:rsid w:val="007447BE"/>
    <w:rsid w:val="00766D3E"/>
    <w:rsid w:val="00784A6C"/>
    <w:rsid w:val="007A33C6"/>
    <w:rsid w:val="007A5A0B"/>
    <w:rsid w:val="007B151B"/>
    <w:rsid w:val="007B2E53"/>
    <w:rsid w:val="007C742C"/>
    <w:rsid w:val="007D7477"/>
    <w:rsid w:val="007E66A5"/>
    <w:rsid w:val="007F38C0"/>
    <w:rsid w:val="007F6995"/>
    <w:rsid w:val="00801130"/>
    <w:rsid w:val="00815F59"/>
    <w:rsid w:val="00816B5F"/>
    <w:rsid w:val="00817955"/>
    <w:rsid w:val="00822C20"/>
    <w:rsid w:val="00823137"/>
    <w:rsid w:val="0084458B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2712"/>
    <w:rsid w:val="008942D8"/>
    <w:rsid w:val="008970F4"/>
    <w:rsid w:val="008B1983"/>
    <w:rsid w:val="008B3B0F"/>
    <w:rsid w:val="008B6442"/>
    <w:rsid w:val="008C36AB"/>
    <w:rsid w:val="008D3CD0"/>
    <w:rsid w:val="008E48FB"/>
    <w:rsid w:val="008E7533"/>
    <w:rsid w:val="00904CB6"/>
    <w:rsid w:val="0092483A"/>
    <w:rsid w:val="00942049"/>
    <w:rsid w:val="00952631"/>
    <w:rsid w:val="0096683E"/>
    <w:rsid w:val="00970BAA"/>
    <w:rsid w:val="00975B0C"/>
    <w:rsid w:val="00975C12"/>
    <w:rsid w:val="009912D8"/>
    <w:rsid w:val="009A3173"/>
    <w:rsid w:val="009A3F7F"/>
    <w:rsid w:val="009D3465"/>
    <w:rsid w:val="009E25EF"/>
    <w:rsid w:val="009E4DA8"/>
    <w:rsid w:val="009F4449"/>
    <w:rsid w:val="00A0123A"/>
    <w:rsid w:val="00A0436A"/>
    <w:rsid w:val="00A12A8E"/>
    <w:rsid w:val="00A12B5B"/>
    <w:rsid w:val="00A13DBA"/>
    <w:rsid w:val="00A2496D"/>
    <w:rsid w:val="00A2757B"/>
    <w:rsid w:val="00A45630"/>
    <w:rsid w:val="00A50ABB"/>
    <w:rsid w:val="00A63781"/>
    <w:rsid w:val="00A670E3"/>
    <w:rsid w:val="00A91DB6"/>
    <w:rsid w:val="00AC1B5C"/>
    <w:rsid w:val="00AE0C53"/>
    <w:rsid w:val="00AE3A87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815E7"/>
    <w:rsid w:val="00B85587"/>
    <w:rsid w:val="00B86494"/>
    <w:rsid w:val="00B90B06"/>
    <w:rsid w:val="00BA699A"/>
    <w:rsid w:val="00BB23C2"/>
    <w:rsid w:val="00BB4A41"/>
    <w:rsid w:val="00BB6AAE"/>
    <w:rsid w:val="00BB7855"/>
    <w:rsid w:val="00BC5404"/>
    <w:rsid w:val="00BD132D"/>
    <w:rsid w:val="00BF6C5D"/>
    <w:rsid w:val="00C05700"/>
    <w:rsid w:val="00C23F8C"/>
    <w:rsid w:val="00C247E0"/>
    <w:rsid w:val="00C24CDC"/>
    <w:rsid w:val="00C26C78"/>
    <w:rsid w:val="00C3241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D323E"/>
    <w:rsid w:val="00CE0252"/>
    <w:rsid w:val="00CE0C6E"/>
    <w:rsid w:val="00CE7C8F"/>
    <w:rsid w:val="00CE7F5B"/>
    <w:rsid w:val="00CF0EF4"/>
    <w:rsid w:val="00D01B23"/>
    <w:rsid w:val="00D06E99"/>
    <w:rsid w:val="00D15FB2"/>
    <w:rsid w:val="00D255E1"/>
    <w:rsid w:val="00D53F39"/>
    <w:rsid w:val="00D649B2"/>
    <w:rsid w:val="00D77418"/>
    <w:rsid w:val="00D80E83"/>
    <w:rsid w:val="00DA284A"/>
    <w:rsid w:val="00DD0159"/>
    <w:rsid w:val="00DD5A70"/>
    <w:rsid w:val="00E01FEC"/>
    <w:rsid w:val="00E037C9"/>
    <w:rsid w:val="00E14B14"/>
    <w:rsid w:val="00E34178"/>
    <w:rsid w:val="00E36A01"/>
    <w:rsid w:val="00E41820"/>
    <w:rsid w:val="00E41E7A"/>
    <w:rsid w:val="00E438FE"/>
    <w:rsid w:val="00E46CED"/>
    <w:rsid w:val="00E5392A"/>
    <w:rsid w:val="00E67DB5"/>
    <w:rsid w:val="00E71027"/>
    <w:rsid w:val="00E7708C"/>
    <w:rsid w:val="00E8096E"/>
    <w:rsid w:val="00E8236E"/>
    <w:rsid w:val="00E84E25"/>
    <w:rsid w:val="00E93312"/>
    <w:rsid w:val="00EA748A"/>
    <w:rsid w:val="00EA7D8C"/>
    <w:rsid w:val="00EB07EE"/>
    <w:rsid w:val="00ED7DEA"/>
    <w:rsid w:val="00EE0084"/>
    <w:rsid w:val="00F045A2"/>
    <w:rsid w:val="00F074B0"/>
    <w:rsid w:val="00F163F8"/>
    <w:rsid w:val="00F33440"/>
    <w:rsid w:val="00F34B61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1C141FDB"/>
  <w15:docId w15:val="{11729B34-9A11-4EDE-9079-DB137CCB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32418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074B0"/>
    <w:pPr>
      <w:shd w:val="clear" w:color="auto" w:fill="FFFFFF"/>
      <w:ind w:left="0" w:firstLine="0"/>
      <w:jc w:val="both"/>
    </w:pPr>
    <w:rPr>
      <w:i/>
      <w:color w:val="ED7D31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66D3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C32418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C32418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3107DC"/>
    <w:pPr>
      <w:spacing w:before="0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04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3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81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7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7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250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9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5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24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4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4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51881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97965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2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9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0748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27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6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1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391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8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5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6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29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6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41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3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5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7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602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97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8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05790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9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611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3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5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2309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6609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780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488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4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4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6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425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29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06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8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3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342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4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19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6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2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03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77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500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2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9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195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7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1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1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8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3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06853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64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17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1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8665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1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6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878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41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8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9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813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8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9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3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1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12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8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09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49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0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99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2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7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981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9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4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008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9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7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24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7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7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64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8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6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9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54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5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2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6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4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0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6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04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3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989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914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3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1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4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48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9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5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7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15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9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4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37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9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89475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69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80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8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4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1286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56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2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35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6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57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6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1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0972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8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87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4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3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125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1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5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2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7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0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00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22305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8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8193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6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7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86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80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191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4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6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012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4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195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0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4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616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7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77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608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3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5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71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5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604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0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2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8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66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9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5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31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1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0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40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9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820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9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615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6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5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4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5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077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06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3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6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1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71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0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446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4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77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33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8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8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7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427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6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2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08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903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529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0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3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4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426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0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1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6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1200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7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8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7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91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2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6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2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729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11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9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5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325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9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044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6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057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606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1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6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6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7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8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BC0F6-8DB8-429E-AB4E-86BD81BC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de Reunión.dotx</Template>
  <TotalTime>56</TotalTime>
  <Pages>7</Pages>
  <Words>1108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7194</CharactersWithSpaces>
  <SharedDoc>false</SharedDoc>
  <HLinks>
    <vt:vector size="108" baseType="variant"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_Toc257628146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_Toc257628145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_Toc257628144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_Toc257628143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_Toc257628142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_Toc257628141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_Toc257628140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_Toc257628139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_Toc257628138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_Toc257628137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_Toc257628136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_Toc257628135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_Toc257628134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_Toc257628133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_Toc257628132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_Toc257628131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_Toc257628130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&lt;Nombre del Proyecto&gt;</dc:subject>
  <dc:creator>pc-1</dc:creator>
  <cp:lastModifiedBy>e1101 101</cp:lastModifiedBy>
  <cp:revision>9</cp:revision>
  <dcterms:created xsi:type="dcterms:W3CDTF">2024-09-24T03:56:00Z</dcterms:created>
  <dcterms:modified xsi:type="dcterms:W3CDTF">2024-10-04T16:16:00Z</dcterms:modified>
</cp:coreProperties>
</file>