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5644" w14:textId="77777777"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14:paraId="70CD598C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0F150D0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50C43FE6">
          <v:rect id="_x0000_s2054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>
        <w:rPr>
          <w:noProof/>
        </w:rPr>
        <w:pict w14:anchorId="13D43333">
          <v:rect id="_x0000_s2057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>
        <w:rPr>
          <w:noProof/>
        </w:rPr>
        <w:pict w14:anchorId="4EBCDA6F">
          <v:rect id="_x0000_s2056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>
        <w:rPr>
          <w:noProof/>
        </w:rPr>
        <w:pict w14:anchorId="3E14A2ED">
          <v:rect id="_x0000_s2055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14:paraId="14B60645" w14:textId="59A21E7F"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815F59">
        <w:rPr>
          <w:rFonts w:ascii="Cambria" w:hAnsi="Cambria"/>
          <w:sz w:val="72"/>
          <w:szCs w:val="72"/>
        </w:rPr>
        <w:t xml:space="preserve"> </w:t>
      </w:r>
      <w:r w:rsidR="00105F93">
        <w:rPr>
          <w:rFonts w:ascii="Cambria" w:hAnsi="Cambria"/>
          <w:sz w:val="72"/>
          <w:szCs w:val="72"/>
        </w:rPr>
        <w:t>1</w:t>
      </w:r>
      <w:r w:rsidR="00C37E00">
        <w:rPr>
          <w:rFonts w:ascii="Cambria" w:hAnsi="Cambria"/>
          <w:sz w:val="72"/>
          <w:szCs w:val="72"/>
        </w:rPr>
        <w:t>6</w:t>
      </w:r>
    </w:p>
    <w:p w14:paraId="261B3C37" w14:textId="77777777"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14:paraId="7DE1D7D4" w14:textId="77777777" w:rsidR="00D06E99" w:rsidRDefault="00D06E99">
      <w:pPr>
        <w:pStyle w:val="Sinespaciado"/>
      </w:pPr>
    </w:p>
    <w:p w14:paraId="5C21D5A7" w14:textId="77777777" w:rsidR="006919D5" w:rsidRDefault="006919D5">
      <w:pPr>
        <w:pStyle w:val="Sinespaciado"/>
      </w:pPr>
    </w:p>
    <w:p w14:paraId="190E4867" w14:textId="77777777" w:rsidR="006919D5" w:rsidRDefault="006919D5">
      <w:pPr>
        <w:pStyle w:val="Sinespaciado"/>
      </w:pPr>
    </w:p>
    <w:p w14:paraId="53FC5E00" w14:textId="77777777" w:rsidR="006919D5" w:rsidRDefault="006919D5">
      <w:pPr>
        <w:pStyle w:val="Sinespaciado"/>
      </w:pPr>
    </w:p>
    <w:p w14:paraId="13AF03E3" w14:textId="77777777"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14:paraId="3C34E5CB" w14:textId="77777777"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54607DC7" w14:textId="77777777"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14C61DC0" w14:textId="77777777" w:rsidR="00D06E99" w:rsidRDefault="00D06E99"/>
    <w:p w14:paraId="0F701C27" w14:textId="77777777" w:rsidR="00BC5404" w:rsidRDefault="00000000" w:rsidP="000F4F97">
      <w:pPr>
        <w:pStyle w:val="PSI-Comentario"/>
      </w:pPr>
      <w:r>
        <w:rPr>
          <w:noProof/>
        </w:rPr>
        <w:pict w14:anchorId="38BB2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i w:val="0"/>
          <w:noProof/>
        </w:rPr>
        <w:pict w14:anchorId="7EBA423F">
          <v:shape id="2 Imagen" o:spid="_x0000_s2071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5AF4CFFE" w14:textId="77777777" w:rsidR="00224B75" w:rsidRDefault="00000000" w:rsidP="00F074B0">
      <w:pPr>
        <w:pStyle w:val="PSI-Comentario"/>
      </w:pPr>
      <w:r>
        <w:rPr>
          <w:noProof/>
        </w:rPr>
        <w:pict w14:anchorId="4A8C7401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14:paraId="527E84A5" w14:textId="77777777" w:rsidR="00600C73" w:rsidRDefault="00600C73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14:paraId="5AB37F76" w14:textId="77777777" w:rsidR="00600C73" w:rsidRDefault="00600C73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094B33CB">
          <v:rect id="_x0000_s2065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14:paraId="7CDC3C94" w14:textId="77777777" w:rsidR="00397566" w:rsidRPr="008B3B0F" w:rsidRDefault="00397566" w:rsidP="000F4F97">
      <w:pPr>
        <w:pStyle w:val="PSI-Comentario"/>
      </w:pPr>
    </w:p>
    <w:p w14:paraId="280CFCE4" w14:textId="77777777" w:rsidR="00D06E99" w:rsidRDefault="00D06E99"/>
    <w:p w14:paraId="154E8BE0" w14:textId="77777777" w:rsidR="00A13DBA" w:rsidRDefault="007F38C0" w:rsidP="00A13DBA">
      <w:pPr>
        <w:ind w:left="0" w:firstLine="0"/>
      </w:pPr>
      <w:r>
        <w:br w:type="page"/>
      </w:r>
    </w:p>
    <w:p w14:paraId="0158CA13" w14:textId="77777777" w:rsidR="000F79DF" w:rsidRDefault="000F79DF" w:rsidP="00C32418">
      <w:pPr>
        <w:pStyle w:val="TtuloTDC"/>
      </w:pPr>
      <w:r>
        <w:t xml:space="preserve">Tabla de </w:t>
      </w:r>
      <w:r w:rsidRPr="00C32418">
        <w:t>contenido</w:t>
      </w:r>
    </w:p>
    <w:p w14:paraId="20088875" w14:textId="5EAE603B" w:rsidR="004F79C8" w:rsidRDefault="00EA748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973159" w:history="1">
        <w:r w:rsidR="004F79C8" w:rsidRPr="00710964">
          <w:rPr>
            <w:rStyle w:val="Hipervnculo"/>
            <w:noProof/>
          </w:rPr>
          <w:t>Convocatoria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_Toc178973159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0267C33B" w14:textId="27B2416B" w:rsidR="004F79C8" w:rsidRDefault="004F79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0" w:history="1">
        <w:r w:rsidRPr="00710964">
          <w:rPr>
            <w:rStyle w:val="Hipervnculo"/>
            <w:noProof/>
            <w:lang w:eastAsia="es-ES"/>
          </w:rPr>
          <w:t>Convoca la Reuni</w:t>
        </w:r>
        <w:r w:rsidRPr="00710964">
          <w:rPr>
            <w:rStyle w:val="Hipervnculo"/>
            <w:rFonts w:hint="eastAsia"/>
            <w:noProof/>
            <w:lang w:eastAsia="es-ES"/>
          </w:rPr>
          <w:t>ó</w:t>
        </w:r>
        <w:r w:rsidRPr="00710964">
          <w:rPr>
            <w:rStyle w:val="Hipervnculo"/>
            <w:noProof/>
            <w:lang w:eastAsia="es-ES"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B94FED" w14:textId="43C9FC98" w:rsidR="004F79C8" w:rsidRDefault="004F79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1" w:history="1">
        <w:r w:rsidRPr="00710964">
          <w:rPr>
            <w:rStyle w:val="Hipervnculo"/>
            <w:noProof/>
            <w:lang w:eastAsia="es-ES"/>
          </w:rPr>
          <w:t>Fecha de Convocatoria: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3C185C" w14:textId="3955A829" w:rsidR="004F79C8" w:rsidRDefault="004F79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2" w:history="1">
        <w:r w:rsidRPr="00710964">
          <w:rPr>
            <w:rStyle w:val="Hipervnculo"/>
            <w:noProof/>
            <w:lang w:eastAsia="es-ES"/>
          </w:rPr>
          <w:t>Medio de Comunicaci</w:t>
        </w:r>
        <w:r w:rsidRPr="00710964">
          <w:rPr>
            <w:rStyle w:val="Hipervnculo"/>
            <w:rFonts w:hint="eastAsia"/>
            <w:noProof/>
            <w:lang w:eastAsia="es-ES"/>
          </w:rPr>
          <w:t>ó</w:t>
        </w:r>
        <w:r w:rsidRPr="00710964">
          <w:rPr>
            <w:rStyle w:val="Hipervnculo"/>
            <w:noProof/>
            <w:lang w:eastAsia="es-ES"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7F4310" w14:textId="6FC53AEE" w:rsidR="004F79C8" w:rsidRDefault="004F79C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3" w:history="1">
        <w:r w:rsidRPr="00710964">
          <w:rPr>
            <w:rStyle w:val="Hipervnculo"/>
            <w:noProof/>
            <w:lang w:eastAsia="es-ES"/>
          </w:rPr>
          <w:t>Temario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3C74C9" w14:textId="0B1AB585" w:rsidR="004F79C8" w:rsidRDefault="004F79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4" w:history="1">
        <w:r w:rsidRPr="00710964">
          <w:rPr>
            <w:rStyle w:val="Hipervnculo"/>
            <w:noProof/>
            <w:lang w:eastAsia="es-ES"/>
          </w:rPr>
          <w:t>Fecha de Reuni</w:t>
        </w:r>
        <w:r w:rsidRPr="00710964">
          <w:rPr>
            <w:rStyle w:val="Hipervnculo"/>
            <w:rFonts w:hint="eastAsia"/>
            <w:noProof/>
            <w:lang w:eastAsia="es-ES"/>
          </w:rPr>
          <w:t>ó</w:t>
        </w:r>
        <w:r w:rsidRPr="00710964">
          <w:rPr>
            <w:rStyle w:val="Hipervnculo"/>
            <w:noProof/>
            <w:lang w:eastAsia="es-ES"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5910CC" w14:textId="4E5ED228" w:rsidR="004F79C8" w:rsidRDefault="004F79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5" w:history="1">
        <w:r w:rsidRPr="00710964">
          <w:rPr>
            <w:rStyle w:val="Hipervnculo"/>
            <w:noProof/>
            <w:lang w:eastAsia="es-ES"/>
          </w:rPr>
          <w:t>Hora de Reuni</w:t>
        </w:r>
        <w:r w:rsidRPr="00710964">
          <w:rPr>
            <w:rStyle w:val="Hipervnculo"/>
            <w:rFonts w:hint="eastAsia"/>
            <w:noProof/>
            <w:lang w:eastAsia="es-ES"/>
          </w:rPr>
          <w:t>ó</w:t>
        </w:r>
        <w:r w:rsidRPr="00710964">
          <w:rPr>
            <w:rStyle w:val="Hipervnculo"/>
            <w:noProof/>
            <w:lang w:eastAsia="es-ES"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E62A6A" w14:textId="5B20EFE1" w:rsidR="004F79C8" w:rsidRDefault="004F79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6" w:history="1">
        <w:r w:rsidRPr="00710964">
          <w:rPr>
            <w:rStyle w:val="Hipervnculo"/>
            <w:noProof/>
            <w:lang w:eastAsia="es-ES"/>
          </w:rPr>
          <w:t>Lugar de Reuni</w:t>
        </w:r>
        <w:r w:rsidRPr="00710964">
          <w:rPr>
            <w:rStyle w:val="Hipervnculo"/>
            <w:rFonts w:hint="eastAsia"/>
            <w:noProof/>
            <w:lang w:eastAsia="es-ES"/>
          </w:rPr>
          <w:t>ó</w:t>
        </w:r>
        <w:r w:rsidRPr="00710964">
          <w:rPr>
            <w:rStyle w:val="Hipervnculo"/>
            <w:noProof/>
            <w:lang w:eastAsia="es-ES"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F60935" w14:textId="7578D6F6" w:rsidR="004F79C8" w:rsidRDefault="004F79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7" w:history="1">
        <w:r w:rsidRPr="00710964">
          <w:rPr>
            <w:rStyle w:val="Hipervnculo"/>
            <w:noProof/>
            <w:lang w:eastAsia="es-ES"/>
          </w:rPr>
          <w:t>Temario Propuesto: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CC3B40" w14:textId="51024CD4" w:rsidR="004F79C8" w:rsidRDefault="004F79C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8" w:history="1">
        <w:r w:rsidRPr="00710964">
          <w:rPr>
            <w:rStyle w:val="Hipervnculo"/>
            <w:noProof/>
            <w:lang w:eastAsia="es-ES"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09EFF9" w14:textId="795ECA34" w:rsidR="004F79C8" w:rsidRDefault="004F79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9" w:history="1">
        <w:r w:rsidRPr="00710964">
          <w:rPr>
            <w:rStyle w:val="Hipervnculo"/>
            <w:noProof/>
            <w:lang w:eastAsia="es-ES"/>
          </w:rPr>
          <w:t>Clasificaci</w:t>
        </w:r>
        <w:r w:rsidRPr="00710964">
          <w:rPr>
            <w:rStyle w:val="Hipervnculo"/>
            <w:rFonts w:hint="eastAsia"/>
            <w:noProof/>
            <w:lang w:eastAsia="es-ES"/>
          </w:rPr>
          <w:t>ó</w:t>
        </w:r>
        <w:r w:rsidRPr="00710964">
          <w:rPr>
            <w:rStyle w:val="Hipervnculo"/>
            <w:noProof/>
            <w:lang w:eastAsia="es-ES"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48089C" w14:textId="376FB98B" w:rsidR="004F79C8" w:rsidRDefault="004F79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0" w:history="1">
        <w:r w:rsidRPr="00710964">
          <w:rPr>
            <w:rStyle w:val="Hipervnculo"/>
            <w:noProof/>
            <w:lang w:eastAsia="es-ES"/>
          </w:rPr>
          <w:t>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_Toc178973170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7F2AC2" w14:textId="2B59ECC9" w:rsidR="004F79C8" w:rsidRDefault="004F79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1" w:history="1">
        <w:r w:rsidRPr="00710964">
          <w:rPr>
            <w:rStyle w:val="Hipervnculo"/>
            <w:noProof/>
            <w:lang w:eastAsia="es-ES"/>
          </w:rPr>
          <w:t>Definici</w:t>
        </w:r>
        <w:r w:rsidRPr="00710964">
          <w:rPr>
            <w:rStyle w:val="Hipervnculo"/>
            <w:rFonts w:hint="eastAsia"/>
            <w:noProof/>
            <w:lang w:eastAsia="es-ES"/>
          </w:rPr>
          <w:t>ó</w:t>
        </w:r>
        <w:r w:rsidRPr="00710964">
          <w:rPr>
            <w:rStyle w:val="Hipervnculo"/>
            <w:noProof/>
            <w:lang w:eastAsia="es-ES"/>
          </w:rPr>
          <w:t>n de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_Toc178973171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97FF0A" w14:textId="218D9C99" w:rsidR="004F79C8" w:rsidRDefault="004F79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2" w:history="1">
        <w:r w:rsidRPr="00710964">
          <w:rPr>
            <w:rStyle w:val="Hipervnculo"/>
            <w:noProof/>
            <w:lang w:eastAsia="es-ES"/>
          </w:rPr>
          <w:t>Resoluciones: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_Toc178973172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1FDCB4" w14:textId="7C22529D" w:rsidR="004F79C8" w:rsidRDefault="004F79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3" w:history="1">
        <w:r w:rsidRPr="00710964">
          <w:rPr>
            <w:rStyle w:val="Hipervnculo"/>
            <w:noProof/>
            <w:lang w:eastAsia="es-ES"/>
          </w:rPr>
          <w:t>Compromisos Asumidos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_Toc178973173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62C1F7" w14:textId="2D72C35A" w:rsidR="004F79C8" w:rsidRDefault="004F79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4" w:history="1">
        <w:r w:rsidRPr="00710964">
          <w:rPr>
            <w:rStyle w:val="Hipervnculo"/>
            <w:noProof/>
            <w:lang w:eastAsia="es-ES"/>
          </w:rPr>
          <w:t>Temas Adicionales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_Toc178973174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B7F759" w14:textId="7247BCFD" w:rsidR="004F79C8" w:rsidRDefault="004F79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5" w:history="1">
        <w:r w:rsidRPr="00710964">
          <w:rPr>
            <w:rStyle w:val="Hipervnculo"/>
            <w:noProof/>
            <w:lang w:eastAsia="es-ES"/>
          </w:rPr>
          <w:t>Observaciones: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_Toc178973175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98EA46" w14:textId="05D32268" w:rsidR="004F79C8" w:rsidRDefault="004F79C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6" w:history="1">
        <w:r w:rsidRPr="00710964">
          <w:rPr>
            <w:rStyle w:val="Hipervnculo"/>
            <w:noProof/>
            <w:lang w:eastAsia="es-ES"/>
          </w:rPr>
          <w:t>Anexos: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_Toc178973176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F4B11A" w14:textId="3C604A35" w:rsidR="000F79DF" w:rsidRDefault="00EA748A" w:rsidP="000F79DF">
      <w:pPr>
        <w:tabs>
          <w:tab w:val="left" w:pos="5954"/>
        </w:tabs>
      </w:pPr>
      <w:r>
        <w:fldChar w:fldCharType="end"/>
      </w:r>
    </w:p>
    <w:p w14:paraId="753B333E" w14:textId="77777777" w:rsidR="0040066E" w:rsidRDefault="0040066E" w:rsidP="000F79DF">
      <w:pPr>
        <w:ind w:left="0" w:firstLine="0"/>
      </w:pPr>
    </w:p>
    <w:p w14:paraId="7B29DB03" w14:textId="77777777"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14:paraId="0FC40E49" w14:textId="77777777" w:rsidR="001552AF" w:rsidRDefault="001552AF" w:rsidP="00766D3E">
      <w:pPr>
        <w:pStyle w:val="PSI-Ttulo1"/>
      </w:pPr>
      <w:bookmarkStart w:id="0" w:name="_Toc178973159"/>
      <w:r>
        <w:t>Convocatoria</w:t>
      </w:r>
      <w:bookmarkEnd w:id="0"/>
    </w:p>
    <w:p w14:paraId="6F64B44C" w14:textId="77777777"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78973160"/>
      <w:r w:rsidRPr="005F0DEA">
        <w:rPr>
          <w:lang w:eastAsia="es-ES"/>
        </w:rPr>
        <w:t>Convoca la Reunión:</w:t>
      </w:r>
      <w:bookmarkEnd w:id="1"/>
      <w:bookmarkEnd w:id="2"/>
      <w:bookmarkEnd w:id="3"/>
    </w:p>
    <w:p w14:paraId="0565C724" w14:textId="77777777" w:rsidR="001552AF" w:rsidRPr="008A6422" w:rsidRDefault="000400DB" w:rsidP="000400DB">
      <w:pPr>
        <w:rPr>
          <w:lang w:eastAsia="es-ES"/>
        </w:rPr>
      </w:pPr>
      <w:r>
        <w:t>Ojeda Valeria, Oyarzo Malena, Sly Eduardo, Levipichun Emilio.</w:t>
      </w:r>
    </w:p>
    <w:p w14:paraId="2C95698D" w14:textId="77777777"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78973161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14:paraId="7AFF05E9" w14:textId="3E091196" w:rsidR="001552AF" w:rsidRPr="00874D93" w:rsidRDefault="00C37E00" w:rsidP="000400DB">
      <w:pPr>
        <w:rPr>
          <w:lang w:eastAsia="es-ES"/>
        </w:rPr>
      </w:pPr>
      <w:r>
        <w:t>03</w:t>
      </w:r>
      <w:r w:rsidR="000400DB">
        <w:t>/</w:t>
      </w:r>
      <w:r>
        <w:t>10</w:t>
      </w:r>
      <w:r w:rsidR="000400DB">
        <w:t>/2024</w:t>
      </w:r>
    </w:p>
    <w:p w14:paraId="2492A49F" w14:textId="77777777"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78973162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14:paraId="28C22DAC" w14:textId="47186C86" w:rsidR="001552AF" w:rsidRPr="00874D93" w:rsidRDefault="000400DB" w:rsidP="000400DB">
      <w:pPr>
        <w:rPr>
          <w:lang w:eastAsia="es-ES"/>
        </w:rPr>
      </w:pPr>
      <w:r>
        <w:t xml:space="preserve">Se acuerda </w:t>
      </w:r>
      <w:r w:rsidR="000319D8">
        <w:t>virtualmente</w:t>
      </w:r>
      <w:r>
        <w:t>.</w:t>
      </w:r>
    </w:p>
    <w:p w14:paraId="3C5EE505" w14:textId="77777777" w:rsidR="001552AF" w:rsidRPr="00874D93" w:rsidRDefault="001552AF" w:rsidP="001552AF">
      <w:pPr>
        <w:rPr>
          <w:lang w:eastAsia="es-ES"/>
        </w:rPr>
      </w:pPr>
    </w:p>
    <w:p w14:paraId="1F84B9E0" w14:textId="77777777" w:rsidR="001552AF" w:rsidRPr="005F0DEA" w:rsidRDefault="001552AF" w:rsidP="00766D3E">
      <w:pPr>
        <w:pStyle w:val="PSI-Ttulo1"/>
        <w:rPr>
          <w:lang w:eastAsia="es-ES"/>
        </w:rPr>
      </w:pPr>
      <w:bookmarkStart w:id="10" w:name="_Toc178973163"/>
      <w:r>
        <w:rPr>
          <w:lang w:eastAsia="es-ES"/>
        </w:rPr>
        <w:t>Temario</w:t>
      </w:r>
      <w:bookmarkEnd w:id="10"/>
    </w:p>
    <w:p w14:paraId="41DB7DAC" w14:textId="77777777"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78973164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14:paraId="1C710B46" w14:textId="32E16BB9" w:rsidR="0084458B" w:rsidRPr="00874D93" w:rsidRDefault="00C37E00" w:rsidP="0084458B">
      <w:pPr>
        <w:rPr>
          <w:lang w:eastAsia="es-ES"/>
        </w:rPr>
      </w:pPr>
      <w:bookmarkStart w:id="14" w:name="_Toc231031567"/>
      <w:bookmarkStart w:id="15" w:name="_Toc235002068"/>
      <w:r>
        <w:t>03</w:t>
      </w:r>
      <w:r w:rsidR="0084458B">
        <w:t>/</w:t>
      </w:r>
      <w:r>
        <w:t>10</w:t>
      </w:r>
      <w:r w:rsidR="0084458B">
        <w:t>/2024</w:t>
      </w:r>
    </w:p>
    <w:p w14:paraId="37CA4376" w14:textId="77777777" w:rsidR="001552AF" w:rsidRDefault="001552AF" w:rsidP="001552AF">
      <w:pPr>
        <w:pStyle w:val="PSI-Ttulo2"/>
        <w:rPr>
          <w:lang w:eastAsia="es-ES"/>
        </w:rPr>
      </w:pPr>
      <w:bookmarkStart w:id="16" w:name="_Toc178973165"/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14:paraId="658AE732" w14:textId="307DA059" w:rsidR="001552AF" w:rsidRPr="00074918" w:rsidRDefault="000319D8" w:rsidP="000400DB">
      <w:pPr>
        <w:rPr>
          <w:lang w:eastAsia="es-ES"/>
        </w:rPr>
      </w:pPr>
      <w:r>
        <w:t>11</w:t>
      </w:r>
      <w:r w:rsidR="000400DB">
        <w:t>:</w:t>
      </w:r>
      <w:r>
        <w:t>09</w:t>
      </w:r>
      <w:r w:rsidR="000400DB">
        <w:t xml:space="preserve"> </w:t>
      </w:r>
      <w:r w:rsidR="00C37E00">
        <w:t>P</w:t>
      </w:r>
      <w:r w:rsidR="000400DB">
        <w:t>M</w:t>
      </w:r>
    </w:p>
    <w:p w14:paraId="1CD4677F" w14:textId="77777777"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78973166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14:paraId="1B93300E" w14:textId="77777777" w:rsidR="001552AF" w:rsidRPr="00074918" w:rsidRDefault="000400DB" w:rsidP="000400DB">
      <w:pPr>
        <w:rPr>
          <w:lang w:eastAsia="es-ES"/>
        </w:rPr>
      </w:pPr>
      <w:r>
        <w:t>Virtualmente.</w:t>
      </w:r>
    </w:p>
    <w:p w14:paraId="78A75669" w14:textId="77777777" w:rsidR="0084458B" w:rsidRPr="0084458B" w:rsidRDefault="001552AF" w:rsidP="0084458B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78973167"/>
      <w:r w:rsidRPr="005F0DEA">
        <w:rPr>
          <w:lang w:eastAsia="es-ES"/>
        </w:rPr>
        <w:t>Temario Propuesto:</w:t>
      </w:r>
      <w:bookmarkEnd w:id="20"/>
      <w:bookmarkEnd w:id="21"/>
      <w:bookmarkEnd w:id="22"/>
      <w:r w:rsidR="0084458B" w:rsidRPr="0084458B">
        <w:rPr>
          <w:lang w:eastAsia="es-ES"/>
        </w:rPr>
        <w:t xml:space="preserve"> </w:t>
      </w:r>
    </w:p>
    <w:p w14:paraId="5DCA7C7E" w14:textId="77777777" w:rsidR="00853108" w:rsidRPr="00853108" w:rsidRDefault="00853108" w:rsidP="00853108">
      <w:pPr>
        <w:numPr>
          <w:ilvl w:val="0"/>
          <w:numId w:val="10"/>
        </w:numPr>
        <w:spacing w:before="0" w:line="240" w:lineRule="auto"/>
        <w:rPr>
          <w:lang w:eastAsia="es-ES"/>
        </w:rPr>
      </w:pPr>
      <w:r w:rsidRPr="00853108">
        <w:rPr>
          <w:lang w:eastAsia="es-ES"/>
        </w:rPr>
        <w:t>Modelo de datos, diagrama de clases.</w:t>
      </w:r>
    </w:p>
    <w:p w14:paraId="3C16DB65" w14:textId="77777777" w:rsidR="00853108" w:rsidRPr="00853108" w:rsidRDefault="00853108" w:rsidP="00853108">
      <w:pPr>
        <w:numPr>
          <w:ilvl w:val="0"/>
          <w:numId w:val="10"/>
        </w:numPr>
        <w:spacing w:before="0" w:line="240" w:lineRule="auto"/>
        <w:rPr>
          <w:lang w:eastAsia="es-ES"/>
        </w:rPr>
      </w:pPr>
      <w:r w:rsidRPr="00853108">
        <w:rPr>
          <w:lang w:eastAsia="es-ES"/>
        </w:rPr>
        <w:t>Prototipo funcional, alternativas, enfoques con ejemplos reales y no genéricos.</w:t>
      </w:r>
    </w:p>
    <w:p w14:paraId="53EB8190" w14:textId="792FA0A8" w:rsidR="00853108" w:rsidRPr="00853108" w:rsidRDefault="00853108" w:rsidP="00853108">
      <w:pPr>
        <w:numPr>
          <w:ilvl w:val="0"/>
          <w:numId w:val="10"/>
        </w:numPr>
        <w:spacing w:before="0" w:line="240" w:lineRule="auto"/>
        <w:rPr>
          <w:lang w:eastAsia="es-ES"/>
        </w:rPr>
      </w:pPr>
      <w:r w:rsidRPr="00853108">
        <w:rPr>
          <w:lang w:eastAsia="es-ES"/>
        </w:rPr>
        <w:t>Prototipo: La forma en que se llaman pruebas/pasos.</w:t>
      </w:r>
    </w:p>
    <w:p w14:paraId="0CD66348" w14:textId="77777777" w:rsidR="00853108" w:rsidRPr="00853108" w:rsidRDefault="00853108" w:rsidP="00853108">
      <w:pPr>
        <w:numPr>
          <w:ilvl w:val="0"/>
          <w:numId w:val="10"/>
        </w:numPr>
        <w:spacing w:before="0" w:line="240" w:lineRule="auto"/>
        <w:rPr>
          <w:lang w:eastAsia="es-ES"/>
        </w:rPr>
      </w:pPr>
      <w:r w:rsidRPr="00853108">
        <w:rPr>
          <w:lang w:eastAsia="es-ES"/>
        </w:rPr>
        <w:t>Prototipo: Se debe diferenciar entre los CP antes y después de su ejecución.</w:t>
      </w:r>
    </w:p>
    <w:p w14:paraId="293B8A4A" w14:textId="77777777" w:rsidR="00853108" w:rsidRPr="00853108" w:rsidRDefault="00853108" w:rsidP="00853108">
      <w:pPr>
        <w:numPr>
          <w:ilvl w:val="0"/>
          <w:numId w:val="10"/>
        </w:numPr>
        <w:spacing w:before="0" w:line="240" w:lineRule="auto"/>
        <w:rPr>
          <w:lang w:eastAsia="es-ES"/>
        </w:rPr>
      </w:pPr>
      <w:r w:rsidRPr="00853108">
        <w:rPr>
          <w:lang w:eastAsia="es-ES"/>
        </w:rPr>
        <w:t>Prototipo: no hay referencia a fechas y esto es necesario para irse controlando.</w:t>
      </w:r>
    </w:p>
    <w:p w14:paraId="6C350CA6" w14:textId="703D27CE" w:rsidR="00853108" w:rsidRPr="00853108" w:rsidRDefault="00853108" w:rsidP="00853108">
      <w:pPr>
        <w:numPr>
          <w:ilvl w:val="0"/>
          <w:numId w:val="10"/>
        </w:numPr>
        <w:spacing w:before="0" w:line="240" w:lineRule="auto"/>
        <w:rPr>
          <w:lang w:eastAsia="es-ES"/>
        </w:rPr>
      </w:pPr>
      <w:r w:rsidRPr="00853108">
        <w:rPr>
          <w:lang w:eastAsia="es-ES"/>
        </w:rPr>
        <w:t xml:space="preserve">Estimación </w:t>
      </w:r>
      <w:r w:rsidRPr="00E8633B">
        <w:rPr>
          <w:lang w:eastAsia="es-ES"/>
        </w:rPr>
        <w:t>está</w:t>
      </w:r>
      <w:r w:rsidRPr="00853108">
        <w:rPr>
          <w:lang w:eastAsia="es-ES"/>
        </w:rPr>
        <w:t xml:space="preserve"> diverg</w:t>
      </w:r>
      <w:r>
        <w:rPr>
          <w:lang w:eastAsia="es-ES"/>
        </w:rPr>
        <w:t>ente</w:t>
      </w:r>
      <w:r w:rsidRPr="00853108">
        <w:rPr>
          <w:lang w:eastAsia="es-ES"/>
        </w:rPr>
        <w:t>.</w:t>
      </w:r>
    </w:p>
    <w:p w14:paraId="4A333F5B" w14:textId="77777777" w:rsidR="00853108" w:rsidRPr="00853108" w:rsidRDefault="00853108" w:rsidP="00853108">
      <w:pPr>
        <w:numPr>
          <w:ilvl w:val="0"/>
          <w:numId w:val="10"/>
        </w:numPr>
        <w:spacing w:before="0" w:line="240" w:lineRule="auto"/>
        <w:rPr>
          <w:lang w:eastAsia="es-ES"/>
        </w:rPr>
      </w:pPr>
      <w:r w:rsidRPr="00853108">
        <w:rPr>
          <w:lang w:eastAsia="es-ES"/>
        </w:rPr>
        <w:t>Explicitar los factores que llevaron al mejor/peor caso, presentando la comparativa con el anterior.</w:t>
      </w:r>
    </w:p>
    <w:p w14:paraId="2B125410" w14:textId="77777777" w:rsidR="00853108" w:rsidRPr="00853108" w:rsidRDefault="00853108" w:rsidP="00853108">
      <w:pPr>
        <w:numPr>
          <w:ilvl w:val="0"/>
          <w:numId w:val="10"/>
        </w:numPr>
        <w:spacing w:before="0" w:line="240" w:lineRule="auto"/>
        <w:rPr>
          <w:lang w:eastAsia="es-ES"/>
        </w:rPr>
      </w:pPr>
      <w:r w:rsidRPr="00853108">
        <w:rPr>
          <w:lang w:eastAsia="es-ES"/>
        </w:rPr>
        <w:t xml:space="preserve">La próxima presentación mediante </w:t>
      </w:r>
      <w:proofErr w:type="spellStart"/>
      <w:r w:rsidRPr="00853108">
        <w:rPr>
          <w:lang w:eastAsia="es-ES"/>
        </w:rPr>
        <w:t>meet</w:t>
      </w:r>
      <w:proofErr w:type="spellEnd"/>
      <w:r w:rsidRPr="00853108">
        <w:rPr>
          <w:lang w:eastAsia="es-ES"/>
        </w:rPr>
        <w:t xml:space="preserve"> o </w:t>
      </w:r>
      <w:proofErr w:type="spellStart"/>
      <w:r w:rsidRPr="00853108">
        <w:rPr>
          <w:lang w:eastAsia="es-ES"/>
        </w:rPr>
        <w:t>canvas</w:t>
      </w:r>
      <w:proofErr w:type="spellEnd"/>
      <w:r w:rsidRPr="00853108">
        <w:rPr>
          <w:lang w:eastAsia="es-ES"/>
        </w:rPr>
        <w:t>.</w:t>
      </w:r>
    </w:p>
    <w:p w14:paraId="2074579D" w14:textId="77777777" w:rsidR="001552AF" w:rsidRDefault="007143E5" w:rsidP="0084458B">
      <w:pPr>
        <w:pStyle w:val="PSI-Ttulo1"/>
        <w:spacing w:before="0"/>
        <w:rPr>
          <w:lang w:eastAsia="es-ES"/>
        </w:rPr>
      </w:pPr>
      <w:r>
        <w:rPr>
          <w:lang w:eastAsia="es-ES"/>
        </w:rPr>
        <w:br w:type="page"/>
      </w:r>
      <w:bookmarkStart w:id="23" w:name="_Toc178973168"/>
      <w:r w:rsidR="001552AF">
        <w:rPr>
          <w:lang w:eastAsia="es-ES"/>
        </w:rPr>
        <w:lastRenderedPageBreak/>
        <w:t>Desarrollo</w:t>
      </w:r>
      <w:bookmarkEnd w:id="23"/>
    </w:p>
    <w:p w14:paraId="2A51F774" w14:textId="77777777" w:rsidR="001552AF" w:rsidRPr="001D5F05" w:rsidRDefault="001552AF" w:rsidP="000400DB">
      <w:pPr>
        <w:pStyle w:val="PSI-Ttulo2"/>
        <w:rPr>
          <w:lang w:eastAsia="es-ES"/>
        </w:rPr>
      </w:pPr>
      <w:bookmarkStart w:id="24" w:name="_Toc231031571"/>
      <w:bookmarkStart w:id="25" w:name="_Toc235002072"/>
      <w:bookmarkStart w:id="26" w:name="_Toc178973169"/>
      <w:r w:rsidRPr="00985A88">
        <w:rPr>
          <w:lang w:eastAsia="es-ES"/>
        </w:rPr>
        <w:t>Clasificación</w:t>
      </w:r>
      <w:bookmarkEnd w:id="24"/>
      <w:bookmarkEnd w:id="25"/>
      <w:bookmarkEnd w:id="26"/>
    </w:p>
    <w:tbl>
      <w:tblPr>
        <w:tblW w:w="953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160"/>
        <w:gridCol w:w="1880"/>
        <w:gridCol w:w="160"/>
        <w:gridCol w:w="1680"/>
        <w:gridCol w:w="160"/>
        <w:gridCol w:w="1364"/>
        <w:gridCol w:w="204"/>
        <w:gridCol w:w="1610"/>
        <w:gridCol w:w="771"/>
      </w:tblGrid>
      <w:tr w:rsidR="001552AF" w:rsidRPr="00C247E0" w14:paraId="790D4832" w14:textId="77777777" w:rsidTr="00815F59">
        <w:trPr>
          <w:cantSplit/>
        </w:trPr>
        <w:tc>
          <w:tcPr>
            <w:tcW w:w="953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258EF9AE" w14:textId="77777777"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1552AF" w:rsidRPr="00C247E0" w14:paraId="7EDD1C3E" w14:textId="77777777" w:rsidTr="00815F59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D97AB04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86DE1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2EC17C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8C1E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6136C8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70D98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51173E9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87681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90709EE" w14:textId="77777777" w:rsidR="001552AF" w:rsidRPr="00581D90" w:rsidRDefault="000400DB" w:rsidP="000400D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Presentación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4CBD8" w14:textId="77777777" w:rsidR="001552AF" w:rsidRPr="00985A88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815F59" w:rsidRPr="00C247E0" w14:paraId="0072F914" w14:textId="77777777" w:rsidTr="00815F59">
        <w:trPr>
          <w:cantSplit/>
        </w:trPr>
        <w:tc>
          <w:tcPr>
            <w:tcW w:w="953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0391839E" w14:textId="77777777" w:rsidR="00815F59" w:rsidRDefault="00815F59" w:rsidP="00815F59">
            <w:pPr>
              <w:jc w:val="center"/>
              <w:rPr>
                <w:b/>
                <w:lang w:val="es-MX"/>
              </w:rPr>
            </w:pPr>
          </w:p>
        </w:tc>
      </w:tr>
      <w:tr w:rsidR="00815F59" w:rsidRPr="00C247E0" w14:paraId="6D60619B" w14:textId="77777777" w:rsidTr="00815F59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CA1BFA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Corrección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02A00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C7821AF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Puesta en común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10EB1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7E8D6727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Revisión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B2E9E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4F82928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Desarrollo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FC17E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1BED012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11F73" w14:textId="77777777" w:rsidR="00815F59" w:rsidRPr="00985A88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14:paraId="258D678E" w14:textId="77777777" w:rsidR="001552AF" w:rsidRPr="00985A88" w:rsidRDefault="001552AF" w:rsidP="001552AF">
      <w:pPr>
        <w:rPr>
          <w:lang w:eastAsia="es-ES"/>
        </w:rPr>
      </w:pPr>
    </w:p>
    <w:p w14:paraId="3CCA69F5" w14:textId="77777777" w:rsidR="001552AF" w:rsidRDefault="001552AF" w:rsidP="001552AF">
      <w:pPr>
        <w:pStyle w:val="PSI-Ttulo2"/>
        <w:rPr>
          <w:lang w:eastAsia="es-ES"/>
        </w:rPr>
      </w:pPr>
      <w:bookmarkStart w:id="27" w:name="_Toc231031572"/>
      <w:bookmarkStart w:id="28" w:name="_Toc235002073"/>
      <w:bookmarkStart w:id="29" w:name="_Toc178973170"/>
      <w:r w:rsidRPr="00A422CC">
        <w:rPr>
          <w:lang w:eastAsia="es-ES"/>
        </w:rPr>
        <w:t>Participantes</w:t>
      </w:r>
      <w:bookmarkEnd w:id="27"/>
      <w:bookmarkEnd w:id="28"/>
      <w:bookmarkEnd w:id="29"/>
    </w:p>
    <w:p w14:paraId="3C4FBEC3" w14:textId="77777777" w:rsidR="000400DB" w:rsidRPr="008A6422" w:rsidRDefault="000400DB" w:rsidP="000400DB">
      <w:pPr>
        <w:rPr>
          <w:lang w:eastAsia="es-ES"/>
        </w:rPr>
      </w:pPr>
      <w:bookmarkStart w:id="30" w:name="_Toc231031573"/>
      <w:bookmarkStart w:id="31" w:name="_Toc235002074"/>
      <w:r>
        <w:t>Ojeda Valeria, Oyarzo Malena, Sly Eduardo, Levipichun Emilio.</w:t>
      </w:r>
    </w:p>
    <w:p w14:paraId="5A5601C0" w14:textId="77777777" w:rsidR="001552AF" w:rsidRPr="00176F80" w:rsidRDefault="001552AF" w:rsidP="001552AF">
      <w:pPr>
        <w:pStyle w:val="PSI-Ttulo2"/>
        <w:rPr>
          <w:lang w:eastAsia="es-ES"/>
        </w:rPr>
      </w:pPr>
      <w:bookmarkStart w:id="32" w:name="_Toc178973171"/>
      <w:r w:rsidRPr="00176F80">
        <w:rPr>
          <w:lang w:eastAsia="es-ES"/>
        </w:rPr>
        <w:t>Definición de Roles</w:t>
      </w:r>
      <w:bookmarkEnd w:id="30"/>
      <w:bookmarkEnd w:id="31"/>
      <w:bookmarkEnd w:id="32"/>
    </w:p>
    <w:p w14:paraId="308E0475" w14:textId="77777777" w:rsidR="001552AF" w:rsidRPr="00176F80" w:rsidRDefault="001552AF" w:rsidP="001552AF">
      <w:pPr>
        <w:rPr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529"/>
      </w:tblGrid>
      <w:tr w:rsidR="001552AF" w:rsidRPr="00C247E0" w14:paraId="6B55C8F3" w14:textId="77777777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34DD0F2" w14:textId="77777777" w:rsidR="001552AF" w:rsidRPr="00C247E0" w:rsidRDefault="001552AF" w:rsidP="003107DC">
            <w:pPr>
              <w:pStyle w:val="PSI-Normal"/>
            </w:pPr>
            <w:r w:rsidRPr="00C247E0">
              <w:t>Definición de Roles</w:t>
            </w:r>
          </w:p>
        </w:tc>
      </w:tr>
      <w:tr w:rsidR="001552AF" w:rsidRPr="00C247E0" w14:paraId="4DE401D8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0B07D7" w14:textId="77777777"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89CCC" w14:textId="77777777"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14:paraId="62B01F87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F279D1A" w14:textId="77777777"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2BBEB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14:paraId="492ACB4D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9B6734F" w14:textId="77777777"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25B72" w14:textId="77777777"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1552AF" w:rsidRPr="00C247E0" w14:paraId="3384F0FD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9C62D3B" w14:textId="77777777"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1E543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</w:p>
        </w:tc>
      </w:tr>
      <w:tr w:rsidR="001552AF" w:rsidRPr="00C247E0" w14:paraId="34414390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E1DF5DA" w14:textId="77777777" w:rsidR="001552AF" w:rsidRPr="00AC1B5C" w:rsidRDefault="001552AF" w:rsidP="00E14B1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D5ACD" w14:textId="77777777" w:rsidR="001552AF" w:rsidRPr="00A90502" w:rsidRDefault="000400DB" w:rsidP="00E14B14">
            <w:r>
              <w:t>Levipichun Emilio</w:t>
            </w:r>
          </w:p>
        </w:tc>
      </w:tr>
      <w:tr w:rsidR="001552AF" w:rsidRPr="00C247E0" w14:paraId="45C6EF23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6C9C407" w14:textId="77777777"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21CC8" w14:textId="77777777" w:rsidR="001552AF" w:rsidRPr="00A90502" w:rsidRDefault="000400DB" w:rsidP="00E14B14">
            <w:r>
              <w:t>Sly Eduardo</w:t>
            </w:r>
          </w:p>
        </w:tc>
      </w:tr>
    </w:tbl>
    <w:p w14:paraId="7BD0DA51" w14:textId="77777777" w:rsidR="001552AF" w:rsidRPr="00AC604F" w:rsidRDefault="001552AF" w:rsidP="001552AF">
      <w:pPr>
        <w:ind w:left="0" w:firstLine="0"/>
        <w:rPr>
          <w:lang w:eastAsia="es-ES"/>
        </w:rPr>
      </w:pPr>
    </w:p>
    <w:p w14:paraId="16545601" w14:textId="77777777" w:rsidR="001552AF" w:rsidRDefault="001552AF" w:rsidP="001552AF">
      <w:pPr>
        <w:pStyle w:val="PSI-Ttulo2"/>
        <w:rPr>
          <w:lang w:eastAsia="es-ES"/>
        </w:rPr>
      </w:pPr>
      <w:bookmarkStart w:id="33" w:name="_Toc231031574"/>
      <w:bookmarkStart w:id="34" w:name="_Toc235002075"/>
      <w:bookmarkStart w:id="35" w:name="_Toc178973172"/>
      <w:r w:rsidRPr="00A422CC">
        <w:rPr>
          <w:lang w:eastAsia="es-ES"/>
        </w:rPr>
        <w:t>Resoluciones:</w:t>
      </w:r>
      <w:bookmarkEnd w:id="33"/>
      <w:bookmarkEnd w:id="34"/>
      <w:bookmarkEnd w:id="35"/>
    </w:p>
    <w:p w14:paraId="5F0DB765" w14:textId="1AFAE483" w:rsidR="000A22E1" w:rsidRPr="00853108" w:rsidRDefault="000A22E1" w:rsidP="000A22E1">
      <w:pPr>
        <w:numPr>
          <w:ilvl w:val="0"/>
          <w:numId w:val="11"/>
        </w:numPr>
        <w:spacing w:before="0" w:line="240" w:lineRule="auto"/>
        <w:rPr>
          <w:lang w:eastAsia="es-ES"/>
        </w:rPr>
      </w:pPr>
      <w:bookmarkStart w:id="36" w:name="_Toc231031575"/>
      <w:bookmarkStart w:id="37" w:name="_Toc235002076"/>
      <w:r w:rsidRPr="00853108">
        <w:rPr>
          <w:lang w:eastAsia="es-ES"/>
        </w:rPr>
        <w:t>Modelo de datos, diagrama de clases</w:t>
      </w:r>
      <w:r w:rsidR="00E8633B">
        <w:rPr>
          <w:lang w:eastAsia="es-ES"/>
        </w:rPr>
        <w:t xml:space="preserve"> (Se realiza puesta en común sobre el modelo de datos y su flujo)</w:t>
      </w:r>
      <w:r w:rsidRPr="00853108">
        <w:rPr>
          <w:lang w:eastAsia="es-ES"/>
        </w:rPr>
        <w:t>.</w:t>
      </w:r>
    </w:p>
    <w:p w14:paraId="2C418DA3" w14:textId="1453FFC6" w:rsidR="000A22E1" w:rsidRPr="00853108" w:rsidRDefault="000A22E1" w:rsidP="000A22E1">
      <w:pPr>
        <w:numPr>
          <w:ilvl w:val="0"/>
          <w:numId w:val="11"/>
        </w:numPr>
        <w:spacing w:before="0" w:line="240" w:lineRule="auto"/>
        <w:rPr>
          <w:lang w:eastAsia="es-ES"/>
        </w:rPr>
      </w:pPr>
      <w:r w:rsidRPr="00853108">
        <w:rPr>
          <w:lang w:eastAsia="es-ES"/>
        </w:rPr>
        <w:t>Prototipo funcional, alternativas, enfoques con ejemplos reales y no genéricos.</w:t>
      </w:r>
      <w:r w:rsidR="00E8633B">
        <w:rPr>
          <w:lang w:eastAsia="es-ES"/>
        </w:rPr>
        <w:t xml:space="preserve"> (Se realiza modificaciones al prototipo funcional y se proponen otros enfoques con ejemplos reales y se decide integrar todos en uno).</w:t>
      </w:r>
    </w:p>
    <w:p w14:paraId="69E367ED" w14:textId="50F3D657" w:rsidR="000A22E1" w:rsidRPr="00853108" w:rsidRDefault="000A22E1" w:rsidP="000A22E1">
      <w:pPr>
        <w:numPr>
          <w:ilvl w:val="0"/>
          <w:numId w:val="11"/>
        </w:numPr>
        <w:spacing w:before="0" w:line="240" w:lineRule="auto"/>
        <w:rPr>
          <w:lang w:eastAsia="es-ES"/>
        </w:rPr>
      </w:pPr>
      <w:r w:rsidRPr="00853108">
        <w:rPr>
          <w:lang w:eastAsia="es-ES"/>
        </w:rPr>
        <w:t>Prototipo: La forma en que se llaman pruebas/pasos</w:t>
      </w:r>
      <w:r w:rsidR="00E8633B">
        <w:rPr>
          <w:lang w:eastAsia="es-ES"/>
        </w:rPr>
        <w:t>. (Se realiza puesta en común, las pruebas están compuestas por técnicas de pruebas y las técnicas de pruebas por pasos a realizar)</w:t>
      </w:r>
      <w:r w:rsidRPr="00853108">
        <w:rPr>
          <w:lang w:eastAsia="es-ES"/>
        </w:rPr>
        <w:t>.</w:t>
      </w:r>
    </w:p>
    <w:p w14:paraId="5416D466" w14:textId="5A370327" w:rsidR="000A22E1" w:rsidRPr="00853108" w:rsidRDefault="000A22E1" w:rsidP="000A22E1">
      <w:pPr>
        <w:numPr>
          <w:ilvl w:val="0"/>
          <w:numId w:val="11"/>
        </w:numPr>
        <w:spacing w:before="0" w:line="240" w:lineRule="auto"/>
        <w:rPr>
          <w:lang w:eastAsia="es-ES"/>
        </w:rPr>
      </w:pPr>
      <w:r w:rsidRPr="00853108">
        <w:rPr>
          <w:lang w:eastAsia="es-ES"/>
        </w:rPr>
        <w:t>Prototipo: Se debe diferenciar entre los CP antes y después de su ejecución.</w:t>
      </w:r>
      <w:r w:rsidR="00E8633B">
        <w:rPr>
          <w:lang w:eastAsia="es-ES"/>
        </w:rPr>
        <w:t xml:space="preserve"> (Se propone la confección de casos de pruebas con enfoque no formal integrándose al enfoque tradicional de casos de pruebas, diagrama de sectores y mapa interactivo de calor para el enfoque tradicional).</w:t>
      </w:r>
    </w:p>
    <w:p w14:paraId="3136CA96" w14:textId="7E9521D8" w:rsidR="000A22E1" w:rsidRPr="00853108" w:rsidRDefault="000A22E1" w:rsidP="000A22E1">
      <w:pPr>
        <w:numPr>
          <w:ilvl w:val="0"/>
          <w:numId w:val="11"/>
        </w:numPr>
        <w:spacing w:before="0" w:line="240" w:lineRule="auto"/>
        <w:rPr>
          <w:lang w:eastAsia="es-ES"/>
        </w:rPr>
      </w:pPr>
      <w:r w:rsidRPr="00853108">
        <w:rPr>
          <w:lang w:eastAsia="es-ES"/>
        </w:rPr>
        <w:lastRenderedPageBreak/>
        <w:t>Prototipo: no hay referencia a fechas y esto es necesario para irse controlando.</w:t>
      </w:r>
      <w:r w:rsidR="00E8633B">
        <w:rPr>
          <w:lang w:eastAsia="es-ES"/>
        </w:rPr>
        <w:t xml:space="preserve"> ().</w:t>
      </w:r>
    </w:p>
    <w:p w14:paraId="1E069750" w14:textId="474DCC1C" w:rsidR="000A22E1" w:rsidRPr="00853108" w:rsidRDefault="000A22E1" w:rsidP="00140F48">
      <w:pPr>
        <w:numPr>
          <w:ilvl w:val="0"/>
          <w:numId w:val="11"/>
        </w:numPr>
        <w:spacing w:before="0" w:line="240" w:lineRule="auto"/>
        <w:rPr>
          <w:lang w:eastAsia="es-ES"/>
        </w:rPr>
      </w:pPr>
      <w:r w:rsidRPr="00853108">
        <w:rPr>
          <w:lang w:eastAsia="es-ES"/>
        </w:rPr>
        <w:t xml:space="preserve">Estimación </w:t>
      </w:r>
      <w:r w:rsidRPr="00E8633B">
        <w:rPr>
          <w:lang w:eastAsia="es-ES"/>
        </w:rPr>
        <w:t>está</w:t>
      </w:r>
      <w:r w:rsidRPr="00853108">
        <w:rPr>
          <w:lang w:eastAsia="es-ES"/>
        </w:rPr>
        <w:t xml:space="preserve"> diverg</w:t>
      </w:r>
      <w:r>
        <w:rPr>
          <w:lang w:eastAsia="es-ES"/>
        </w:rPr>
        <w:t>ente</w:t>
      </w:r>
      <w:r w:rsidRPr="00853108">
        <w:rPr>
          <w:lang w:eastAsia="es-ES"/>
        </w:rPr>
        <w:t>.</w:t>
      </w:r>
      <w:r w:rsidR="00E8633B">
        <w:rPr>
          <w:lang w:eastAsia="es-ES"/>
        </w:rPr>
        <w:t xml:space="preserve"> (Se realiza puesta en común sobre la estimación y </w:t>
      </w:r>
      <w:r w:rsidR="00E8633B" w:rsidRPr="00853108">
        <w:rPr>
          <w:lang w:eastAsia="es-ES"/>
        </w:rPr>
        <w:t>los factores que llevaron al mejor/peor caso, presentando</w:t>
      </w:r>
      <w:r w:rsidR="00E8633B">
        <w:rPr>
          <w:lang w:eastAsia="es-ES"/>
        </w:rPr>
        <w:t xml:space="preserve"> con</w:t>
      </w:r>
      <w:r w:rsidR="00E8633B" w:rsidRPr="00853108">
        <w:rPr>
          <w:lang w:eastAsia="es-ES"/>
        </w:rPr>
        <w:t xml:space="preserve"> la comparativa</w:t>
      </w:r>
      <w:r w:rsidR="00E8633B">
        <w:rPr>
          <w:lang w:eastAsia="es-ES"/>
        </w:rPr>
        <w:t>).</w:t>
      </w:r>
    </w:p>
    <w:p w14:paraId="3A4237E1" w14:textId="3476F107" w:rsidR="000A22E1" w:rsidRPr="00853108" w:rsidRDefault="000A22E1" w:rsidP="000A22E1">
      <w:pPr>
        <w:numPr>
          <w:ilvl w:val="0"/>
          <w:numId w:val="11"/>
        </w:numPr>
        <w:spacing w:before="0" w:line="240" w:lineRule="auto"/>
        <w:rPr>
          <w:lang w:eastAsia="es-ES"/>
        </w:rPr>
      </w:pPr>
      <w:r w:rsidRPr="00853108">
        <w:rPr>
          <w:lang w:eastAsia="es-ES"/>
        </w:rPr>
        <w:t xml:space="preserve">La próxima presentación mediante </w:t>
      </w:r>
      <w:proofErr w:type="spellStart"/>
      <w:r w:rsidRPr="00853108">
        <w:rPr>
          <w:lang w:eastAsia="es-ES"/>
        </w:rPr>
        <w:t>meet</w:t>
      </w:r>
      <w:proofErr w:type="spellEnd"/>
      <w:r w:rsidRPr="00853108">
        <w:rPr>
          <w:lang w:eastAsia="es-ES"/>
        </w:rPr>
        <w:t xml:space="preserve"> o </w:t>
      </w:r>
      <w:proofErr w:type="spellStart"/>
      <w:r w:rsidRPr="00853108">
        <w:rPr>
          <w:lang w:eastAsia="es-ES"/>
        </w:rPr>
        <w:t>canvas</w:t>
      </w:r>
      <w:proofErr w:type="spellEnd"/>
      <w:r w:rsidRPr="00853108">
        <w:rPr>
          <w:lang w:eastAsia="es-ES"/>
        </w:rPr>
        <w:t>.</w:t>
      </w:r>
      <w:r w:rsidR="00E8633B">
        <w:rPr>
          <w:lang w:eastAsia="es-ES"/>
        </w:rPr>
        <w:t xml:space="preserve"> (Se realiza puesta en común sobre la posible presentación mediante </w:t>
      </w:r>
      <w:proofErr w:type="spellStart"/>
      <w:r w:rsidR="00E8633B">
        <w:rPr>
          <w:lang w:eastAsia="es-ES"/>
        </w:rPr>
        <w:t>canvas-meet</w:t>
      </w:r>
      <w:proofErr w:type="spellEnd"/>
      <w:r w:rsidR="00E8633B">
        <w:rPr>
          <w:lang w:eastAsia="es-ES"/>
        </w:rPr>
        <w:t xml:space="preserve"> para que se vea con mejor definición).</w:t>
      </w:r>
    </w:p>
    <w:p w14:paraId="77A68E72" w14:textId="3B02AC16" w:rsidR="001552AF" w:rsidRPr="00064191" w:rsidRDefault="001552AF" w:rsidP="000A22E1">
      <w:pPr>
        <w:pStyle w:val="PSI-Ttulo2"/>
        <w:rPr>
          <w:lang w:eastAsia="es-ES"/>
        </w:rPr>
      </w:pPr>
      <w:bookmarkStart w:id="38" w:name="_Toc178973173"/>
      <w:r w:rsidRPr="00064191">
        <w:rPr>
          <w:lang w:eastAsia="es-ES"/>
        </w:rPr>
        <w:t>Compromisos</w:t>
      </w:r>
      <w:r>
        <w:rPr>
          <w:lang w:eastAsia="es-ES"/>
        </w:rPr>
        <w:t xml:space="preserve"> Asumidos</w:t>
      </w:r>
      <w:bookmarkEnd w:id="36"/>
      <w:bookmarkEnd w:id="37"/>
      <w:bookmarkEnd w:id="38"/>
    </w:p>
    <w:tbl>
      <w:tblPr>
        <w:tblW w:w="8979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60"/>
        <w:gridCol w:w="1503"/>
        <w:gridCol w:w="2416"/>
      </w:tblGrid>
      <w:tr w:rsidR="001552AF" w:rsidRPr="00C247E0" w14:paraId="1020A6DA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BB39A4F" w14:textId="77777777" w:rsidR="001552AF" w:rsidRPr="00C247E0" w:rsidRDefault="001552AF" w:rsidP="003107DC">
            <w:pPr>
              <w:pStyle w:val="PSI-Normal"/>
            </w:pPr>
            <w:r w:rsidRPr="00C247E0"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4339BF2" w14:textId="77777777" w:rsidR="001552AF" w:rsidRPr="00C247E0" w:rsidRDefault="001552AF" w:rsidP="003107DC">
            <w:pPr>
              <w:pStyle w:val="PSI-Normal"/>
            </w:pPr>
            <w:r w:rsidRPr="00C247E0"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AF26530" w14:textId="77777777" w:rsidR="001552AF" w:rsidRPr="00C247E0" w:rsidRDefault="001552AF" w:rsidP="003107DC">
            <w:pPr>
              <w:pStyle w:val="PSI-Normal"/>
            </w:pPr>
            <w:r w:rsidRPr="00C247E0">
              <w:t>Responsable</w:t>
            </w:r>
          </w:p>
        </w:tc>
      </w:tr>
      <w:tr w:rsidR="00654C26" w:rsidRPr="00C247E0" w14:paraId="72F1A77E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DA674" w14:textId="072DFB55" w:rsidR="00654C26" w:rsidRPr="00AC1B5C" w:rsidRDefault="00654C26" w:rsidP="00654C26">
            <w:pPr>
              <w:spacing w:before="0" w:line="240" w:lineRule="auto"/>
              <w:rPr>
                <w:lang w:eastAsia="es-ES"/>
              </w:rPr>
            </w:pPr>
            <w:r w:rsidRPr="00DB018A">
              <w:rPr>
                <w:lang w:eastAsia="es-ES"/>
              </w:rPr>
              <w:t>Modelo de datos, diagrama de clases (Se realiza puesta en común sobre el modelo de datos y su flujo).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77EE4" w14:textId="1164D8A2" w:rsidR="00654C26" w:rsidRPr="00AC1B5C" w:rsidRDefault="00654C26" w:rsidP="00654C26">
            <w:r>
              <w:t>04/10/2024</w:t>
            </w:r>
          </w:p>
          <w:p w14:paraId="0D2BC700" w14:textId="77777777" w:rsidR="00654C26" w:rsidRPr="00AC1B5C" w:rsidRDefault="00654C26" w:rsidP="00654C26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DFA21" w14:textId="76345927" w:rsidR="00654C26" w:rsidRPr="000400DB" w:rsidRDefault="00654C26" w:rsidP="00654C26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654C26" w:rsidRPr="00C247E0" w14:paraId="77E9656A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36F01" w14:textId="12A0CBE9" w:rsidR="00654C26" w:rsidRPr="00AC1B5C" w:rsidRDefault="00654C26" w:rsidP="00654C26">
            <w:pPr>
              <w:rPr>
                <w:lang w:eastAsia="es-ES"/>
              </w:rPr>
            </w:pPr>
            <w:r w:rsidRPr="00DB018A">
              <w:rPr>
                <w:lang w:eastAsia="es-ES"/>
              </w:rPr>
              <w:t>Prototipo funcional, alternativas, enfoques con ejemplos reales y no genéricos. (Se realiza modificaciones al prototipo funcional y se proponen otros enfoques con ejemplos reales y se decide integrar todos en uno).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D1DE2" w14:textId="77777777" w:rsidR="00654C26" w:rsidRPr="00AC1B5C" w:rsidRDefault="00654C26" w:rsidP="00654C26">
            <w:r>
              <w:t>04/10/2024</w:t>
            </w:r>
          </w:p>
          <w:p w14:paraId="6DB6584C" w14:textId="5F518F3E" w:rsidR="00654C26" w:rsidRPr="00941ADC" w:rsidRDefault="00654C26" w:rsidP="00654C26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63AC6" w14:textId="49E78E68" w:rsidR="00654C26" w:rsidRPr="000400DB" w:rsidRDefault="00654C26" w:rsidP="00654C26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654C26" w:rsidRPr="00C247E0" w14:paraId="4B90F559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48925" w14:textId="567A90BF" w:rsidR="00654C26" w:rsidRDefault="00654C26" w:rsidP="00654C26">
            <w:pPr>
              <w:rPr>
                <w:lang w:eastAsia="es-ES"/>
              </w:rPr>
            </w:pPr>
            <w:r w:rsidRPr="00DB018A">
              <w:rPr>
                <w:lang w:eastAsia="es-ES"/>
              </w:rPr>
              <w:t>Prototipo: La forma en que se llaman pruebas/pasos. (Se realiza puesta en común, las pruebas están compuestas por técnicas de pruebas y las técnicas de pruebas por pasos a realizar).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045AA" w14:textId="77777777" w:rsidR="00654C26" w:rsidRPr="00AC1B5C" w:rsidRDefault="00654C26" w:rsidP="00654C26">
            <w:r>
              <w:t>04/10/2024</w:t>
            </w:r>
          </w:p>
          <w:p w14:paraId="0D6E312D" w14:textId="7ABDF515" w:rsidR="00654C26" w:rsidRDefault="00654C26" w:rsidP="00654C26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151EE" w14:textId="2DF40A97" w:rsidR="00654C26" w:rsidRPr="000400DB" w:rsidRDefault="00654C26" w:rsidP="00654C26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654C26" w:rsidRPr="00C247E0" w14:paraId="18ADC1FB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5316C" w14:textId="73628AD8" w:rsidR="00654C26" w:rsidRDefault="00654C26" w:rsidP="00654C26">
            <w:pPr>
              <w:rPr>
                <w:lang w:eastAsia="es-ES"/>
              </w:rPr>
            </w:pPr>
            <w:r w:rsidRPr="00DB018A">
              <w:rPr>
                <w:lang w:eastAsia="es-ES"/>
              </w:rPr>
              <w:t>Prototipo: Se debe diferenciar entre los CP antes y después de su ejecución. (Se propone la confección de casos de pruebas con enfoque no formal integrándose al enfoque tradicional de casos de pruebas, diagrama de sectores y mapa interactivo de calor para el enfoque tradicional).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D4713" w14:textId="77777777" w:rsidR="00654C26" w:rsidRPr="00AC1B5C" w:rsidRDefault="00654C26" w:rsidP="00654C26">
            <w:r>
              <w:t>04/10/2024</w:t>
            </w:r>
          </w:p>
          <w:p w14:paraId="3D16050E" w14:textId="392BFA64" w:rsidR="00654C26" w:rsidRDefault="00654C26" w:rsidP="00654C26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B7A4" w14:textId="29B1FB0E" w:rsidR="00654C26" w:rsidRPr="000400DB" w:rsidRDefault="00654C26" w:rsidP="00654C26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654C26" w:rsidRPr="00C247E0" w14:paraId="416286C2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784E3" w14:textId="0257F4F2" w:rsidR="00654C26" w:rsidRDefault="00654C26" w:rsidP="00654C26">
            <w:pPr>
              <w:rPr>
                <w:lang w:eastAsia="es-ES"/>
              </w:rPr>
            </w:pPr>
            <w:r w:rsidRPr="00DB018A">
              <w:rPr>
                <w:lang w:eastAsia="es-ES"/>
              </w:rPr>
              <w:t>Prototipo: no hay referencia a fechas y esto es necesario para irse controlando. ().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C8636" w14:textId="77777777" w:rsidR="00654C26" w:rsidRPr="00AC1B5C" w:rsidRDefault="00654C26" w:rsidP="00654C26">
            <w:r>
              <w:t>04/10/2024</w:t>
            </w:r>
          </w:p>
          <w:p w14:paraId="1EB1D5FA" w14:textId="758EFC7E" w:rsidR="00654C26" w:rsidRDefault="00654C26" w:rsidP="00654C26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AA5AC" w14:textId="0430242A" w:rsidR="00654C26" w:rsidRPr="000400DB" w:rsidRDefault="00654C26" w:rsidP="00654C26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654C26" w:rsidRPr="00C247E0" w14:paraId="1F8EB96F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8A10E" w14:textId="12DBFBD7" w:rsidR="00654C26" w:rsidRPr="004B0555" w:rsidRDefault="00654C26" w:rsidP="00654C26">
            <w:pPr>
              <w:rPr>
                <w:lang w:eastAsia="es-ES"/>
              </w:rPr>
            </w:pPr>
            <w:r w:rsidRPr="00DB018A">
              <w:rPr>
                <w:lang w:eastAsia="es-ES"/>
              </w:rPr>
              <w:t>Estimación está divergente. (Se realiza puesta en común sobre la estimación y los factores que llevaron al mejor/peor caso, presentando con la comparativa).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F4AB2" w14:textId="77777777" w:rsidR="00654C26" w:rsidRPr="00AC1B5C" w:rsidRDefault="00654C26" w:rsidP="00654C26">
            <w:r>
              <w:t>04/10/2024</w:t>
            </w:r>
          </w:p>
          <w:p w14:paraId="40A79B75" w14:textId="35DBB719" w:rsidR="00654C26" w:rsidRDefault="00654C26" w:rsidP="00654C26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3BDA1" w14:textId="4E8BDF37" w:rsidR="00654C26" w:rsidRDefault="00654C26" w:rsidP="00654C26">
            <w:pPr>
              <w:ind w:left="0" w:firstLine="0"/>
            </w:pPr>
            <w:r>
              <w:t>Ojeda Valeria, Oyarzo Malena, Sly Eduardo, Levipichun Emilio.</w:t>
            </w:r>
          </w:p>
        </w:tc>
      </w:tr>
      <w:tr w:rsidR="00654C26" w:rsidRPr="00C247E0" w14:paraId="65EF409C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C9930" w14:textId="24EF52B4" w:rsidR="00654C26" w:rsidRPr="004B0555" w:rsidRDefault="00654C26" w:rsidP="00654C26">
            <w:pPr>
              <w:ind w:left="0" w:firstLine="0"/>
              <w:rPr>
                <w:lang w:eastAsia="es-ES"/>
              </w:rPr>
            </w:pPr>
            <w:r w:rsidRPr="00DB018A">
              <w:rPr>
                <w:lang w:eastAsia="es-ES"/>
              </w:rPr>
              <w:t xml:space="preserve">La próxima presentación mediante </w:t>
            </w:r>
            <w:proofErr w:type="spellStart"/>
            <w:r w:rsidRPr="00DB018A">
              <w:rPr>
                <w:lang w:eastAsia="es-ES"/>
              </w:rPr>
              <w:t>meet</w:t>
            </w:r>
            <w:proofErr w:type="spellEnd"/>
            <w:r w:rsidRPr="00DB018A">
              <w:rPr>
                <w:lang w:eastAsia="es-ES"/>
              </w:rPr>
              <w:t xml:space="preserve"> o </w:t>
            </w:r>
            <w:proofErr w:type="spellStart"/>
            <w:r w:rsidRPr="00DB018A">
              <w:rPr>
                <w:lang w:eastAsia="es-ES"/>
              </w:rPr>
              <w:t>canvas</w:t>
            </w:r>
            <w:proofErr w:type="spellEnd"/>
            <w:r w:rsidRPr="00DB018A">
              <w:rPr>
                <w:lang w:eastAsia="es-ES"/>
              </w:rPr>
              <w:t xml:space="preserve">. (Se realiza puesta en común sobre la posible presentación mediante </w:t>
            </w:r>
            <w:proofErr w:type="spellStart"/>
            <w:r w:rsidRPr="00DB018A">
              <w:rPr>
                <w:lang w:eastAsia="es-ES"/>
              </w:rPr>
              <w:t>canvas-meet</w:t>
            </w:r>
            <w:proofErr w:type="spellEnd"/>
            <w:r w:rsidRPr="00DB018A">
              <w:rPr>
                <w:lang w:eastAsia="es-ES"/>
              </w:rPr>
              <w:t xml:space="preserve"> para que se vea con mejor definición).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58514" w14:textId="77777777" w:rsidR="00654C26" w:rsidRPr="00AC1B5C" w:rsidRDefault="00654C26" w:rsidP="00654C26">
            <w:r>
              <w:t>04/10/2024</w:t>
            </w:r>
          </w:p>
          <w:p w14:paraId="7E3D934F" w14:textId="6E796102" w:rsidR="00654C26" w:rsidRDefault="00654C26" w:rsidP="00654C26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94BD7" w14:textId="77777777" w:rsidR="00654C26" w:rsidRPr="000400DB" w:rsidRDefault="00654C26" w:rsidP="00654C26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</w:tbl>
    <w:p w14:paraId="64A0715B" w14:textId="77777777" w:rsidR="00654C26" w:rsidRDefault="00654C26" w:rsidP="005058AE">
      <w:pPr>
        <w:pStyle w:val="PSI-Ttulo2"/>
        <w:rPr>
          <w:lang w:eastAsia="es-ES"/>
        </w:rPr>
      </w:pPr>
      <w:bookmarkStart w:id="39" w:name="_Toc231031576"/>
      <w:bookmarkStart w:id="40" w:name="_Toc235002077"/>
    </w:p>
    <w:p w14:paraId="4AC2A370" w14:textId="66FF20F6" w:rsidR="00ED7DEA" w:rsidRDefault="001552AF" w:rsidP="005058AE">
      <w:pPr>
        <w:pStyle w:val="PSI-Ttulo2"/>
        <w:rPr>
          <w:lang w:eastAsia="es-ES"/>
        </w:rPr>
      </w:pPr>
      <w:bookmarkStart w:id="41" w:name="_Toc178973174"/>
      <w:r w:rsidRPr="00C823CE">
        <w:rPr>
          <w:lang w:eastAsia="es-ES"/>
        </w:rPr>
        <w:t>Temas Adicionales</w:t>
      </w:r>
      <w:bookmarkEnd w:id="39"/>
      <w:bookmarkEnd w:id="40"/>
      <w:bookmarkEnd w:id="41"/>
    </w:p>
    <w:p w14:paraId="2804EE35" w14:textId="27A48255" w:rsidR="00E8236E" w:rsidRDefault="00A12A8E" w:rsidP="005058AE">
      <w:pPr>
        <w:spacing w:before="0" w:line="240" w:lineRule="auto"/>
        <w:rPr>
          <w:lang w:eastAsia="es-ES"/>
        </w:rPr>
      </w:pPr>
      <w:r>
        <w:rPr>
          <w:lang w:eastAsia="es-ES"/>
        </w:rPr>
        <w:t xml:space="preserve">Definición de próximas tareas, temas a presentar en exposición </w:t>
      </w:r>
      <w:r w:rsidR="005E50D1">
        <w:rPr>
          <w:lang w:eastAsia="es-ES"/>
        </w:rPr>
        <w:t>0</w:t>
      </w:r>
      <w:r w:rsidR="00654C26">
        <w:rPr>
          <w:lang w:eastAsia="es-ES"/>
        </w:rPr>
        <w:t>4</w:t>
      </w:r>
      <w:r>
        <w:rPr>
          <w:lang w:eastAsia="es-ES"/>
        </w:rPr>
        <w:t>/</w:t>
      </w:r>
      <w:r w:rsidR="005E50D1">
        <w:rPr>
          <w:lang w:eastAsia="es-ES"/>
        </w:rPr>
        <w:t>10</w:t>
      </w:r>
      <w:r>
        <w:rPr>
          <w:lang w:eastAsia="es-ES"/>
        </w:rPr>
        <w:t>/2024 y diapositivas en Trello.</w:t>
      </w:r>
    </w:p>
    <w:p w14:paraId="60333E05" w14:textId="77777777" w:rsidR="00A12A8E" w:rsidRPr="009C01D6" w:rsidRDefault="00A12A8E" w:rsidP="00A12A8E">
      <w:pPr>
        <w:spacing w:before="0" w:line="240" w:lineRule="auto"/>
        <w:rPr>
          <w:lang w:eastAsia="es-ES"/>
        </w:rPr>
      </w:pPr>
    </w:p>
    <w:p w14:paraId="28DF2CB2" w14:textId="77777777" w:rsidR="001552AF" w:rsidRDefault="001552AF" w:rsidP="001552AF">
      <w:pPr>
        <w:pStyle w:val="PSI-Ttulo2"/>
        <w:rPr>
          <w:lang w:eastAsia="es-ES"/>
        </w:rPr>
      </w:pPr>
      <w:bookmarkStart w:id="42" w:name="_Toc231031577"/>
      <w:bookmarkStart w:id="43" w:name="_Toc235002078"/>
      <w:bookmarkStart w:id="44" w:name="_Toc178973175"/>
      <w:r w:rsidRPr="00C823CE">
        <w:rPr>
          <w:lang w:eastAsia="es-ES"/>
        </w:rPr>
        <w:t>Observaciones:</w:t>
      </w:r>
      <w:bookmarkEnd w:id="42"/>
      <w:bookmarkEnd w:id="43"/>
      <w:bookmarkEnd w:id="44"/>
    </w:p>
    <w:p w14:paraId="14C26B34" w14:textId="4CBD2F7D" w:rsidR="00A12A8E" w:rsidRDefault="00A12A8E" w:rsidP="00A12A8E">
      <w:r>
        <w:t xml:space="preserve">Hora de inicio: </w:t>
      </w:r>
      <w:r w:rsidR="00D05F17">
        <w:t>11:0</w:t>
      </w:r>
      <w:r w:rsidR="00654C26">
        <w:t>0</w:t>
      </w:r>
      <w:r>
        <w:t xml:space="preserve"> </w:t>
      </w:r>
      <w:r w:rsidR="00C37E00">
        <w:t>P</w:t>
      </w:r>
      <w:r>
        <w:t xml:space="preserve">M </w:t>
      </w:r>
    </w:p>
    <w:p w14:paraId="019768C2" w14:textId="762DDBFA" w:rsidR="00A12A8E" w:rsidRDefault="00E8236E" w:rsidP="00A12A8E">
      <w:r>
        <w:t xml:space="preserve">Hora de fin: </w:t>
      </w:r>
      <w:r w:rsidR="00D05F17">
        <w:t>12:</w:t>
      </w:r>
      <w:r w:rsidR="00C37E00">
        <w:t>27</w:t>
      </w:r>
      <w:r w:rsidR="00A12A8E">
        <w:t xml:space="preserve"> </w:t>
      </w:r>
      <w:r w:rsidR="00C37E00">
        <w:t>A</w:t>
      </w:r>
      <w:r w:rsidR="00A12A8E">
        <w:t>M</w:t>
      </w:r>
    </w:p>
    <w:p w14:paraId="289A9D2A" w14:textId="4AF15E7E" w:rsidR="00A12A8E" w:rsidRPr="009C01D6" w:rsidRDefault="00A12A8E" w:rsidP="00A12A8E">
      <w:r>
        <w:t xml:space="preserve">Tiempo invertido: 01 Horas, </w:t>
      </w:r>
      <w:r w:rsidR="00C37E00">
        <w:t>27</w:t>
      </w:r>
      <w:r w:rsidR="00D05F17">
        <w:t xml:space="preserve"> </w:t>
      </w:r>
      <w:r>
        <w:t xml:space="preserve">minutos, </w:t>
      </w:r>
      <w:r w:rsidR="00C37E00">
        <w:t>0</w:t>
      </w:r>
      <w:r w:rsidR="00D05F17">
        <w:t>7</w:t>
      </w:r>
      <w:r>
        <w:t xml:space="preserve"> Segundos.</w:t>
      </w:r>
    </w:p>
    <w:p w14:paraId="4E8C210F" w14:textId="77777777" w:rsidR="00ED7DEA" w:rsidRDefault="00ED7DEA" w:rsidP="001552AF">
      <w:pPr>
        <w:pStyle w:val="PSI-Ttulo2"/>
        <w:rPr>
          <w:lang w:eastAsia="es-ES"/>
        </w:rPr>
      </w:pPr>
      <w:bookmarkStart w:id="45" w:name="_Toc231031578"/>
      <w:bookmarkStart w:id="46" w:name="_Toc235002079"/>
    </w:p>
    <w:p w14:paraId="70DD28C1" w14:textId="77777777" w:rsidR="001552AF" w:rsidRDefault="001552AF" w:rsidP="001552AF">
      <w:pPr>
        <w:pStyle w:val="PSI-Ttulo2"/>
        <w:rPr>
          <w:lang w:eastAsia="es-ES"/>
        </w:rPr>
      </w:pPr>
      <w:bookmarkStart w:id="47" w:name="_Toc178973176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5"/>
      <w:bookmarkEnd w:id="46"/>
      <w:bookmarkEnd w:id="47"/>
    </w:p>
    <w:p w14:paraId="6F7176A3" w14:textId="77777777" w:rsidR="001552AF" w:rsidRDefault="00A12A8E" w:rsidP="007405D5">
      <w:r>
        <w:t>Sin Anexos.</w:t>
      </w:r>
    </w:p>
    <w:p w14:paraId="6EE1353C" w14:textId="77777777" w:rsidR="007F38C0" w:rsidRDefault="007F38C0" w:rsidP="00766D3E">
      <w:pPr>
        <w:pStyle w:val="PSI-Ttulo1"/>
      </w:pP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65AF6" w14:textId="77777777" w:rsidR="00C33D3A" w:rsidRDefault="00C33D3A" w:rsidP="00C94FBE">
      <w:pPr>
        <w:spacing w:before="0" w:line="240" w:lineRule="auto"/>
      </w:pPr>
      <w:r>
        <w:separator/>
      </w:r>
    </w:p>
    <w:p w14:paraId="2B8C7AD1" w14:textId="77777777" w:rsidR="00C33D3A" w:rsidRDefault="00C33D3A"/>
  </w:endnote>
  <w:endnote w:type="continuationSeparator" w:id="0">
    <w:p w14:paraId="72ED7CCA" w14:textId="77777777" w:rsidR="00C33D3A" w:rsidRDefault="00C33D3A" w:rsidP="00C94FBE">
      <w:pPr>
        <w:spacing w:before="0" w:line="240" w:lineRule="auto"/>
      </w:pPr>
      <w:r>
        <w:continuationSeparator/>
      </w:r>
    </w:p>
    <w:p w14:paraId="1BD9514A" w14:textId="77777777" w:rsidR="00C33D3A" w:rsidRDefault="00C33D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D9E1" w14:textId="77777777" w:rsidR="00600C73" w:rsidRPr="009A3F7F" w:rsidRDefault="00000000" w:rsidP="009A3F7F">
    <w:pPr>
      <w:tabs>
        <w:tab w:val="center" w:pos="4252"/>
      </w:tabs>
      <w:rPr>
        <w:rFonts w:ascii="Cambria" w:hAnsi="Cambria" w:cs="Cambria"/>
      </w:rPr>
    </w:pPr>
    <w:r>
      <w:rPr>
        <w:noProof/>
        <w:lang w:eastAsia="es-ES"/>
      </w:rPr>
      <w:pict w14:anchorId="110B407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0" type="#_x0000_t32" style="position:absolute;left:0;text-align:left;margin-left:-84.3pt;margin-top:-9.35pt;width:600.75pt;height:0;z-index:251663360" o:connectortype="straight"/>
      </w:pict>
    </w:r>
    <w:r w:rsidR="00600C73">
      <w:rPr>
        <w:lang w:val="es-AR"/>
      </w:rPr>
      <w:t>OSLO</w:t>
    </w:r>
    <w:r>
      <w:rPr>
        <w:noProof/>
        <w:lang w:eastAsia="es-ES"/>
      </w:rPr>
      <w:pict w14:anchorId="77B4177F">
        <v:rect id="_x0000_s1050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tab/>
    </w:r>
    <w:r w:rsidR="00600C73">
      <w:tab/>
    </w:r>
    <w:r w:rsidR="00600C73">
      <w:tab/>
    </w:r>
    <w:r w:rsidR="00600C73">
      <w:tab/>
    </w:r>
    <w:r w:rsidR="00600C73">
      <w:tab/>
    </w:r>
    <w:r w:rsidR="00600C73" w:rsidRPr="00DD5A70">
      <w:rPr>
        <w:rFonts w:ascii="Cambria" w:hAnsi="Cambria" w:cs="Cambria"/>
      </w:rPr>
      <w:t xml:space="preserve">Página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PAGE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 w:rsidR="00600C73" w:rsidRPr="00DD5A70">
      <w:rPr>
        <w:rFonts w:ascii="Cambria" w:hAnsi="Cambria" w:cs="Cambria"/>
      </w:rPr>
      <w:t xml:space="preserve"> de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NUMPAGES 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>
      <w:rPr>
        <w:noProof/>
        <w:lang w:eastAsia="zh-TW"/>
      </w:rPr>
      <w:pict w14:anchorId="52F66B48">
        <v:rect id="_x0000_s1035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36B14" w14:textId="77777777" w:rsidR="00C33D3A" w:rsidRDefault="00C33D3A" w:rsidP="00C94FBE">
      <w:pPr>
        <w:spacing w:before="0" w:line="240" w:lineRule="auto"/>
      </w:pPr>
      <w:r>
        <w:separator/>
      </w:r>
    </w:p>
    <w:p w14:paraId="5D0F9CE7" w14:textId="77777777" w:rsidR="00C33D3A" w:rsidRDefault="00C33D3A"/>
  </w:footnote>
  <w:footnote w:type="continuationSeparator" w:id="0">
    <w:p w14:paraId="0764E2C4" w14:textId="77777777" w:rsidR="00C33D3A" w:rsidRDefault="00C33D3A" w:rsidP="00C94FBE">
      <w:pPr>
        <w:spacing w:before="0" w:line="240" w:lineRule="auto"/>
      </w:pPr>
      <w:r>
        <w:continuationSeparator/>
      </w:r>
    </w:p>
    <w:p w14:paraId="445C3286" w14:textId="77777777" w:rsidR="00C33D3A" w:rsidRDefault="00C33D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0BE9" w14:textId="77777777" w:rsidR="00600C73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7EC8C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 w:rsidR="00600C73">
      <w:rPr>
        <w:rFonts w:ascii="Cambria" w:eastAsia="Times New Roman" w:hAnsi="Cambria"/>
        <w:lang w:val="es-AR"/>
      </w:rPr>
      <w:t>Resumen de Reunión</w:t>
    </w:r>
  </w:p>
  <w:p w14:paraId="2CC6C728" w14:textId="77777777" w:rsidR="00600C73" w:rsidRPr="000F4F97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 w14:anchorId="7875A6E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 w14:anchorId="549193F5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6FE61151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68333F2B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rPr>
        <w:rFonts w:ascii="Cambria" w:eastAsia="Times New Roman" w:hAnsi="Cambria"/>
        <w:szCs w:val="36"/>
      </w:rPr>
      <w:t>Testify</w:t>
    </w:r>
    <w:r w:rsidR="00600C73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1DDF"/>
    <w:multiLevelType w:val="hybridMultilevel"/>
    <w:tmpl w:val="086C7C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E42472"/>
    <w:multiLevelType w:val="hybridMultilevel"/>
    <w:tmpl w:val="DD34AF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123C1"/>
    <w:multiLevelType w:val="hybridMultilevel"/>
    <w:tmpl w:val="DD34AF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0492A"/>
    <w:multiLevelType w:val="hybridMultilevel"/>
    <w:tmpl w:val="086C7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A31220"/>
    <w:multiLevelType w:val="multilevel"/>
    <w:tmpl w:val="2474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6" w15:restartNumberingAfterBreak="0">
    <w:nsid w:val="62193037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9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67F732AE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9064A3"/>
    <w:multiLevelType w:val="hybridMultilevel"/>
    <w:tmpl w:val="28EC34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41E9D"/>
    <w:multiLevelType w:val="hybridMultilevel"/>
    <w:tmpl w:val="37ECE2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741827525">
    <w:abstractNumId w:val="10"/>
  </w:num>
  <w:num w:numId="2" w16cid:durableId="288362367">
    <w:abstractNumId w:val="5"/>
  </w:num>
  <w:num w:numId="3" w16cid:durableId="201983287">
    <w:abstractNumId w:val="8"/>
  </w:num>
  <w:num w:numId="4" w16cid:durableId="967929768">
    <w:abstractNumId w:val="7"/>
  </w:num>
  <w:num w:numId="5" w16cid:durableId="1399013464">
    <w:abstractNumId w:val="3"/>
  </w:num>
  <w:num w:numId="6" w16cid:durableId="268392406">
    <w:abstractNumId w:val="6"/>
  </w:num>
  <w:num w:numId="7" w16cid:durableId="1494443871">
    <w:abstractNumId w:val="4"/>
  </w:num>
  <w:num w:numId="8" w16cid:durableId="1890873854">
    <w:abstractNumId w:val="9"/>
  </w:num>
  <w:num w:numId="9" w16cid:durableId="528106249">
    <w:abstractNumId w:val="0"/>
  </w:num>
  <w:num w:numId="10" w16cid:durableId="401690">
    <w:abstractNumId w:val="1"/>
  </w:num>
  <w:num w:numId="11" w16cid:durableId="176923322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70"/>
        <o:r id="V:Rule2" type="connector" idref="#_x0000_s106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0DB"/>
    <w:rsid w:val="00011BED"/>
    <w:rsid w:val="00017EFE"/>
    <w:rsid w:val="000319D8"/>
    <w:rsid w:val="000400DB"/>
    <w:rsid w:val="00045F1A"/>
    <w:rsid w:val="00087F53"/>
    <w:rsid w:val="00092BC0"/>
    <w:rsid w:val="000A0FE7"/>
    <w:rsid w:val="000A22E1"/>
    <w:rsid w:val="000A7776"/>
    <w:rsid w:val="000C4C42"/>
    <w:rsid w:val="000C4E31"/>
    <w:rsid w:val="000D4C6E"/>
    <w:rsid w:val="000F1888"/>
    <w:rsid w:val="000F4F97"/>
    <w:rsid w:val="000F5728"/>
    <w:rsid w:val="000F79DF"/>
    <w:rsid w:val="0010416D"/>
    <w:rsid w:val="00105F93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598F"/>
    <w:rsid w:val="001C6104"/>
    <w:rsid w:val="001C799E"/>
    <w:rsid w:val="001F5F92"/>
    <w:rsid w:val="0020621B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07DC"/>
    <w:rsid w:val="003130E3"/>
    <w:rsid w:val="003149A1"/>
    <w:rsid w:val="003163C6"/>
    <w:rsid w:val="00322322"/>
    <w:rsid w:val="00344258"/>
    <w:rsid w:val="00346864"/>
    <w:rsid w:val="00350E39"/>
    <w:rsid w:val="003560F2"/>
    <w:rsid w:val="00363FD1"/>
    <w:rsid w:val="0038409B"/>
    <w:rsid w:val="00397566"/>
    <w:rsid w:val="003B7F1F"/>
    <w:rsid w:val="003C54B1"/>
    <w:rsid w:val="003E12FE"/>
    <w:rsid w:val="003E3FC9"/>
    <w:rsid w:val="0040066E"/>
    <w:rsid w:val="00425037"/>
    <w:rsid w:val="004525FF"/>
    <w:rsid w:val="004807AF"/>
    <w:rsid w:val="004969B8"/>
    <w:rsid w:val="004A54C8"/>
    <w:rsid w:val="004B0555"/>
    <w:rsid w:val="004C5D7E"/>
    <w:rsid w:val="004D45CD"/>
    <w:rsid w:val="004D5185"/>
    <w:rsid w:val="004E09E5"/>
    <w:rsid w:val="004E4935"/>
    <w:rsid w:val="004F4D25"/>
    <w:rsid w:val="004F79C8"/>
    <w:rsid w:val="005017FA"/>
    <w:rsid w:val="005046A5"/>
    <w:rsid w:val="00504A67"/>
    <w:rsid w:val="005058AE"/>
    <w:rsid w:val="00511D9A"/>
    <w:rsid w:val="00515617"/>
    <w:rsid w:val="00540236"/>
    <w:rsid w:val="00554582"/>
    <w:rsid w:val="00563C80"/>
    <w:rsid w:val="00564033"/>
    <w:rsid w:val="00570F4F"/>
    <w:rsid w:val="005857BB"/>
    <w:rsid w:val="0059596F"/>
    <w:rsid w:val="00597A23"/>
    <w:rsid w:val="005A0664"/>
    <w:rsid w:val="005A52A2"/>
    <w:rsid w:val="005B38FD"/>
    <w:rsid w:val="005B5AEE"/>
    <w:rsid w:val="005B6373"/>
    <w:rsid w:val="005C0411"/>
    <w:rsid w:val="005D44F4"/>
    <w:rsid w:val="005E50D1"/>
    <w:rsid w:val="005E76A4"/>
    <w:rsid w:val="005F133C"/>
    <w:rsid w:val="005F5429"/>
    <w:rsid w:val="005F60BA"/>
    <w:rsid w:val="00600C73"/>
    <w:rsid w:val="00607FF4"/>
    <w:rsid w:val="006124BF"/>
    <w:rsid w:val="00616A6E"/>
    <w:rsid w:val="006177BF"/>
    <w:rsid w:val="0062464B"/>
    <w:rsid w:val="00624716"/>
    <w:rsid w:val="00636037"/>
    <w:rsid w:val="00650179"/>
    <w:rsid w:val="00653C38"/>
    <w:rsid w:val="00654C26"/>
    <w:rsid w:val="00663980"/>
    <w:rsid w:val="00686B6F"/>
    <w:rsid w:val="006919D5"/>
    <w:rsid w:val="006A2495"/>
    <w:rsid w:val="006B3371"/>
    <w:rsid w:val="0070494E"/>
    <w:rsid w:val="00705C02"/>
    <w:rsid w:val="00710BA6"/>
    <w:rsid w:val="00711DF8"/>
    <w:rsid w:val="007143E5"/>
    <w:rsid w:val="007405D5"/>
    <w:rsid w:val="007447BE"/>
    <w:rsid w:val="00766D3E"/>
    <w:rsid w:val="00784A6C"/>
    <w:rsid w:val="007A33C6"/>
    <w:rsid w:val="007A5A0B"/>
    <w:rsid w:val="007B151B"/>
    <w:rsid w:val="007B2E53"/>
    <w:rsid w:val="007C742C"/>
    <w:rsid w:val="007D7477"/>
    <w:rsid w:val="007E66A5"/>
    <w:rsid w:val="007F38C0"/>
    <w:rsid w:val="007F6995"/>
    <w:rsid w:val="00801130"/>
    <w:rsid w:val="00815F59"/>
    <w:rsid w:val="00816B5F"/>
    <w:rsid w:val="00817955"/>
    <w:rsid w:val="00822C20"/>
    <w:rsid w:val="00823137"/>
    <w:rsid w:val="0084458B"/>
    <w:rsid w:val="00850E4D"/>
    <w:rsid w:val="00853108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2712"/>
    <w:rsid w:val="008942D8"/>
    <w:rsid w:val="00895A5B"/>
    <w:rsid w:val="008970F4"/>
    <w:rsid w:val="008B1983"/>
    <w:rsid w:val="008B3B0F"/>
    <w:rsid w:val="008B6442"/>
    <w:rsid w:val="008C36AB"/>
    <w:rsid w:val="008E48FB"/>
    <w:rsid w:val="008E7533"/>
    <w:rsid w:val="00904CB6"/>
    <w:rsid w:val="0090612D"/>
    <w:rsid w:val="0092483A"/>
    <w:rsid w:val="00942049"/>
    <w:rsid w:val="0096683E"/>
    <w:rsid w:val="00970BAA"/>
    <w:rsid w:val="0097595F"/>
    <w:rsid w:val="00975B0C"/>
    <w:rsid w:val="009912D8"/>
    <w:rsid w:val="009A3173"/>
    <w:rsid w:val="009A3F7F"/>
    <w:rsid w:val="009D3465"/>
    <w:rsid w:val="009E25EF"/>
    <w:rsid w:val="009E4DA8"/>
    <w:rsid w:val="009F4449"/>
    <w:rsid w:val="00A0123A"/>
    <w:rsid w:val="00A0436A"/>
    <w:rsid w:val="00A12A8E"/>
    <w:rsid w:val="00A12B5B"/>
    <w:rsid w:val="00A13DBA"/>
    <w:rsid w:val="00A2496D"/>
    <w:rsid w:val="00A2757B"/>
    <w:rsid w:val="00A45630"/>
    <w:rsid w:val="00A50ABB"/>
    <w:rsid w:val="00A670E3"/>
    <w:rsid w:val="00A91DB6"/>
    <w:rsid w:val="00AC1B5C"/>
    <w:rsid w:val="00AE0C53"/>
    <w:rsid w:val="00AE3A87"/>
    <w:rsid w:val="00AF6C07"/>
    <w:rsid w:val="00B01480"/>
    <w:rsid w:val="00B0695A"/>
    <w:rsid w:val="00B06AFF"/>
    <w:rsid w:val="00B071F2"/>
    <w:rsid w:val="00B138FE"/>
    <w:rsid w:val="00B144C2"/>
    <w:rsid w:val="00B20663"/>
    <w:rsid w:val="00B21F60"/>
    <w:rsid w:val="00B251C8"/>
    <w:rsid w:val="00B32896"/>
    <w:rsid w:val="00B36B62"/>
    <w:rsid w:val="00B60373"/>
    <w:rsid w:val="00B77F48"/>
    <w:rsid w:val="00B815E7"/>
    <w:rsid w:val="00B85587"/>
    <w:rsid w:val="00B90B06"/>
    <w:rsid w:val="00BA699A"/>
    <w:rsid w:val="00BB23C2"/>
    <w:rsid w:val="00BB4A41"/>
    <w:rsid w:val="00BB6AAE"/>
    <w:rsid w:val="00BB7855"/>
    <w:rsid w:val="00BC5404"/>
    <w:rsid w:val="00BD132D"/>
    <w:rsid w:val="00BF6C5D"/>
    <w:rsid w:val="00C05700"/>
    <w:rsid w:val="00C23F8C"/>
    <w:rsid w:val="00C247E0"/>
    <w:rsid w:val="00C24CDC"/>
    <w:rsid w:val="00C26C78"/>
    <w:rsid w:val="00C32418"/>
    <w:rsid w:val="00C33B03"/>
    <w:rsid w:val="00C33D3A"/>
    <w:rsid w:val="00C37E00"/>
    <w:rsid w:val="00C42873"/>
    <w:rsid w:val="00C5135E"/>
    <w:rsid w:val="00C67EBC"/>
    <w:rsid w:val="00C7670E"/>
    <w:rsid w:val="00C872BB"/>
    <w:rsid w:val="00C94FBE"/>
    <w:rsid w:val="00C97238"/>
    <w:rsid w:val="00CA6B0F"/>
    <w:rsid w:val="00CA6F3B"/>
    <w:rsid w:val="00CB2CC9"/>
    <w:rsid w:val="00CD323E"/>
    <w:rsid w:val="00CE0252"/>
    <w:rsid w:val="00CE0C6E"/>
    <w:rsid w:val="00CE7C8F"/>
    <w:rsid w:val="00CE7F5B"/>
    <w:rsid w:val="00D01B23"/>
    <w:rsid w:val="00D05F17"/>
    <w:rsid w:val="00D06E99"/>
    <w:rsid w:val="00D15FB2"/>
    <w:rsid w:val="00D255E1"/>
    <w:rsid w:val="00D35132"/>
    <w:rsid w:val="00D649B2"/>
    <w:rsid w:val="00D80E83"/>
    <w:rsid w:val="00DA284A"/>
    <w:rsid w:val="00DD0159"/>
    <w:rsid w:val="00DD5A70"/>
    <w:rsid w:val="00DF18E0"/>
    <w:rsid w:val="00E01FEC"/>
    <w:rsid w:val="00E037C9"/>
    <w:rsid w:val="00E14B14"/>
    <w:rsid w:val="00E34178"/>
    <w:rsid w:val="00E36A01"/>
    <w:rsid w:val="00E41820"/>
    <w:rsid w:val="00E41E7A"/>
    <w:rsid w:val="00E438FE"/>
    <w:rsid w:val="00E46CED"/>
    <w:rsid w:val="00E5392A"/>
    <w:rsid w:val="00E67DB5"/>
    <w:rsid w:val="00E71027"/>
    <w:rsid w:val="00E7708C"/>
    <w:rsid w:val="00E8096E"/>
    <w:rsid w:val="00E8236E"/>
    <w:rsid w:val="00E84E25"/>
    <w:rsid w:val="00E8633B"/>
    <w:rsid w:val="00E93312"/>
    <w:rsid w:val="00EA748A"/>
    <w:rsid w:val="00EA7D8C"/>
    <w:rsid w:val="00EB07EE"/>
    <w:rsid w:val="00ED7DEA"/>
    <w:rsid w:val="00EE0084"/>
    <w:rsid w:val="00F045A2"/>
    <w:rsid w:val="00F074B0"/>
    <w:rsid w:val="00F163F8"/>
    <w:rsid w:val="00F34B61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4195"/>
    <w:rsid w:val="00FD679B"/>
    <w:rsid w:val="00FE5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25CA3F19"/>
  <w15:docId w15:val="{4DC5FBC2-D244-4D56-881D-7F81013B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66D3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107DC"/>
    <w:pPr>
      <w:spacing w:before="0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32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665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9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9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5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7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0817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1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7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9908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7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2736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5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3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93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5255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4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0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3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300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7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8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6991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9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8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7083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52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1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95317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9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4168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5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3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66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9535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812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4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0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3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81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7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7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250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5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24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4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1881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7965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0748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27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1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391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8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5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29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6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41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3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5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7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60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97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5790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9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611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5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2309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6609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780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88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4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6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425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29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06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8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40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026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7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34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0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43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4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9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1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13078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890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1091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9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2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4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8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927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6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0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03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3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1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5190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8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5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7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435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2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626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61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6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67254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908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634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2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9054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95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3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5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3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342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4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19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6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2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03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7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500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9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195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1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1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3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685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64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17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1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8665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1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6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878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41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9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813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8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9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3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1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12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9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49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0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99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2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7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98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9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4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008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9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7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24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7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6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8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9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54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2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6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4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6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04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989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914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3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4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48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9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5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7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15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4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37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9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9475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69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80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8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4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1286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56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2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35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6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57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6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1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972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7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4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3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125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1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5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2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7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0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00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22305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8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8193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7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86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80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19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4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6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012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4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195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0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4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616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7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7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0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3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5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71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604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8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66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9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5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31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1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0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40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820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9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615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6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5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4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077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06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3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6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1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71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0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46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4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77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3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7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27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6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8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903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529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0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4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426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0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6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1200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7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91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2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6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2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729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1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9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325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04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6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057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606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1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Reunión.dotx</Template>
  <TotalTime>109</TotalTime>
  <Pages>7</Pages>
  <Words>963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6252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e1101 101</cp:lastModifiedBy>
  <cp:revision>12</cp:revision>
  <dcterms:created xsi:type="dcterms:W3CDTF">2024-09-24T03:56:00Z</dcterms:created>
  <dcterms:modified xsi:type="dcterms:W3CDTF">2024-10-05T01:25:00Z</dcterms:modified>
</cp:coreProperties>
</file>