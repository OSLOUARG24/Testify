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5644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70CD598C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0F150D0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50C43FE6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13D43333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4EBCDA6F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3E14A2ED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14B60645" w14:textId="311D63B4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815F59">
        <w:rPr>
          <w:rFonts w:ascii="Cambria" w:hAnsi="Cambria"/>
          <w:sz w:val="72"/>
          <w:szCs w:val="72"/>
        </w:rPr>
        <w:t xml:space="preserve"> </w:t>
      </w:r>
      <w:r w:rsidR="00105F93">
        <w:rPr>
          <w:rFonts w:ascii="Cambria" w:hAnsi="Cambria"/>
          <w:sz w:val="72"/>
          <w:szCs w:val="72"/>
        </w:rPr>
        <w:t>1</w:t>
      </w:r>
      <w:r w:rsidR="00A0728F">
        <w:rPr>
          <w:rFonts w:ascii="Cambria" w:hAnsi="Cambria"/>
          <w:sz w:val="72"/>
          <w:szCs w:val="72"/>
        </w:rPr>
        <w:t>7</w:t>
      </w:r>
    </w:p>
    <w:p w14:paraId="261B3C37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7DE1D7D4" w14:textId="77777777" w:rsidR="00D06E99" w:rsidRDefault="00D06E99">
      <w:pPr>
        <w:pStyle w:val="Sinespaciado"/>
      </w:pPr>
    </w:p>
    <w:p w14:paraId="5C21D5A7" w14:textId="77777777" w:rsidR="006919D5" w:rsidRDefault="006919D5">
      <w:pPr>
        <w:pStyle w:val="Sinespaciado"/>
      </w:pPr>
    </w:p>
    <w:p w14:paraId="190E4867" w14:textId="77777777" w:rsidR="006919D5" w:rsidRDefault="006919D5">
      <w:pPr>
        <w:pStyle w:val="Sinespaciado"/>
      </w:pPr>
    </w:p>
    <w:p w14:paraId="53FC5E00" w14:textId="77777777" w:rsidR="006919D5" w:rsidRDefault="006919D5">
      <w:pPr>
        <w:pStyle w:val="Sinespaciado"/>
      </w:pPr>
    </w:p>
    <w:p w14:paraId="13AF03E3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3C34E5CB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54607DC7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14C61DC0" w14:textId="77777777" w:rsidR="00D06E99" w:rsidRDefault="00D06E99"/>
    <w:p w14:paraId="0F701C27" w14:textId="77777777" w:rsidR="00BC5404" w:rsidRDefault="00000000" w:rsidP="000F4F97">
      <w:pPr>
        <w:pStyle w:val="PSI-Comentario"/>
      </w:pPr>
      <w:r>
        <w:rPr>
          <w:noProof/>
        </w:rPr>
        <w:pict w14:anchorId="38BB2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7EBA423F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5AF4CFFE" w14:textId="77777777" w:rsidR="00224B75" w:rsidRDefault="00000000" w:rsidP="00F074B0">
      <w:pPr>
        <w:pStyle w:val="PSI-Comentario"/>
      </w:pPr>
      <w:r>
        <w:rPr>
          <w:noProof/>
        </w:rPr>
        <w:pict w14:anchorId="4A8C740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527E84A5" w14:textId="77777777" w:rsidR="00600C73" w:rsidRDefault="00600C73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5AB37F76" w14:textId="77777777" w:rsidR="00600C73" w:rsidRDefault="00600C73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94B33CB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7CDC3C94" w14:textId="77777777" w:rsidR="00397566" w:rsidRPr="008B3B0F" w:rsidRDefault="00397566" w:rsidP="000F4F97">
      <w:pPr>
        <w:pStyle w:val="PSI-Comentario"/>
      </w:pPr>
    </w:p>
    <w:p w14:paraId="280CFCE4" w14:textId="77777777" w:rsidR="00D06E99" w:rsidRDefault="00D06E99"/>
    <w:p w14:paraId="154E8BE0" w14:textId="77777777" w:rsidR="00A13DBA" w:rsidRDefault="007F38C0" w:rsidP="00A13DBA">
      <w:pPr>
        <w:ind w:left="0" w:firstLine="0"/>
      </w:pPr>
      <w:r>
        <w:br w:type="page"/>
      </w:r>
    </w:p>
    <w:p w14:paraId="0158CA13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20088875" w14:textId="5EAE603B" w:rsidR="004F79C8" w:rsidRDefault="00EA748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973159" w:history="1">
        <w:r w:rsidR="004F79C8" w:rsidRPr="00710964">
          <w:rPr>
            <w:rStyle w:val="Hipervnculo"/>
            <w:noProof/>
          </w:rPr>
          <w:t>Convocatoria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_Toc178973159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0267C33B" w14:textId="27B2416B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0" w:history="1">
        <w:r w:rsidR="004F79C8" w:rsidRPr="00710964">
          <w:rPr>
            <w:rStyle w:val="Hipervnculo"/>
            <w:noProof/>
            <w:lang w:eastAsia="es-ES"/>
          </w:rPr>
          <w:t>Convoca la Reuni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_Toc178973160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61B94FED" w14:textId="43C9FC98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1" w:history="1">
        <w:r w:rsidR="004F79C8" w:rsidRPr="00710964">
          <w:rPr>
            <w:rStyle w:val="Hipervnculo"/>
            <w:noProof/>
            <w:lang w:eastAsia="es-ES"/>
          </w:rPr>
          <w:t>Fecha de Convocatoria: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_Toc178973161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1D3C185C" w14:textId="3955A829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2" w:history="1">
        <w:r w:rsidR="004F79C8" w:rsidRPr="00710964">
          <w:rPr>
            <w:rStyle w:val="Hipervnculo"/>
            <w:noProof/>
            <w:lang w:eastAsia="es-ES"/>
          </w:rPr>
          <w:t>Medio de Comunicaci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_Toc178973162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257F4310" w14:textId="6FC53AEE" w:rsidR="004F79C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3" w:history="1">
        <w:r w:rsidR="004F79C8" w:rsidRPr="00710964">
          <w:rPr>
            <w:rStyle w:val="Hipervnculo"/>
            <w:noProof/>
            <w:lang w:eastAsia="es-ES"/>
          </w:rPr>
          <w:t>Temario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_Toc178973163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1E3C74C9" w14:textId="0B1AB585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4" w:history="1">
        <w:r w:rsidR="004F79C8" w:rsidRPr="00710964">
          <w:rPr>
            <w:rStyle w:val="Hipervnculo"/>
            <w:noProof/>
            <w:lang w:eastAsia="es-ES"/>
          </w:rPr>
          <w:t>Fecha de Reuni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_Toc178973164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105910CC" w14:textId="4E5ED228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5" w:history="1">
        <w:r w:rsidR="004F79C8" w:rsidRPr="00710964">
          <w:rPr>
            <w:rStyle w:val="Hipervnculo"/>
            <w:noProof/>
            <w:lang w:eastAsia="es-ES"/>
          </w:rPr>
          <w:t>Hora de Reuni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_Toc178973165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43E62A6A" w14:textId="5B20EFE1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6" w:history="1">
        <w:r w:rsidR="004F79C8" w:rsidRPr="00710964">
          <w:rPr>
            <w:rStyle w:val="Hipervnculo"/>
            <w:noProof/>
            <w:lang w:eastAsia="es-ES"/>
          </w:rPr>
          <w:t>Lugar de Reuni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_Toc178973166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6FF60935" w14:textId="7578D6F6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7" w:history="1">
        <w:r w:rsidR="004F79C8" w:rsidRPr="00710964">
          <w:rPr>
            <w:rStyle w:val="Hipervnculo"/>
            <w:noProof/>
            <w:lang w:eastAsia="es-ES"/>
          </w:rPr>
          <w:t>Temario Propuesto: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_Toc178973167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4</w:t>
        </w:r>
        <w:r w:rsidR="004F79C8">
          <w:rPr>
            <w:noProof/>
            <w:webHidden/>
          </w:rPr>
          <w:fldChar w:fldCharType="end"/>
        </w:r>
      </w:hyperlink>
    </w:p>
    <w:p w14:paraId="4CCC3B40" w14:textId="51024CD4" w:rsidR="004F79C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8" w:history="1">
        <w:r w:rsidR="004F79C8" w:rsidRPr="00710964">
          <w:rPr>
            <w:rStyle w:val="Hipervnculo"/>
            <w:noProof/>
            <w:lang w:eastAsia="es-ES"/>
          </w:rPr>
          <w:t>Desarrollo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_Toc178973168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5209EFF9" w14:textId="795ECA34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69" w:history="1">
        <w:r w:rsidR="004F79C8" w:rsidRPr="00710964">
          <w:rPr>
            <w:rStyle w:val="Hipervnculo"/>
            <w:noProof/>
            <w:lang w:eastAsia="es-ES"/>
          </w:rPr>
          <w:t>Clasificaci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_Toc178973169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6248089C" w14:textId="376FB98B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0" w:history="1">
        <w:r w:rsidR="004F79C8" w:rsidRPr="00710964">
          <w:rPr>
            <w:rStyle w:val="Hipervnculo"/>
            <w:noProof/>
            <w:lang w:eastAsia="es-ES"/>
          </w:rPr>
          <w:t>Participantes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_Toc178973170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007F2AC2" w14:textId="2B59ECC9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1" w:history="1">
        <w:r w:rsidR="004F79C8" w:rsidRPr="00710964">
          <w:rPr>
            <w:rStyle w:val="Hipervnculo"/>
            <w:noProof/>
            <w:lang w:eastAsia="es-ES"/>
          </w:rPr>
          <w:t>Definici</w:t>
        </w:r>
        <w:r w:rsidR="004F79C8" w:rsidRPr="00710964">
          <w:rPr>
            <w:rStyle w:val="Hipervnculo"/>
            <w:rFonts w:hint="eastAsia"/>
            <w:noProof/>
            <w:lang w:eastAsia="es-ES"/>
          </w:rPr>
          <w:t>ó</w:t>
        </w:r>
        <w:r w:rsidR="004F79C8" w:rsidRPr="00710964">
          <w:rPr>
            <w:rStyle w:val="Hipervnculo"/>
            <w:noProof/>
            <w:lang w:eastAsia="es-ES"/>
          </w:rPr>
          <w:t>n de Roles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_Toc178973171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2997FF0A" w14:textId="218D9C99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2" w:history="1">
        <w:r w:rsidR="004F79C8" w:rsidRPr="00710964">
          <w:rPr>
            <w:rStyle w:val="Hipervnculo"/>
            <w:noProof/>
            <w:lang w:eastAsia="es-ES"/>
          </w:rPr>
          <w:t>Resoluciones: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_Toc178973172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5</w:t>
        </w:r>
        <w:r w:rsidR="004F79C8">
          <w:rPr>
            <w:noProof/>
            <w:webHidden/>
          </w:rPr>
          <w:fldChar w:fldCharType="end"/>
        </w:r>
      </w:hyperlink>
    </w:p>
    <w:p w14:paraId="471FDCB4" w14:textId="7C22529D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3" w:history="1">
        <w:r w:rsidR="004F79C8" w:rsidRPr="00710964">
          <w:rPr>
            <w:rStyle w:val="Hipervnculo"/>
            <w:noProof/>
            <w:lang w:eastAsia="es-ES"/>
          </w:rPr>
          <w:t>Compromisos Asumidos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_Toc178973173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6</w:t>
        </w:r>
        <w:r w:rsidR="004F79C8">
          <w:rPr>
            <w:noProof/>
            <w:webHidden/>
          </w:rPr>
          <w:fldChar w:fldCharType="end"/>
        </w:r>
      </w:hyperlink>
    </w:p>
    <w:p w14:paraId="2C62C1F7" w14:textId="2D72C35A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4" w:history="1">
        <w:r w:rsidR="004F79C8" w:rsidRPr="00710964">
          <w:rPr>
            <w:rStyle w:val="Hipervnculo"/>
            <w:noProof/>
            <w:lang w:eastAsia="es-ES"/>
          </w:rPr>
          <w:t>Temas Adicionales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_Toc178973174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7</w:t>
        </w:r>
        <w:r w:rsidR="004F79C8">
          <w:rPr>
            <w:noProof/>
            <w:webHidden/>
          </w:rPr>
          <w:fldChar w:fldCharType="end"/>
        </w:r>
      </w:hyperlink>
    </w:p>
    <w:p w14:paraId="63B7F759" w14:textId="7247BCFD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5" w:history="1">
        <w:r w:rsidR="004F79C8" w:rsidRPr="00710964">
          <w:rPr>
            <w:rStyle w:val="Hipervnculo"/>
            <w:noProof/>
            <w:lang w:eastAsia="es-ES"/>
          </w:rPr>
          <w:t>Observaciones: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_Toc178973175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7</w:t>
        </w:r>
        <w:r w:rsidR="004F79C8">
          <w:rPr>
            <w:noProof/>
            <w:webHidden/>
          </w:rPr>
          <w:fldChar w:fldCharType="end"/>
        </w:r>
      </w:hyperlink>
    </w:p>
    <w:p w14:paraId="2398EA46" w14:textId="05D32268" w:rsidR="004F79C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973176" w:history="1">
        <w:r w:rsidR="004F79C8" w:rsidRPr="00710964">
          <w:rPr>
            <w:rStyle w:val="Hipervnculo"/>
            <w:noProof/>
            <w:lang w:eastAsia="es-ES"/>
          </w:rPr>
          <w:t>Anexos:</w:t>
        </w:r>
        <w:r w:rsidR="004F79C8">
          <w:rPr>
            <w:noProof/>
            <w:webHidden/>
          </w:rPr>
          <w:tab/>
        </w:r>
        <w:r w:rsidR="004F79C8">
          <w:rPr>
            <w:noProof/>
            <w:webHidden/>
          </w:rPr>
          <w:fldChar w:fldCharType="begin"/>
        </w:r>
        <w:r w:rsidR="004F79C8">
          <w:rPr>
            <w:noProof/>
            <w:webHidden/>
          </w:rPr>
          <w:instrText xml:space="preserve"> PAGEREF _Toc178973176 \h </w:instrText>
        </w:r>
        <w:r w:rsidR="004F79C8">
          <w:rPr>
            <w:noProof/>
            <w:webHidden/>
          </w:rPr>
        </w:r>
        <w:r w:rsidR="004F79C8">
          <w:rPr>
            <w:noProof/>
            <w:webHidden/>
          </w:rPr>
          <w:fldChar w:fldCharType="separate"/>
        </w:r>
        <w:r w:rsidR="004F79C8">
          <w:rPr>
            <w:noProof/>
            <w:webHidden/>
          </w:rPr>
          <w:t>7</w:t>
        </w:r>
        <w:r w:rsidR="004F79C8">
          <w:rPr>
            <w:noProof/>
            <w:webHidden/>
          </w:rPr>
          <w:fldChar w:fldCharType="end"/>
        </w:r>
      </w:hyperlink>
    </w:p>
    <w:p w14:paraId="7BF4B11A" w14:textId="3C604A35" w:rsidR="000F79DF" w:rsidRDefault="00EA748A" w:rsidP="000F79DF">
      <w:pPr>
        <w:tabs>
          <w:tab w:val="left" w:pos="5954"/>
        </w:tabs>
      </w:pPr>
      <w:r>
        <w:fldChar w:fldCharType="end"/>
      </w:r>
    </w:p>
    <w:p w14:paraId="753B333E" w14:textId="77777777" w:rsidR="0040066E" w:rsidRDefault="0040066E" w:rsidP="000F79DF">
      <w:pPr>
        <w:ind w:left="0" w:firstLine="0"/>
      </w:pPr>
    </w:p>
    <w:p w14:paraId="7B29DB03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0FC40E49" w14:textId="77777777" w:rsidR="001552AF" w:rsidRDefault="001552AF" w:rsidP="00766D3E">
      <w:pPr>
        <w:pStyle w:val="PSI-Ttulo1"/>
      </w:pPr>
      <w:bookmarkStart w:id="0" w:name="_Toc178973159"/>
      <w:r>
        <w:t>Convocatoria</w:t>
      </w:r>
      <w:bookmarkEnd w:id="0"/>
    </w:p>
    <w:p w14:paraId="6F64B44C" w14:textId="77777777"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973160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0565C724" w14:textId="77777777"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14:paraId="2C95698D" w14:textId="77777777"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973161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7AFF05E9" w14:textId="7E544A45" w:rsidR="001552AF" w:rsidRPr="00874D93" w:rsidRDefault="00C37E00" w:rsidP="000400DB">
      <w:pPr>
        <w:rPr>
          <w:lang w:eastAsia="es-ES"/>
        </w:rPr>
      </w:pPr>
      <w:r>
        <w:t>0</w:t>
      </w:r>
      <w:r w:rsidR="00A0728F">
        <w:t>6</w:t>
      </w:r>
      <w:r w:rsidR="000400DB">
        <w:t>/</w:t>
      </w:r>
      <w:r>
        <w:t>10</w:t>
      </w:r>
      <w:r w:rsidR="000400DB">
        <w:t>/2024</w:t>
      </w:r>
    </w:p>
    <w:p w14:paraId="2492A49F" w14:textId="77777777"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973162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28C22DAC" w14:textId="47186C86" w:rsidR="001552AF" w:rsidRPr="00874D93" w:rsidRDefault="000400DB" w:rsidP="000400DB">
      <w:pPr>
        <w:rPr>
          <w:lang w:eastAsia="es-ES"/>
        </w:rPr>
      </w:pPr>
      <w:r>
        <w:t xml:space="preserve">Se acuerda </w:t>
      </w:r>
      <w:r w:rsidR="000319D8">
        <w:t>virtualmente</w:t>
      </w:r>
      <w:r>
        <w:t>.</w:t>
      </w:r>
    </w:p>
    <w:p w14:paraId="3C5EE505" w14:textId="77777777" w:rsidR="001552AF" w:rsidRPr="00874D93" w:rsidRDefault="001552AF" w:rsidP="001552AF">
      <w:pPr>
        <w:rPr>
          <w:lang w:eastAsia="es-ES"/>
        </w:rPr>
      </w:pPr>
    </w:p>
    <w:p w14:paraId="1F84B9E0" w14:textId="77777777" w:rsidR="001552AF" w:rsidRPr="005F0DEA" w:rsidRDefault="001552AF" w:rsidP="00766D3E">
      <w:pPr>
        <w:pStyle w:val="PSI-Ttulo1"/>
        <w:rPr>
          <w:lang w:eastAsia="es-ES"/>
        </w:rPr>
      </w:pPr>
      <w:bookmarkStart w:id="10" w:name="_Toc178973163"/>
      <w:r>
        <w:rPr>
          <w:lang w:eastAsia="es-ES"/>
        </w:rPr>
        <w:t>Temario</w:t>
      </w:r>
      <w:bookmarkEnd w:id="10"/>
    </w:p>
    <w:p w14:paraId="41DB7DAC" w14:textId="77777777"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973164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1C710B46" w14:textId="0996C5E4" w:rsidR="0084458B" w:rsidRPr="00874D93" w:rsidRDefault="00C37E00" w:rsidP="0084458B">
      <w:pPr>
        <w:rPr>
          <w:lang w:eastAsia="es-ES"/>
        </w:rPr>
      </w:pPr>
      <w:bookmarkStart w:id="14" w:name="_Toc231031567"/>
      <w:bookmarkStart w:id="15" w:name="_Toc235002068"/>
      <w:r>
        <w:t>0</w:t>
      </w:r>
      <w:r w:rsidR="00A0728F">
        <w:t>6</w:t>
      </w:r>
      <w:r w:rsidR="0084458B">
        <w:t>/</w:t>
      </w:r>
      <w:r>
        <w:t>10</w:t>
      </w:r>
      <w:r w:rsidR="0084458B">
        <w:t>/2024</w:t>
      </w:r>
    </w:p>
    <w:p w14:paraId="37CA4376" w14:textId="77777777" w:rsidR="001552AF" w:rsidRDefault="001552AF" w:rsidP="001552AF">
      <w:pPr>
        <w:pStyle w:val="PSI-Ttulo2"/>
        <w:rPr>
          <w:lang w:eastAsia="es-ES"/>
        </w:rPr>
      </w:pPr>
      <w:bookmarkStart w:id="16" w:name="_Toc178973165"/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658AE732" w14:textId="0FD209C5" w:rsidR="001552AF" w:rsidRPr="00074918" w:rsidRDefault="000319D8" w:rsidP="000400DB">
      <w:pPr>
        <w:rPr>
          <w:lang w:eastAsia="es-ES"/>
        </w:rPr>
      </w:pPr>
      <w:r>
        <w:t>11</w:t>
      </w:r>
      <w:r w:rsidR="000400DB">
        <w:t>:</w:t>
      </w:r>
      <w:r>
        <w:t>0</w:t>
      </w:r>
      <w:r w:rsidR="00A0728F">
        <w:t>0</w:t>
      </w:r>
      <w:r w:rsidR="000400DB">
        <w:t xml:space="preserve"> </w:t>
      </w:r>
      <w:r w:rsidR="00A0728F">
        <w:t>A</w:t>
      </w:r>
      <w:r w:rsidR="000400DB">
        <w:t>M</w:t>
      </w:r>
    </w:p>
    <w:p w14:paraId="1CD4677F" w14:textId="77777777"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973166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1B93300E" w14:textId="77777777" w:rsidR="001552AF" w:rsidRPr="00074918" w:rsidRDefault="000400DB" w:rsidP="000400DB">
      <w:pPr>
        <w:rPr>
          <w:lang w:eastAsia="es-ES"/>
        </w:rPr>
      </w:pPr>
      <w:r>
        <w:t>Virtualmente.</w:t>
      </w:r>
    </w:p>
    <w:p w14:paraId="78A75669" w14:textId="77777777" w:rsidR="0084458B" w:rsidRPr="0084458B" w:rsidRDefault="001552AF" w:rsidP="0084458B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973167"/>
      <w:r w:rsidRPr="005F0DEA">
        <w:rPr>
          <w:lang w:eastAsia="es-ES"/>
        </w:rPr>
        <w:t>Temario Propuesto:</w:t>
      </w:r>
      <w:bookmarkEnd w:id="20"/>
      <w:bookmarkEnd w:id="21"/>
      <w:bookmarkEnd w:id="22"/>
      <w:r w:rsidR="0084458B" w:rsidRPr="0084458B">
        <w:rPr>
          <w:lang w:eastAsia="es-ES"/>
        </w:rPr>
        <w:t xml:space="preserve"> </w:t>
      </w:r>
    </w:p>
    <w:p w14:paraId="651B48A6" w14:textId="77777777" w:rsidR="00FF55FC" w:rsidRPr="00FF55FC" w:rsidRDefault="00FF55FC" w:rsidP="00FF55FC">
      <w:pPr>
        <w:numPr>
          <w:ilvl w:val="0"/>
          <w:numId w:val="14"/>
        </w:numPr>
        <w:spacing w:before="0" w:line="240" w:lineRule="auto"/>
        <w:rPr>
          <w:lang w:eastAsia="es-ES"/>
        </w:rPr>
      </w:pPr>
      <w:bookmarkStart w:id="23" w:name="_Hlk179386505"/>
      <w:r w:rsidRPr="00FF55FC">
        <w:rPr>
          <w:lang w:eastAsia="es-ES"/>
        </w:rPr>
        <w:t>Definir CU prioritarios en el modelo de casos de usos. (Se realiza puesta en común de los casos de pruebas prioritarios según retroalimentaciones dadas durante las exposiciones).</w:t>
      </w:r>
    </w:p>
    <w:p w14:paraId="62BEEDE8" w14:textId="2CD90F0B" w:rsidR="00FF55FC" w:rsidRPr="00FF55FC" w:rsidRDefault="00FF55FC" w:rsidP="00FF55FC">
      <w:pPr>
        <w:numPr>
          <w:ilvl w:val="0"/>
          <w:numId w:val="14"/>
        </w:numPr>
        <w:spacing w:before="0" w:line="240" w:lineRule="auto"/>
        <w:rPr>
          <w:lang w:eastAsia="es-ES"/>
        </w:rPr>
      </w:pPr>
      <w:r w:rsidRPr="00FF55FC">
        <w:rPr>
          <w:lang w:eastAsia="es-ES"/>
        </w:rPr>
        <w:t>Terminar de definir casos de pruebas. (Se realiza puesta en común de los casos de prueba faltantes para la confección de casos de prueba).</w:t>
      </w:r>
    </w:p>
    <w:p w14:paraId="51B9C2CF" w14:textId="1E22F29D" w:rsidR="00FF55FC" w:rsidRPr="00FF55FC" w:rsidRDefault="00FF55FC" w:rsidP="00FF55FC">
      <w:pPr>
        <w:numPr>
          <w:ilvl w:val="0"/>
          <w:numId w:val="14"/>
        </w:numPr>
        <w:spacing w:before="0" w:line="240" w:lineRule="auto"/>
        <w:rPr>
          <w:lang w:eastAsia="es-ES"/>
        </w:rPr>
      </w:pPr>
      <w:r w:rsidRPr="00FF55FC">
        <w:rPr>
          <w:lang w:eastAsia="es-ES"/>
        </w:rPr>
        <w:t>RTF. (Se realiza la revisión técnica formal del documento clave "plan de pruebas" con el equipo de desarrollo).</w:t>
      </w:r>
    </w:p>
    <w:p w14:paraId="5E735DC2" w14:textId="3DC2394E" w:rsidR="00FF55FC" w:rsidRPr="00FF55FC" w:rsidRDefault="00FF55FC" w:rsidP="00FF55FC">
      <w:pPr>
        <w:numPr>
          <w:ilvl w:val="0"/>
          <w:numId w:val="14"/>
        </w:numPr>
        <w:spacing w:before="0" w:line="240" w:lineRule="auto"/>
        <w:rPr>
          <w:lang w:eastAsia="es-ES"/>
        </w:rPr>
      </w:pPr>
      <w:r w:rsidRPr="00FF55FC">
        <w:rPr>
          <w:lang w:eastAsia="es-ES"/>
        </w:rPr>
        <w:t>Modificar modelo de datos. (Se realiza puesta en común para la modificación del modelo de datos).</w:t>
      </w:r>
    </w:p>
    <w:p w14:paraId="77E359F7" w14:textId="77777777" w:rsidR="00FF55FC" w:rsidRDefault="00FF55FC" w:rsidP="00FF55FC">
      <w:pPr>
        <w:numPr>
          <w:ilvl w:val="0"/>
          <w:numId w:val="14"/>
        </w:numPr>
        <w:spacing w:before="0" w:line="240" w:lineRule="auto"/>
        <w:rPr>
          <w:lang w:eastAsia="es-ES"/>
        </w:rPr>
      </w:pPr>
      <w:r w:rsidRPr="00FF55FC">
        <w:rPr>
          <w:lang w:eastAsia="es-ES"/>
        </w:rPr>
        <w:t>Próxima presentación:</w:t>
      </w:r>
    </w:p>
    <w:p w14:paraId="27534EAE" w14:textId="2F1E1667" w:rsidR="00FF55FC" w:rsidRDefault="00FF55FC" w:rsidP="00FF55FC">
      <w:pPr>
        <w:numPr>
          <w:ilvl w:val="0"/>
          <w:numId w:val="19"/>
        </w:numPr>
        <w:spacing w:before="0" w:line="240" w:lineRule="auto"/>
        <w:rPr>
          <w:lang w:eastAsia="es-ES"/>
        </w:rPr>
      </w:pPr>
      <w:r w:rsidRPr="00FF55FC">
        <w:rPr>
          <w:lang w:eastAsia="es-ES"/>
        </w:rPr>
        <w:t>Definición de temas a exponer para los integrantes.</w:t>
      </w:r>
    </w:p>
    <w:p w14:paraId="2B3CF67E" w14:textId="77777777" w:rsidR="00FF55FC" w:rsidRPr="00FF55FC" w:rsidRDefault="00FF55FC" w:rsidP="00FF55FC">
      <w:pPr>
        <w:pStyle w:val="Prrafodelista"/>
        <w:numPr>
          <w:ilvl w:val="0"/>
          <w:numId w:val="20"/>
        </w:numPr>
        <w:spacing w:before="0" w:line="240" w:lineRule="auto"/>
        <w:contextualSpacing w:val="0"/>
        <w:rPr>
          <w:vanish/>
          <w:lang w:eastAsia="es-ES"/>
        </w:rPr>
      </w:pPr>
    </w:p>
    <w:p w14:paraId="27842941" w14:textId="77777777" w:rsidR="00FF55FC" w:rsidRPr="00FF55FC" w:rsidRDefault="00FF55FC" w:rsidP="00FF55FC">
      <w:pPr>
        <w:pStyle w:val="Prrafodelista"/>
        <w:numPr>
          <w:ilvl w:val="1"/>
          <w:numId w:val="20"/>
        </w:numPr>
        <w:spacing w:before="0" w:line="240" w:lineRule="auto"/>
        <w:contextualSpacing w:val="0"/>
        <w:rPr>
          <w:vanish/>
          <w:lang w:eastAsia="es-ES"/>
        </w:rPr>
      </w:pPr>
    </w:p>
    <w:p w14:paraId="21443CF7" w14:textId="5CC909A7" w:rsidR="00FF55FC" w:rsidRDefault="00FF55FC" w:rsidP="00FF55FC">
      <w:pPr>
        <w:numPr>
          <w:ilvl w:val="1"/>
          <w:numId w:val="20"/>
        </w:numPr>
        <w:spacing w:before="0" w:line="240" w:lineRule="auto"/>
        <w:ind w:left="1134" w:hanging="425"/>
        <w:rPr>
          <w:lang w:eastAsia="es-ES"/>
        </w:rPr>
      </w:pPr>
      <w:r w:rsidRPr="00FF55FC">
        <w:rPr>
          <w:lang w:eastAsia="es-ES"/>
        </w:rPr>
        <w:t>Definición del orden de los temas a exponer.</w:t>
      </w:r>
    </w:p>
    <w:p w14:paraId="5811D27D" w14:textId="03850602" w:rsidR="00FF55FC" w:rsidRDefault="00FF55FC" w:rsidP="00FF55FC">
      <w:pPr>
        <w:numPr>
          <w:ilvl w:val="1"/>
          <w:numId w:val="20"/>
        </w:numPr>
        <w:spacing w:before="0" w:line="240" w:lineRule="auto"/>
        <w:ind w:left="1134" w:hanging="425"/>
        <w:rPr>
          <w:lang w:eastAsia="es-ES"/>
        </w:rPr>
      </w:pPr>
      <w:r w:rsidRPr="00FF55FC">
        <w:rPr>
          <w:lang w:eastAsia="es-ES"/>
        </w:rPr>
        <w:t xml:space="preserve">Próxima presentación diseño en </w:t>
      </w:r>
      <w:proofErr w:type="spellStart"/>
      <w:r w:rsidRPr="00FF55FC">
        <w:rPr>
          <w:lang w:eastAsia="es-ES"/>
        </w:rPr>
        <w:t>canvas</w:t>
      </w:r>
      <w:proofErr w:type="spellEnd"/>
      <w:r w:rsidRPr="00FF55FC">
        <w:rPr>
          <w:lang w:eastAsia="es-ES"/>
        </w:rPr>
        <w:t>.</w:t>
      </w:r>
      <w:bookmarkEnd w:id="23"/>
    </w:p>
    <w:p w14:paraId="36B49D13" w14:textId="77777777" w:rsidR="00FF55FC" w:rsidRDefault="00FF55FC" w:rsidP="00FF55FC">
      <w:pPr>
        <w:ind w:left="0" w:firstLine="0"/>
        <w:rPr>
          <w:lang w:eastAsia="es-ES"/>
        </w:rPr>
      </w:pPr>
    </w:p>
    <w:p w14:paraId="2A51F774" w14:textId="77777777" w:rsidR="001552AF" w:rsidRPr="001D5F05" w:rsidRDefault="001552AF" w:rsidP="000400DB">
      <w:pPr>
        <w:pStyle w:val="PSI-Ttulo2"/>
        <w:rPr>
          <w:lang w:eastAsia="es-ES"/>
        </w:rPr>
      </w:pPr>
      <w:bookmarkStart w:id="24" w:name="_Toc231031571"/>
      <w:bookmarkStart w:id="25" w:name="_Toc235002072"/>
      <w:bookmarkStart w:id="26" w:name="_Toc178973169"/>
      <w:r w:rsidRPr="00985A88">
        <w:rPr>
          <w:lang w:eastAsia="es-ES"/>
        </w:rPr>
        <w:lastRenderedPageBreak/>
        <w:t>Clasificación</w:t>
      </w:r>
      <w:bookmarkEnd w:id="24"/>
      <w:bookmarkEnd w:id="25"/>
      <w:bookmarkEnd w:id="26"/>
    </w:p>
    <w:tbl>
      <w:tblPr>
        <w:tblW w:w="95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160"/>
        <w:gridCol w:w="1880"/>
        <w:gridCol w:w="160"/>
        <w:gridCol w:w="1680"/>
        <w:gridCol w:w="160"/>
        <w:gridCol w:w="1364"/>
        <w:gridCol w:w="204"/>
        <w:gridCol w:w="1610"/>
        <w:gridCol w:w="771"/>
      </w:tblGrid>
      <w:tr w:rsidR="001552AF" w:rsidRPr="00C247E0" w14:paraId="790D4832" w14:textId="77777777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258EF9AE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14:paraId="7EDD1C3E" w14:textId="77777777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D97AB04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86DE1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2EC17C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8C1E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6136C8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70D98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51173E9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7681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90709EE" w14:textId="77777777" w:rsidR="001552AF" w:rsidRPr="00581D90" w:rsidRDefault="000400DB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Presentación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4CBD8" w14:textId="77777777"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815F59" w:rsidRPr="00C247E0" w14:paraId="0072F914" w14:textId="77777777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0391839E" w14:textId="77777777" w:rsidR="00815F59" w:rsidRDefault="00815F59" w:rsidP="00815F59">
            <w:pPr>
              <w:jc w:val="center"/>
              <w:rPr>
                <w:b/>
                <w:lang w:val="es-MX"/>
              </w:rPr>
            </w:pPr>
          </w:p>
        </w:tc>
      </w:tr>
      <w:tr w:rsidR="00815F59" w:rsidRPr="00C247E0" w14:paraId="6D60619B" w14:textId="77777777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CA1BFA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Corrección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2A00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C7821AF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Puesta en común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10EB1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E8D6727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Revisión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2E9E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4F82928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Desarrollo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C17E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1BED012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11F73" w14:textId="77777777" w:rsidR="00815F59" w:rsidRPr="00985A88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258D678E" w14:textId="77777777" w:rsidR="001552AF" w:rsidRPr="00985A88" w:rsidRDefault="001552AF" w:rsidP="001552AF">
      <w:pPr>
        <w:rPr>
          <w:lang w:eastAsia="es-ES"/>
        </w:rPr>
      </w:pPr>
    </w:p>
    <w:p w14:paraId="3CCA69F5" w14:textId="77777777" w:rsidR="001552AF" w:rsidRDefault="001552AF" w:rsidP="001552AF">
      <w:pPr>
        <w:pStyle w:val="PSI-Ttulo2"/>
        <w:rPr>
          <w:lang w:eastAsia="es-ES"/>
        </w:rPr>
      </w:pPr>
      <w:bookmarkStart w:id="27" w:name="_Toc231031572"/>
      <w:bookmarkStart w:id="28" w:name="_Toc235002073"/>
      <w:bookmarkStart w:id="29" w:name="_Toc178973170"/>
      <w:r w:rsidRPr="00A422CC">
        <w:rPr>
          <w:lang w:eastAsia="es-ES"/>
        </w:rPr>
        <w:t>Participantes</w:t>
      </w:r>
      <w:bookmarkEnd w:id="27"/>
      <w:bookmarkEnd w:id="28"/>
      <w:bookmarkEnd w:id="29"/>
    </w:p>
    <w:p w14:paraId="3C4FBEC3" w14:textId="77777777" w:rsidR="000400DB" w:rsidRPr="008A6422" w:rsidRDefault="000400DB" w:rsidP="000400DB">
      <w:pPr>
        <w:rPr>
          <w:lang w:eastAsia="es-ES"/>
        </w:rPr>
      </w:pPr>
      <w:bookmarkStart w:id="30" w:name="_Toc231031573"/>
      <w:bookmarkStart w:id="31" w:name="_Toc235002074"/>
      <w:r>
        <w:t>Ojeda Valeria, Oyarzo Malena, Sly Eduardo, Levipichun Emilio.</w:t>
      </w:r>
    </w:p>
    <w:p w14:paraId="5A5601C0" w14:textId="77777777" w:rsidR="001552AF" w:rsidRPr="00176F80" w:rsidRDefault="001552AF" w:rsidP="001552AF">
      <w:pPr>
        <w:pStyle w:val="PSI-Ttulo2"/>
        <w:rPr>
          <w:lang w:eastAsia="es-ES"/>
        </w:rPr>
      </w:pPr>
      <w:bookmarkStart w:id="32" w:name="_Toc178973171"/>
      <w:r w:rsidRPr="00176F80">
        <w:rPr>
          <w:lang w:eastAsia="es-ES"/>
        </w:rPr>
        <w:t>Definición de Roles</w:t>
      </w:r>
      <w:bookmarkEnd w:id="30"/>
      <w:bookmarkEnd w:id="31"/>
      <w:bookmarkEnd w:id="32"/>
    </w:p>
    <w:p w14:paraId="308E0475" w14:textId="77777777"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6B55C8F3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34DD0F2" w14:textId="77777777" w:rsidR="001552AF" w:rsidRPr="00C247E0" w:rsidRDefault="001552AF" w:rsidP="00E56FF8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14:paraId="4DE401D8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0B07D7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9CCC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62B01F87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F279D1A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2BBEB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492ACB4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9B6734F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25B72" w14:textId="77777777"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14:paraId="3384F0F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9C62D3B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1E543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</w:p>
        </w:tc>
      </w:tr>
      <w:tr w:rsidR="001552AF" w:rsidRPr="00C247E0" w14:paraId="3441439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E1DF5DA" w14:textId="77777777"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D5ACD" w14:textId="77777777" w:rsidR="001552AF" w:rsidRPr="00A90502" w:rsidRDefault="000400DB" w:rsidP="00E14B14">
            <w:r>
              <w:t>Levipichun Emilio</w:t>
            </w:r>
          </w:p>
        </w:tc>
      </w:tr>
      <w:tr w:rsidR="001552AF" w:rsidRPr="00C247E0" w14:paraId="45C6EF23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6C9C407" w14:textId="77777777"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21CC8" w14:textId="77777777" w:rsidR="001552AF" w:rsidRPr="00A90502" w:rsidRDefault="000400DB" w:rsidP="00E14B14">
            <w:r>
              <w:t>Sly Eduardo</w:t>
            </w:r>
          </w:p>
        </w:tc>
      </w:tr>
    </w:tbl>
    <w:p w14:paraId="7BD0DA51" w14:textId="77777777" w:rsidR="001552AF" w:rsidRPr="00AC604F" w:rsidRDefault="001552AF" w:rsidP="001552AF">
      <w:pPr>
        <w:ind w:left="0" w:firstLine="0"/>
        <w:rPr>
          <w:lang w:eastAsia="es-ES"/>
        </w:rPr>
      </w:pPr>
    </w:p>
    <w:p w14:paraId="16545601" w14:textId="77777777" w:rsidR="001552AF" w:rsidRDefault="001552AF" w:rsidP="001552AF">
      <w:pPr>
        <w:pStyle w:val="PSI-Ttulo2"/>
        <w:rPr>
          <w:lang w:eastAsia="es-ES"/>
        </w:rPr>
      </w:pPr>
      <w:bookmarkStart w:id="33" w:name="_Toc231031574"/>
      <w:bookmarkStart w:id="34" w:name="_Toc235002075"/>
      <w:bookmarkStart w:id="35" w:name="_Toc178973172"/>
      <w:r w:rsidRPr="00A422CC">
        <w:rPr>
          <w:lang w:eastAsia="es-ES"/>
        </w:rPr>
        <w:t>Resoluciones:</w:t>
      </w:r>
      <w:bookmarkEnd w:id="33"/>
      <w:bookmarkEnd w:id="34"/>
      <w:bookmarkEnd w:id="35"/>
    </w:p>
    <w:p w14:paraId="3B2BFBD7" w14:textId="77777777" w:rsidR="00FF55FC" w:rsidRPr="00FF55FC" w:rsidRDefault="00FF55FC" w:rsidP="004A3552">
      <w:pPr>
        <w:rPr>
          <w:lang w:eastAsia="es-ES"/>
        </w:rPr>
      </w:pPr>
      <w:bookmarkStart w:id="36" w:name="_Toc231031575"/>
      <w:bookmarkStart w:id="37" w:name="_Toc235002076"/>
      <w:bookmarkStart w:id="38" w:name="_Toc178973173"/>
      <w:r w:rsidRPr="00FF55FC">
        <w:rPr>
          <w:lang w:eastAsia="es-ES"/>
        </w:rPr>
        <w:t>Definir CU prioritarios en el modelo de casos de usos. (Se realiza puesta en común de los casos de pruebas prioritarios según retroalimentaciones dadas durante las exposiciones).</w:t>
      </w:r>
    </w:p>
    <w:p w14:paraId="216944D8" w14:textId="16D7DF3B" w:rsidR="00FF55FC" w:rsidRPr="00FF55FC" w:rsidRDefault="00FF55FC" w:rsidP="004A3552">
      <w:pPr>
        <w:rPr>
          <w:lang w:eastAsia="es-ES"/>
        </w:rPr>
      </w:pPr>
      <w:r w:rsidRPr="00FF55FC">
        <w:rPr>
          <w:lang w:eastAsia="es-ES"/>
        </w:rPr>
        <w:t xml:space="preserve"> Terminar de definir casos de pruebas. (Se realiza puesta en común de los casos de prueba faltantes para la confección de</w:t>
      </w:r>
      <w:r w:rsidR="004A3552">
        <w:rPr>
          <w:lang w:eastAsia="es-ES"/>
        </w:rPr>
        <w:t>l plan de</w:t>
      </w:r>
      <w:r w:rsidRPr="00FF55FC">
        <w:rPr>
          <w:lang w:eastAsia="es-ES"/>
        </w:rPr>
        <w:t xml:space="preserve"> prueba).</w:t>
      </w:r>
    </w:p>
    <w:p w14:paraId="5E82CEDC" w14:textId="77777777" w:rsidR="00FF55FC" w:rsidRPr="00FF55FC" w:rsidRDefault="00FF55FC" w:rsidP="004A3552">
      <w:pPr>
        <w:rPr>
          <w:lang w:eastAsia="es-ES"/>
        </w:rPr>
      </w:pPr>
      <w:r w:rsidRPr="00FF55FC">
        <w:rPr>
          <w:lang w:eastAsia="es-ES"/>
        </w:rPr>
        <w:t xml:space="preserve"> RTF. (Se realiza la revisión técnica formal del documento clave "plan de pruebas" con el equipo de desarrollo).</w:t>
      </w:r>
    </w:p>
    <w:p w14:paraId="5B46B732" w14:textId="77777777" w:rsidR="00FF55FC" w:rsidRPr="00FF55FC" w:rsidRDefault="00FF55FC" w:rsidP="004A3552">
      <w:pPr>
        <w:rPr>
          <w:lang w:eastAsia="es-ES"/>
        </w:rPr>
      </w:pPr>
      <w:r w:rsidRPr="00FF55FC">
        <w:rPr>
          <w:lang w:eastAsia="es-ES"/>
        </w:rPr>
        <w:t xml:space="preserve"> Modificar modelo de datos. (Se realiza puesta en común para la modificación del modelo de datos).</w:t>
      </w:r>
    </w:p>
    <w:p w14:paraId="42EEDADF" w14:textId="77777777" w:rsidR="00FF55FC" w:rsidRPr="00FF55FC" w:rsidRDefault="00FF55FC" w:rsidP="004A3552">
      <w:pPr>
        <w:spacing w:before="0" w:line="240" w:lineRule="auto"/>
        <w:rPr>
          <w:lang w:eastAsia="es-ES"/>
        </w:rPr>
      </w:pPr>
      <w:r w:rsidRPr="00FF55FC">
        <w:rPr>
          <w:lang w:eastAsia="es-ES"/>
        </w:rPr>
        <w:t xml:space="preserve"> Próxima presentación:</w:t>
      </w:r>
    </w:p>
    <w:p w14:paraId="604F7174" w14:textId="77777777" w:rsidR="00FF55FC" w:rsidRPr="00FF55FC" w:rsidRDefault="00FF55FC" w:rsidP="004A3552">
      <w:pPr>
        <w:spacing w:before="0" w:line="240" w:lineRule="auto"/>
        <w:ind w:left="714"/>
        <w:rPr>
          <w:lang w:eastAsia="es-ES"/>
        </w:rPr>
      </w:pPr>
      <w:r w:rsidRPr="00FF55FC">
        <w:rPr>
          <w:lang w:eastAsia="es-ES"/>
        </w:rPr>
        <w:t xml:space="preserve"> Definición de temas a exponer para los integrantes.</w:t>
      </w:r>
    </w:p>
    <w:p w14:paraId="62C0642D" w14:textId="77777777" w:rsidR="00FF55FC" w:rsidRPr="00FF55FC" w:rsidRDefault="00FF55FC" w:rsidP="004A3552">
      <w:pPr>
        <w:spacing w:before="0" w:line="240" w:lineRule="auto"/>
        <w:ind w:left="714"/>
        <w:rPr>
          <w:lang w:eastAsia="es-ES"/>
        </w:rPr>
      </w:pPr>
      <w:r w:rsidRPr="00FF55FC">
        <w:rPr>
          <w:lang w:eastAsia="es-ES"/>
        </w:rPr>
        <w:lastRenderedPageBreak/>
        <w:t xml:space="preserve"> Definición del orden de los temas a exponer.</w:t>
      </w:r>
    </w:p>
    <w:p w14:paraId="3E154A19" w14:textId="77777777" w:rsidR="004A3552" w:rsidRDefault="00FF55FC" w:rsidP="004A3552">
      <w:pPr>
        <w:spacing w:before="0" w:line="240" w:lineRule="auto"/>
        <w:ind w:left="714"/>
        <w:rPr>
          <w:lang w:eastAsia="es-ES"/>
        </w:rPr>
      </w:pPr>
      <w:r w:rsidRPr="00FF55FC">
        <w:rPr>
          <w:lang w:eastAsia="es-ES"/>
        </w:rPr>
        <w:t xml:space="preserve"> Próxima presentación diseño en </w:t>
      </w:r>
      <w:proofErr w:type="spellStart"/>
      <w:r w:rsidRPr="00FF55FC">
        <w:rPr>
          <w:lang w:eastAsia="es-ES"/>
        </w:rPr>
        <w:t>canvas</w:t>
      </w:r>
      <w:proofErr w:type="spellEnd"/>
      <w:r w:rsidRPr="00FF55FC">
        <w:rPr>
          <w:lang w:eastAsia="es-ES"/>
        </w:rPr>
        <w:t>.</w:t>
      </w:r>
    </w:p>
    <w:p w14:paraId="17BC091F" w14:textId="77777777" w:rsidR="004A3552" w:rsidRDefault="004A3552" w:rsidP="004A3552">
      <w:pPr>
        <w:spacing w:before="0" w:line="240" w:lineRule="auto"/>
        <w:ind w:left="714"/>
        <w:rPr>
          <w:b/>
          <w:bCs/>
          <w:lang w:eastAsia="es-ES"/>
        </w:rPr>
      </w:pPr>
    </w:p>
    <w:p w14:paraId="77A68E72" w14:textId="4C038515" w:rsidR="001552AF" w:rsidRPr="00064191" w:rsidRDefault="001552AF" w:rsidP="004A3552">
      <w:pPr>
        <w:pStyle w:val="PSI-Ttulo2"/>
        <w:spacing w:before="0" w:line="240" w:lineRule="auto"/>
        <w:rPr>
          <w:lang w:eastAsia="es-ES"/>
        </w:rPr>
      </w:pPr>
      <w:r w:rsidRPr="00064191">
        <w:rPr>
          <w:lang w:eastAsia="es-ES"/>
        </w:rPr>
        <w:t>Compromisos</w:t>
      </w:r>
      <w:r>
        <w:rPr>
          <w:lang w:eastAsia="es-ES"/>
        </w:rPr>
        <w:t xml:space="preserve"> Asumidos</w:t>
      </w:r>
      <w:bookmarkEnd w:id="36"/>
      <w:bookmarkEnd w:id="37"/>
      <w:bookmarkEnd w:id="38"/>
    </w:p>
    <w:tbl>
      <w:tblPr>
        <w:tblW w:w="9262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3"/>
        <w:gridCol w:w="1503"/>
        <w:gridCol w:w="2416"/>
      </w:tblGrid>
      <w:tr w:rsidR="001552AF" w:rsidRPr="00C247E0" w14:paraId="1020A6DA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BB39A4F" w14:textId="77777777" w:rsidR="001552AF" w:rsidRPr="00C247E0" w:rsidRDefault="001552AF" w:rsidP="00E56FF8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4339BF2" w14:textId="77777777" w:rsidR="001552AF" w:rsidRPr="00C247E0" w:rsidRDefault="001552AF" w:rsidP="00E56FF8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AF26530" w14:textId="77777777" w:rsidR="001552AF" w:rsidRPr="00C247E0" w:rsidRDefault="001552AF" w:rsidP="00E56FF8">
            <w:pPr>
              <w:pStyle w:val="PSI-Normal"/>
            </w:pPr>
            <w:r w:rsidRPr="00C247E0">
              <w:t>Responsable</w:t>
            </w:r>
          </w:p>
        </w:tc>
      </w:tr>
      <w:tr w:rsidR="004A3552" w:rsidRPr="00C247E0" w14:paraId="72F1A77E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DA674" w14:textId="018AAA96" w:rsidR="004A3552" w:rsidRPr="00AC1B5C" w:rsidRDefault="004A3552" w:rsidP="004A3552">
            <w:pPr>
              <w:spacing w:before="0" w:line="240" w:lineRule="auto"/>
              <w:rPr>
                <w:lang w:eastAsia="es-ES"/>
              </w:rPr>
            </w:pPr>
            <w:r w:rsidRPr="00B16BA5">
              <w:rPr>
                <w:lang w:eastAsia="es-ES"/>
              </w:rPr>
              <w:t>Definir CU prioritarios en el modelo de casos de usos. (Se realiza puesta en común de los casos de pruebas prioritarios según retroalimentaciones dadas durante las exposiciones).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77EE4" w14:textId="464DA6D9" w:rsidR="004A3552" w:rsidRPr="00AC1B5C" w:rsidRDefault="004A3552" w:rsidP="00E56FF8">
            <w:pPr>
              <w:ind w:hanging="143"/>
            </w:pPr>
            <w:r>
              <w:t>0</w:t>
            </w:r>
            <w:r w:rsidR="00E56FF8">
              <w:t>8</w:t>
            </w:r>
            <w:r>
              <w:t>/10/2024</w:t>
            </w:r>
          </w:p>
          <w:p w14:paraId="0D2BC700" w14:textId="77777777" w:rsidR="004A3552" w:rsidRPr="00AC1B5C" w:rsidRDefault="004A3552" w:rsidP="00E56FF8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DFA21" w14:textId="76345927" w:rsidR="004A3552" w:rsidRPr="000400DB" w:rsidRDefault="004A3552" w:rsidP="004A3552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4A3552" w:rsidRPr="00C247E0" w14:paraId="77E9656A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36F01" w14:textId="1C2561F7" w:rsidR="004A3552" w:rsidRPr="00AC1B5C" w:rsidRDefault="004A3552" w:rsidP="004A3552">
            <w:pPr>
              <w:rPr>
                <w:lang w:eastAsia="es-ES"/>
              </w:rPr>
            </w:pPr>
            <w:r w:rsidRPr="00B16BA5">
              <w:rPr>
                <w:lang w:eastAsia="es-ES"/>
              </w:rPr>
              <w:t xml:space="preserve"> Terminar de definir casos de pruebas. (Se realiza puesta en común de los casos de prueba faltantes para la confección del plan de prueba).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1B1B4" w14:textId="77777777" w:rsidR="00E56FF8" w:rsidRPr="00AC1B5C" w:rsidRDefault="00E56FF8" w:rsidP="00E56FF8">
            <w:pPr>
              <w:ind w:hanging="143"/>
            </w:pPr>
            <w:r>
              <w:t>08/10/2024</w:t>
            </w:r>
          </w:p>
          <w:p w14:paraId="6DB6584C" w14:textId="5F518F3E" w:rsidR="004A3552" w:rsidRPr="00941ADC" w:rsidRDefault="004A3552" w:rsidP="00E56FF8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63AC6" w14:textId="49E78E68" w:rsidR="004A3552" w:rsidRPr="000400DB" w:rsidRDefault="004A3552" w:rsidP="004A3552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4A3552" w:rsidRPr="00C247E0" w14:paraId="4B90F559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48925" w14:textId="72047BBA" w:rsidR="004A3552" w:rsidRDefault="004A3552" w:rsidP="004A3552">
            <w:pPr>
              <w:rPr>
                <w:lang w:eastAsia="es-ES"/>
              </w:rPr>
            </w:pPr>
            <w:r w:rsidRPr="00B16BA5">
              <w:rPr>
                <w:lang w:eastAsia="es-ES"/>
              </w:rPr>
              <w:t xml:space="preserve"> RTF. (Se realiza la revisión técnica formal del documento clave "plan de pruebas" con el equipo de desarrollo).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AF7D8" w14:textId="77777777" w:rsidR="00E56FF8" w:rsidRPr="00AC1B5C" w:rsidRDefault="00E56FF8" w:rsidP="00E56FF8">
            <w:pPr>
              <w:ind w:hanging="143"/>
            </w:pPr>
            <w:r>
              <w:t>08/10/2024</w:t>
            </w:r>
          </w:p>
          <w:p w14:paraId="0D6E312D" w14:textId="7ABDF515" w:rsidR="004A3552" w:rsidRDefault="004A3552" w:rsidP="00E56FF8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151EE" w14:textId="2DF40A97" w:rsidR="004A3552" w:rsidRPr="000400DB" w:rsidRDefault="004A3552" w:rsidP="004A3552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4A3552" w:rsidRPr="00C247E0" w14:paraId="18ADC1FB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5316C" w14:textId="24120C70" w:rsidR="004A3552" w:rsidRDefault="004A3552" w:rsidP="004A3552">
            <w:pPr>
              <w:rPr>
                <w:lang w:eastAsia="es-ES"/>
              </w:rPr>
            </w:pPr>
            <w:r w:rsidRPr="00B16BA5">
              <w:rPr>
                <w:lang w:eastAsia="es-ES"/>
              </w:rPr>
              <w:t xml:space="preserve"> Modificar modelo de datos. (Se realiza puesta en común para la modificación del modelo de datos).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2EED1" w14:textId="77777777" w:rsidR="00E56FF8" w:rsidRPr="00AC1B5C" w:rsidRDefault="00E56FF8" w:rsidP="00E56FF8">
            <w:pPr>
              <w:ind w:hanging="143"/>
            </w:pPr>
            <w:r>
              <w:t>08/10/2024</w:t>
            </w:r>
          </w:p>
          <w:p w14:paraId="3D16050E" w14:textId="392BFA64" w:rsidR="004A3552" w:rsidRDefault="004A3552" w:rsidP="00E56FF8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B7A4" w14:textId="29B1FB0E" w:rsidR="004A3552" w:rsidRPr="000400DB" w:rsidRDefault="004A3552" w:rsidP="004A3552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4A3552" w:rsidRPr="00C247E0" w14:paraId="416286C2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784E3" w14:textId="6F1BAAB6" w:rsidR="004A3552" w:rsidRDefault="004A3552" w:rsidP="004A3552">
            <w:pPr>
              <w:rPr>
                <w:lang w:eastAsia="es-ES"/>
              </w:rPr>
            </w:pPr>
            <w:r w:rsidRPr="00B16BA5">
              <w:rPr>
                <w:lang w:eastAsia="es-ES"/>
              </w:rPr>
              <w:t>Definir CU prioritarios en el modelo de casos de usos. (Se realiza puesta en común de los casos de pruebas prioritarios según retroalimentaciones dadas durante las exposiciones).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07721" w14:textId="77777777" w:rsidR="00E56FF8" w:rsidRPr="00AC1B5C" w:rsidRDefault="00E56FF8" w:rsidP="00E56FF8">
            <w:pPr>
              <w:ind w:hanging="143"/>
            </w:pPr>
            <w:r>
              <w:t>08/10/2024</w:t>
            </w:r>
          </w:p>
          <w:p w14:paraId="1EB1D5FA" w14:textId="758EFC7E" w:rsidR="004A3552" w:rsidRDefault="004A3552" w:rsidP="00E56FF8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AA5AC" w14:textId="0430242A" w:rsidR="004A3552" w:rsidRPr="000400DB" w:rsidRDefault="004A3552" w:rsidP="004A3552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654C26" w:rsidRPr="00C247E0" w14:paraId="1F8EB96F" w14:textId="77777777" w:rsidTr="00E56FF8">
        <w:trPr>
          <w:trHeight w:val="1313"/>
        </w:trPr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86D43" w14:textId="77777777" w:rsidR="004A3552" w:rsidRPr="00FF55FC" w:rsidRDefault="004A3552" w:rsidP="004A3552">
            <w:pPr>
              <w:spacing w:before="0" w:line="240" w:lineRule="auto"/>
              <w:rPr>
                <w:lang w:eastAsia="es-ES"/>
              </w:rPr>
            </w:pPr>
            <w:r w:rsidRPr="00FF55FC">
              <w:rPr>
                <w:lang w:eastAsia="es-ES"/>
              </w:rPr>
              <w:t>Próxima presentación:</w:t>
            </w:r>
          </w:p>
          <w:p w14:paraId="2C846FC5" w14:textId="77777777" w:rsidR="004A3552" w:rsidRPr="00FF55FC" w:rsidRDefault="004A3552" w:rsidP="004A3552">
            <w:pPr>
              <w:spacing w:before="0" w:line="240" w:lineRule="auto"/>
              <w:ind w:left="714"/>
              <w:rPr>
                <w:lang w:eastAsia="es-ES"/>
              </w:rPr>
            </w:pPr>
            <w:r w:rsidRPr="00FF55FC">
              <w:rPr>
                <w:lang w:eastAsia="es-ES"/>
              </w:rPr>
              <w:t xml:space="preserve"> Definición de temas a exponer para los integrantes.</w:t>
            </w:r>
          </w:p>
          <w:p w14:paraId="6FC0A4EA" w14:textId="77777777" w:rsidR="004A3552" w:rsidRPr="00FF55FC" w:rsidRDefault="004A3552" w:rsidP="004A3552">
            <w:pPr>
              <w:spacing w:before="0" w:line="240" w:lineRule="auto"/>
              <w:ind w:left="714"/>
              <w:rPr>
                <w:lang w:eastAsia="es-ES"/>
              </w:rPr>
            </w:pPr>
            <w:r w:rsidRPr="00FF55FC">
              <w:rPr>
                <w:lang w:eastAsia="es-ES"/>
              </w:rPr>
              <w:t xml:space="preserve"> Definición del orden de los temas a exponer.</w:t>
            </w:r>
          </w:p>
          <w:p w14:paraId="4C83A8BB" w14:textId="77777777" w:rsidR="004A3552" w:rsidRDefault="004A3552" w:rsidP="004A3552">
            <w:pPr>
              <w:spacing w:before="0" w:line="240" w:lineRule="auto"/>
              <w:ind w:left="714"/>
              <w:rPr>
                <w:lang w:eastAsia="es-ES"/>
              </w:rPr>
            </w:pPr>
            <w:r w:rsidRPr="00FF55FC">
              <w:rPr>
                <w:lang w:eastAsia="es-ES"/>
              </w:rPr>
              <w:t xml:space="preserve"> Próxima presentación diseño en </w:t>
            </w:r>
            <w:proofErr w:type="spellStart"/>
            <w:r w:rsidRPr="00FF55FC">
              <w:rPr>
                <w:lang w:eastAsia="es-ES"/>
              </w:rPr>
              <w:t>canvas</w:t>
            </w:r>
            <w:proofErr w:type="spellEnd"/>
            <w:r w:rsidRPr="00FF55FC">
              <w:rPr>
                <w:lang w:eastAsia="es-ES"/>
              </w:rPr>
              <w:t>.</w:t>
            </w:r>
          </w:p>
          <w:p w14:paraId="71ECF45C" w14:textId="77777777" w:rsidR="004A3552" w:rsidRDefault="004A3552" w:rsidP="004A3552">
            <w:pPr>
              <w:spacing w:before="0" w:line="240" w:lineRule="auto"/>
              <w:ind w:left="714"/>
              <w:rPr>
                <w:b/>
                <w:bCs/>
                <w:lang w:eastAsia="es-ES"/>
              </w:rPr>
            </w:pPr>
          </w:p>
          <w:p w14:paraId="7BD8A10E" w14:textId="1370F537" w:rsidR="00654C26" w:rsidRPr="004B0555" w:rsidRDefault="00654C26" w:rsidP="00654C26">
            <w:pPr>
              <w:rPr>
                <w:lang w:eastAsia="es-ES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71775" w14:textId="77777777" w:rsidR="00E56FF8" w:rsidRPr="00AC1B5C" w:rsidRDefault="00E56FF8" w:rsidP="00E56FF8">
            <w:pPr>
              <w:ind w:hanging="143"/>
            </w:pPr>
            <w:r>
              <w:t>08/10/2024</w:t>
            </w:r>
          </w:p>
          <w:p w14:paraId="40A79B75" w14:textId="35DBB719" w:rsidR="00654C26" w:rsidRDefault="00654C26" w:rsidP="00E56FF8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3BDA1" w14:textId="4E8BDF37" w:rsidR="00654C26" w:rsidRDefault="00654C26" w:rsidP="00654C26">
            <w:pPr>
              <w:ind w:left="0" w:firstLine="0"/>
            </w:pPr>
            <w:r>
              <w:t>Ojeda Valeria, Oyarzo Malena, Sly Eduardo, Levipichun Emilio.</w:t>
            </w:r>
          </w:p>
        </w:tc>
      </w:tr>
    </w:tbl>
    <w:p w14:paraId="4AC2A370" w14:textId="66FF20F6" w:rsidR="00ED7DEA" w:rsidRDefault="001552AF" w:rsidP="005058AE">
      <w:pPr>
        <w:pStyle w:val="PSI-Ttulo2"/>
        <w:rPr>
          <w:lang w:eastAsia="es-ES"/>
        </w:rPr>
      </w:pPr>
      <w:bookmarkStart w:id="39" w:name="_Toc231031576"/>
      <w:bookmarkStart w:id="40" w:name="_Toc235002077"/>
      <w:bookmarkStart w:id="41" w:name="_Toc178973174"/>
      <w:r w:rsidRPr="00C823CE">
        <w:rPr>
          <w:lang w:eastAsia="es-ES"/>
        </w:rPr>
        <w:t>Temas Adicionales</w:t>
      </w:r>
      <w:bookmarkEnd w:id="39"/>
      <w:bookmarkEnd w:id="40"/>
      <w:bookmarkEnd w:id="41"/>
    </w:p>
    <w:p w14:paraId="2804EE35" w14:textId="6E1AC359" w:rsidR="00E8236E" w:rsidRDefault="00E56FF8" w:rsidP="005058AE">
      <w:pPr>
        <w:spacing w:before="0" w:line="240" w:lineRule="auto"/>
        <w:rPr>
          <w:lang w:eastAsia="es-ES"/>
        </w:rPr>
      </w:pPr>
      <w:r>
        <w:rPr>
          <w:lang w:eastAsia="es-ES"/>
        </w:rPr>
        <w:t>Confección del Resumen de Reunión 17.</w:t>
      </w:r>
    </w:p>
    <w:p w14:paraId="0D683E6B" w14:textId="7593A5AB" w:rsidR="00E56FF8" w:rsidRDefault="00E56FF8" w:rsidP="005058AE">
      <w:pPr>
        <w:spacing w:before="0" w:line="240" w:lineRule="auto"/>
        <w:rPr>
          <w:lang w:eastAsia="es-ES"/>
        </w:rPr>
      </w:pPr>
      <w:r>
        <w:rPr>
          <w:lang w:eastAsia="es-ES"/>
        </w:rPr>
        <w:t>Confección de la RTF plan de pruebas.</w:t>
      </w:r>
    </w:p>
    <w:p w14:paraId="60333E05" w14:textId="77777777" w:rsidR="00A12A8E" w:rsidRPr="009C01D6" w:rsidRDefault="00A12A8E" w:rsidP="00A12A8E">
      <w:pPr>
        <w:spacing w:before="0" w:line="240" w:lineRule="auto"/>
        <w:rPr>
          <w:lang w:eastAsia="es-ES"/>
        </w:rPr>
      </w:pPr>
    </w:p>
    <w:p w14:paraId="28DF2CB2" w14:textId="77777777" w:rsidR="001552AF" w:rsidRDefault="001552AF" w:rsidP="001552AF">
      <w:pPr>
        <w:pStyle w:val="PSI-Ttulo2"/>
        <w:rPr>
          <w:lang w:eastAsia="es-ES"/>
        </w:rPr>
      </w:pPr>
      <w:bookmarkStart w:id="42" w:name="_Toc231031577"/>
      <w:bookmarkStart w:id="43" w:name="_Toc235002078"/>
      <w:bookmarkStart w:id="44" w:name="_Toc178973175"/>
      <w:r w:rsidRPr="00C823CE">
        <w:rPr>
          <w:lang w:eastAsia="es-ES"/>
        </w:rPr>
        <w:t>Observaciones:</w:t>
      </w:r>
      <w:bookmarkEnd w:id="42"/>
      <w:bookmarkEnd w:id="43"/>
      <w:bookmarkEnd w:id="44"/>
    </w:p>
    <w:p w14:paraId="14C26B34" w14:textId="601E4E03" w:rsidR="00A12A8E" w:rsidRDefault="00A12A8E" w:rsidP="00E56FF8">
      <w:pPr>
        <w:spacing w:before="0" w:line="240" w:lineRule="auto"/>
      </w:pPr>
      <w:r>
        <w:t xml:space="preserve">Hora de inicio: </w:t>
      </w:r>
      <w:r w:rsidR="00D05F17">
        <w:t>11:</w:t>
      </w:r>
      <w:r w:rsidR="00A0728F">
        <w:t>17</w:t>
      </w:r>
      <w:r>
        <w:t xml:space="preserve"> </w:t>
      </w:r>
      <w:r w:rsidR="00A0728F">
        <w:t>A</w:t>
      </w:r>
      <w:r>
        <w:t xml:space="preserve">M </w:t>
      </w:r>
    </w:p>
    <w:p w14:paraId="019768C2" w14:textId="1BF80070" w:rsidR="00A12A8E" w:rsidRDefault="00E8236E" w:rsidP="00E56FF8">
      <w:pPr>
        <w:spacing w:before="0" w:line="240" w:lineRule="auto"/>
      </w:pPr>
      <w:r>
        <w:t xml:space="preserve">Hora de fin: </w:t>
      </w:r>
      <w:r w:rsidR="00D05F17">
        <w:t>12:</w:t>
      </w:r>
      <w:r w:rsidR="00C37E00">
        <w:t>2</w:t>
      </w:r>
      <w:r w:rsidR="00A0728F">
        <w:t>3</w:t>
      </w:r>
      <w:r w:rsidR="00A12A8E">
        <w:t xml:space="preserve"> </w:t>
      </w:r>
      <w:r w:rsidR="00A0728F">
        <w:t>P</w:t>
      </w:r>
      <w:r w:rsidR="00A12A8E">
        <w:t>M</w:t>
      </w:r>
    </w:p>
    <w:p w14:paraId="289A9D2A" w14:textId="238FD078" w:rsidR="00A12A8E" w:rsidRPr="009C01D6" w:rsidRDefault="00A12A8E" w:rsidP="00E56FF8">
      <w:pPr>
        <w:spacing w:before="0" w:line="240" w:lineRule="auto"/>
      </w:pPr>
      <w:r>
        <w:t xml:space="preserve">Tiempo invertido: 01 Horas, </w:t>
      </w:r>
      <w:r w:rsidR="00A0728F">
        <w:t>05</w:t>
      </w:r>
      <w:r w:rsidR="00D05F17">
        <w:t xml:space="preserve"> </w:t>
      </w:r>
      <w:r>
        <w:t xml:space="preserve">minutos, </w:t>
      </w:r>
      <w:r w:rsidR="00C37E00">
        <w:t>0</w:t>
      </w:r>
      <w:r w:rsidR="00D05F17">
        <w:t>7</w:t>
      </w:r>
      <w:r>
        <w:t xml:space="preserve"> Segundos.</w:t>
      </w:r>
    </w:p>
    <w:p w14:paraId="4E8C210F" w14:textId="77777777" w:rsidR="00ED7DEA" w:rsidRDefault="00ED7DEA" w:rsidP="001552AF">
      <w:pPr>
        <w:pStyle w:val="PSI-Ttulo2"/>
        <w:rPr>
          <w:lang w:eastAsia="es-ES"/>
        </w:rPr>
      </w:pPr>
      <w:bookmarkStart w:id="45" w:name="_Toc231031578"/>
      <w:bookmarkStart w:id="46" w:name="_Toc235002079"/>
    </w:p>
    <w:p w14:paraId="70DD28C1" w14:textId="77777777" w:rsidR="001552AF" w:rsidRDefault="001552AF" w:rsidP="001552AF">
      <w:pPr>
        <w:pStyle w:val="PSI-Ttulo2"/>
        <w:rPr>
          <w:lang w:eastAsia="es-ES"/>
        </w:rPr>
      </w:pPr>
      <w:bookmarkStart w:id="47" w:name="_Toc178973176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5"/>
      <w:bookmarkEnd w:id="46"/>
      <w:bookmarkEnd w:id="47"/>
    </w:p>
    <w:p w14:paraId="6EE1353C" w14:textId="3F385EC1" w:rsidR="007F38C0" w:rsidRDefault="00A12A8E" w:rsidP="00E56FF8">
      <w:r>
        <w:t>Sin Anexos.</w:t>
      </w: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BA036" w14:textId="77777777" w:rsidR="0053590C" w:rsidRDefault="0053590C" w:rsidP="00C94FBE">
      <w:pPr>
        <w:spacing w:before="0" w:line="240" w:lineRule="auto"/>
      </w:pPr>
      <w:r>
        <w:separator/>
      </w:r>
    </w:p>
    <w:p w14:paraId="7B4DE3BF" w14:textId="77777777" w:rsidR="0053590C" w:rsidRDefault="0053590C"/>
  </w:endnote>
  <w:endnote w:type="continuationSeparator" w:id="0">
    <w:p w14:paraId="5486516F" w14:textId="77777777" w:rsidR="0053590C" w:rsidRDefault="0053590C" w:rsidP="00C94FBE">
      <w:pPr>
        <w:spacing w:before="0" w:line="240" w:lineRule="auto"/>
      </w:pPr>
      <w:r>
        <w:continuationSeparator/>
      </w:r>
    </w:p>
    <w:p w14:paraId="3FEEDF46" w14:textId="77777777" w:rsidR="0053590C" w:rsidRDefault="005359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D9E1" w14:textId="77777777" w:rsidR="00600C73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110B407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600C73">
      <w:rPr>
        <w:lang w:val="es-AR"/>
      </w:rPr>
      <w:t>OSLO</w:t>
    </w:r>
    <w:r>
      <w:rPr>
        <w:noProof/>
        <w:lang w:eastAsia="es-ES"/>
      </w:rPr>
      <w:pict w14:anchorId="77B4177F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tab/>
    </w:r>
    <w:r w:rsidR="00600C73">
      <w:tab/>
    </w:r>
    <w:r w:rsidR="00600C73">
      <w:tab/>
    </w:r>
    <w:r w:rsidR="00600C73">
      <w:tab/>
    </w:r>
    <w:r w:rsidR="00600C73">
      <w:tab/>
    </w:r>
    <w:r w:rsidR="00600C73" w:rsidRPr="00DD5A70">
      <w:rPr>
        <w:rFonts w:ascii="Cambria" w:hAnsi="Cambria" w:cs="Cambria"/>
      </w:rPr>
      <w:t xml:space="preserve">Página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PAGE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 w:rsidR="00600C73" w:rsidRPr="00DD5A70">
      <w:rPr>
        <w:rFonts w:ascii="Cambria" w:hAnsi="Cambria" w:cs="Cambria"/>
      </w:rPr>
      <w:t xml:space="preserve"> de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NUMPAGES 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52F66B48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B1101" w14:textId="77777777" w:rsidR="0053590C" w:rsidRDefault="0053590C" w:rsidP="00C94FBE">
      <w:pPr>
        <w:spacing w:before="0" w:line="240" w:lineRule="auto"/>
      </w:pPr>
      <w:r>
        <w:separator/>
      </w:r>
    </w:p>
    <w:p w14:paraId="0408452F" w14:textId="77777777" w:rsidR="0053590C" w:rsidRDefault="0053590C"/>
  </w:footnote>
  <w:footnote w:type="continuationSeparator" w:id="0">
    <w:p w14:paraId="1F6FCBB7" w14:textId="77777777" w:rsidR="0053590C" w:rsidRDefault="0053590C" w:rsidP="00C94FBE">
      <w:pPr>
        <w:spacing w:before="0" w:line="240" w:lineRule="auto"/>
      </w:pPr>
      <w:r>
        <w:continuationSeparator/>
      </w:r>
    </w:p>
    <w:p w14:paraId="1EE6FE81" w14:textId="77777777" w:rsidR="0053590C" w:rsidRDefault="005359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0BE9" w14:textId="77777777" w:rsidR="00600C73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7EC8C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600C73">
      <w:rPr>
        <w:rFonts w:ascii="Cambria" w:eastAsia="Times New Roman" w:hAnsi="Cambria"/>
        <w:lang w:val="es-AR"/>
      </w:rPr>
      <w:t>Resumen de Reunión</w:t>
    </w:r>
  </w:p>
  <w:p w14:paraId="2CC6C728" w14:textId="77777777" w:rsidR="00600C73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7875A6E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549193F5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6FE61151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68333F2B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rPr>
        <w:rFonts w:ascii="Cambria" w:eastAsia="Times New Roman" w:hAnsi="Cambria"/>
        <w:szCs w:val="36"/>
      </w:rPr>
      <w:t>Testify</w:t>
    </w:r>
    <w:r w:rsidR="00600C73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0E3"/>
    <w:multiLevelType w:val="hybridMultilevel"/>
    <w:tmpl w:val="C01A53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51DDF"/>
    <w:multiLevelType w:val="hybridMultilevel"/>
    <w:tmpl w:val="086C7C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E42472"/>
    <w:multiLevelType w:val="hybridMultilevel"/>
    <w:tmpl w:val="DD34AF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B237C"/>
    <w:multiLevelType w:val="hybridMultilevel"/>
    <w:tmpl w:val="FEFA84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123C1"/>
    <w:multiLevelType w:val="hybridMultilevel"/>
    <w:tmpl w:val="DD34AF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41D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70492A"/>
    <w:multiLevelType w:val="hybridMultilevel"/>
    <w:tmpl w:val="086C7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A31220"/>
    <w:multiLevelType w:val="multilevel"/>
    <w:tmpl w:val="2474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250A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D8C37DF"/>
    <w:multiLevelType w:val="multilevel"/>
    <w:tmpl w:val="A528A27C"/>
    <w:lvl w:ilvl="0">
      <w:start w:val="5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62193037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3A61C11"/>
    <w:multiLevelType w:val="multilevel"/>
    <w:tmpl w:val="A528A27C"/>
    <w:lvl w:ilvl="0">
      <w:start w:val="5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3" w15:restartNumberingAfterBreak="0">
    <w:nsid w:val="67F732AE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B45EB7"/>
    <w:multiLevelType w:val="multilevel"/>
    <w:tmpl w:val="77B262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E62067"/>
    <w:multiLevelType w:val="multilevel"/>
    <w:tmpl w:val="185A72B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59064A3"/>
    <w:multiLevelType w:val="hybridMultilevel"/>
    <w:tmpl w:val="28EC34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41E9D"/>
    <w:multiLevelType w:val="hybridMultilevel"/>
    <w:tmpl w:val="37ECE2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EB4EFC"/>
    <w:multiLevelType w:val="multilevel"/>
    <w:tmpl w:val="F11452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1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741827525">
    <w:abstractNumId w:val="19"/>
  </w:num>
  <w:num w:numId="2" w16cid:durableId="288362367">
    <w:abstractNumId w:val="10"/>
  </w:num>
  <w:num w:numId="3" w16cid:durableId="201983287">
    <w:abstractNumId w:val="16"/>
  </w:num>
  <w:num w:numId="4" w16cid:durableId="967929768">
    <w:abstractNumId w:val="13"/>
  </w:num>
  <w:num w:numId="5" w16cid:durableId="1399013464">
    <w:abstractNumId w:val="6"/>
  </w:num>
  <w:num w:numId="6" w16cid:durableId="268392406">
    <w:abstractNumId w:val="11"/>
  </w:num>
  <w:num w:numId="7" w16cid:durableId="1494443871">
    <w:abstractNumId w:val="7"/>
  </w:num>
  <w:num w:numId="8" w16cid:durableId="1890873854">
    <w:abstractNumId w:val="17"/>
  </w:num>
  <w:num w:numId="9" w16cid:durableId="528106249">
    <w:abstractNumId w:val="1"/>
  </w:num>
  <w:num w:numId="10" w16cid:durableId="401690">
    <w:abstractNumId w:val="2"/>
  </w:num>
  <w:num w:numId="11" w16cid:durableId="1769233226">
    <w:abstractNumId w:val="4"/>
  </w:num>
  <w:num w:numId="12" w16cid:durableId="457265247">
    <w:abstractNumId w:val="3"/>
  </w:num>
  <w:num w:numId="13" w16cid:durableId="1973706913">
    <w:abstractNumId w:val="8"/>
  </w:num>
  <w:num w:numId="14" w16cid:durableId="884024325">
    <w:abstractNumId w:val="0"/>
  </w:num>
  <w:num w:numId="15" w16cid:durableId="89089230">
    <w:abstractNumId w:val="18"/>
  </w:num>
  <w:num w:numId="16" w16cid:durableId="978652118">
    <w:abstractNumId w:val="5"/>
  </w:num>
  <w:num w:numId="17" w16cid:durableId="1365324954">
    <w:abstractNumId w:val="14"/>
  </w:num>
  <w:num w:numId="18" w16cid:durableId="146167402">
    <w:abstractNumId w:val="15"/>
  </w:num>
  <w:num w:numId="19" w16cid:durableId="492380873">
    <w:abstractNumId w:val="9"/>
  </w:num>
  <w:num w:numId="20" w16cid:durableId="154890613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11BED"/>
    <w:rsid w:val="00017EFE"/>
    <w:rsid w:val="000319D8"/>
    <w:rsid w:val="000400DB"/>
    <w:rsid w:val="00045F1A"/>
    <w:rsid w:val="00087F53"/>
    <w:rsid w:val="00092BC0"/>
    <w:rsid w:val="000A0FE7"/>
    <w:rsid w:val="000A22E1"/>
    <w:rsid w:val="000A7776"/>
    <w:rsid w:val="000C4C42"/>
    <w:rsid w:val="000C4E31"/>
    <w:rsid w:val="000D4C6E"/>
    <w:rsid w:val="000F1888"/>
    <w:rsid w:val="000F4F97"/>
    <w:rsid w:val="000F5728"/>
    <w:rsid w:val="000F79DF"/>
    <w:rsid w:val="0010416D"/>
    <w:rsid w:val="00105F93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598F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07DC"/>
    <w:rsid w:val="003130E3"/>
    <w:rsid w:val="003149A1"/>
    <w:rsid w:val="003163C6"/>
    <w:rsid w:val="00322322"/>
    <w:rsid w:val="00344258"/>
    <w:rsid w:val="00346864"/>
    <w:rsid w:val="00350E39"/>
    <w:rsid w:val="003560F2"/>
    <w:rsid w:val="00363FD1"/>
    <w:rsid w:val="0038409B"/>
    <w:rsid w:val="00397566"/>
    <w:rsid w:val="003B7F1F"/>
    <w:rsid w:val="003C54B1"/>
    <w:rsid w:val="003E12FE"/>
    <w:rsid w:val="003E3FC9"/>
    <w:rsid w:val="0040066E"/>
    <w:rsid w:val="00425037"/>
    <w:rsid w:val="004525FF"/>
    <w:rsid w:val="004807AF"/>
    <w:rsid w:val="004969B8"/>
    <w:rsid w:val="004A3552"/>
    <w:rsid w:val="004A54C8"/>
    <w:rsid w:val="004B0555"/>
    <w:rsid w:val="004C5D7E"/>
    <w:rsid w:val="004D45CD"/>
    <w:rsid w:val="004D5185"/>
    <w:rsid w:val="004E09E5"/>
    <w:rsid w:val="004E4935"/>
    <w:rsid w:val="004F4D25"/>
    <w:rsid w:val="004F79C8"/>
    <w:rsid w:val="005017FA"/>
    <w:rsid w:val="005046A5"/>
    <w:rsid w:val="00504A67"/>
    <w:rsid w:val="005058AE"/>
    <w:rsid w:val="00511D9A"/>
    <w:rsid w:val="00515617"/>
    <w:rsid w:val="0053590C"/>
    <w:rsid w:val="00540236"/>
    <w:rsid w:val="00554582"/>
    <w:rsid w:val="00563C80"/>
    <w:rsid w:val="00564033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C0411"/>
    <w:rsid w:val="005D44F4"/>
    <w:rsid w:val="005E50D1"/>
    <w:rsid w:val="005E76A4"/>
    <w:rsid w:val="005F133C"/>
    <w:rsid w:val="005F5429"/>
    <w:rsid w:val="005F60BA"/>
    <w:rsid w:val="00600C73"/>
    <w:rsid w:val="00607FF4"/>
    <w:rsid w:val="006124BF"/>
    <w:rsid w:val="00616A6E"/>
    <w:rsid w:val="006177BF"/>
    <w:rsid w:val="0062464B"/>
    <w:rsid w:val="00624716"/>
    <w:rsid w:val="00636037"/>
    <w:rsid w:val="00650179"/>
    <w:rsid w:val="00653C38"/>
    <w:rsid w:val="00654C26"/>
    <w:rsid w:val="00663980"/>
    <w:rsid w:val="00686B6F"/>
    <w:rsid w:val="006919D5"/>
    <w:rsid w:val="006A2495"/>
    <w:rsid w:val="006B3371"/>
    <w:rsid w:val="0070494E"/>
    <w:rsid w:val="00705C02"/>
    <w:rsid w:val="00710BA6"/>
    <w:rsid w:val="00711DF8"/>
    <w:rsid w:val="007143E5"/>
    <w:rsid w:val="007405D5"/>
    <w:rsid w:val="007447BE"/>
    <w:rsid w:val="00766D3E"/>
    <w:rsid w:val="00784A6C"/>
    <w:rsid w:val="007A33C6"/>
    <w:rsid w:val="007A5A0B"/>
    <w:rsid w:val="007B151B"/>
    <w:rsid w:val="007B2E53"/>
    <w:rsid w:val="007C742C"/>
    <w:rsid w:val="007D7477"/>
    <w:rsid w:val="007E66A5"/>
    <w:rsid w:val="007F38C0"/>
    <w:rsid w:val="007F6995"/>
    <w:rsid w:val="00801130"/>
    <w:rsid w:val="00815F59"/>
    <w:rsid w:val="00816B5F"/>
    <w:rsid w:val="00817955"/>
    <w:rsid w:val="00822C20"/>
    <w:rsid w:val="00823137"/>
    <w:rsid w:val="0084458B"/>
    <w:rsid w:val="00850E4D"/>
    <w:rsid w:val="00853108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2712"/>
    <w:rsid w:val="008942D8"/>
    <w:rsid w:val="00895A5B"/>
    <w:rsid w:val="008970F4"/>
    <w:rsid w:val="008B1983"/>
    <w:rsid w:val="008B3B0F"/>
    <w:rsid w:val="008B6442"/>
    <w:rsid w:val="008C36AB"/>
    <w:rsid w:val="008E48FB"/>
    <w:rsid w:val="008E7533"/>
    <w:rsid w:val="00904CB6"/>
    <w:rsid w:val="0090612D"/>
    <w:rsid w:val="0092483A"/>
    <w:rsid w:val="00942049"/>
    <w:rsid w:val="0096683E"/>
    <w:rsid w:val="00970BAA"/>
    <w:rsid w:val="0097595F"/>
    <w:rsid w:val="00975B0C"/>
    <w:rsid w:val="009912D8"/>
    <w:rsid w:val="009A3173"/>
    <w:rsid w:val="009A3F7F"/>
    <w:rsid w:val="009D3465"/>
    <w:rsid w:val="009E25EF"/>
    <w:rsid w:val="009E4DA8"/>
    <w:rsid w:val="009F4449"/>
    <w:rsid w:val="00A0123A"/>
    <w:rsid w:val="00A0436A"/>
    <w:rsid w:val="00A0728F"/>
    <w:rsid w:val="00A12A8E"/>
    <w:rsid w:val="00A12B5B"/>
    <w:rsid w:val="00A13DBA"/>
    <w:rsid w:val="00A2496D"/>
    <w:rsid w:val="00A2757B"/>
    <w:rsid w:val="00A45630"/>
    <w:rsid w:val="00A50ABB"/>
    <w:rsid w:val="00A670E3"/>
    <w:rsid w:val="00A91DB6"/>
    <w:rsid w:val="00AC1B5C"/>
    <w:rsid w:val="00AE0C53"/>
    <w:rsid w:val="00AE3A87"/>
    <w:rsid w:val="00AE7231"/>
    <w:rsid w:val="00AF6C07"/>
    <w:rsid w:val="00B01480"/>
    <w:rsid w:val="00B0695A"/>
    <w:rsid w:val="00B06AFF"/>
    <w:rsid w:val="00B071F2"/>
    <w:rsid w:val="00B138FE"/>
    <w:rsid w:val="00B144C2"/>
    <w:rsid w:val="00B20663"/>
    <w:rsid w:val="00B21F60"/>
    <w:rsid w:val="00B251C8"/>
    <w:rsid w:val="00B32896"/>
    <w:rsid w:val="00B36B62"/>
    <w:rsid w:val="00B60373"/>
    <w:rsid w:val="00B77F48"/>
    <w:rsid w:val="00B815E7"/>
    <w:rsid w:val="00B85587"/>
    <w:rsid w:val="00B90B06"/>
    <w:rsid w:val="00BA699A"/>
    <w:rsid w:val="00BB23C2"/>
    <w:rsid w:val="00BB4A41"/>
    <w:rsid w:val="00BB6AAE"/>
    <w:rsid w:val="00BB7855"/>
    <w:rsid w:val="00BC5404"/>
    <w:rsid w:val="00BD132D"/>
    <w:rsid w:val="00BF6C5D"/>
    <w:rsid w:val="00C05700"/>
    <w:rsid w:val="00C23F8C"/>
    <w:rsid w:val="00C247E0"/>
    <w:rsid w:val="00C24CDC"/>
    <w:rsid w:val="00C26C78"/>
    <w:rsid w:val="00C32418"/>
    <w:rsid w:val="00C33B03"/>
    <w:rsid w:val="00C33D3A"/>
    <w:rsid w:val="00C37E00"/>
    <w:rsid w:val="00C42873"/>
    <w:rsid w:val="00C5135E"/>
    <w:rsid w:val="00C67EBC"/>
    <w:rsid w:val="00C7670E"/>
    <w:rsid w:val="00C872BB"/>
    <w:rsid w:val="00C94FBE"/>
    <w:rsid w:val="00C97238"/>
    <w:rsid w:val="00CA6B0F"/>
    <w:rsid w:val="00CA6F3B"/>
    <w:rsid w:val="00CB2CC9"/>
    <w:rsid w:val="00CD323E"/>
    <w:rsid w:val="00CE0252"/>
    <w:rsid w:val="00CE0C6E"/>
    <w:rsid w:val="00CE7C8F"/>
    <w:rsid w:val="00CE7F5B"/>
    <w:rsid w:val="00D01B23"/>
    <w:rsid w:val="00D05F17"/>
    <w:rsid w:val="00D06E99"/>
    <w:rsid w:val="00D15FB2"/>
    <w:rsid w:val="00D255E1"/>
    <w:rsid w:val="00D35132"/>
    <w:rsid w:val="00D649B2"/>
    <w:rsid w:val="00D80E83"/>
    <w:rsid w:val="00DA284A"/>
    <w:rsid w:val="00DD0159"/>
    <w:rsid w:val="00DD5A70"/>
    <w:rsid w:val="00DF18E0"/>
    <w:rsid w:val="00E01FEC"/>
    <w:rsid w:val="00E037C9"/>
    <w:rsid w:val="00E14B14"/>
    <w:rsid w:val="00E34178"/>
    <w:rsid w:val="00E36A01"/>
    <w:rsid w:val="00E41820"/>
    <w:rsid w:val="00E41E7A"/>
    <w:rsid w:val="00E438FE"/>
    <w:rsid w:val="00E46CED"/>
    <w:rsid w:val="00E5392A"/>
    <w:rsid w:val="00E5474B"/>
    <w:rsid w:val="00E56FF8"/>
    <w:rsid w:val="00E67DB5"/>
    <w:rsid w:val="00E71027"/>
    <w:rsid w:val="00E7708C"/>
    <w:rsid w:val="00E8096E"/>
    <w:rsid w:val="00E8236E"/>
    <w:rsid w:val="00E84E25"/>
    <w:rsid w:val="00E8633B"/>
    <w:rsid w:val="00E93312"/>
    <w:rsid w:val="00EA748A"/>
    <w:rsid w:val="00EA7D8C"/>
    <w:rsid w:val="00EB07EE"/>
    <w:rsid w:val="00ED7DEA"/>
    <w:rsid w:val="00EE0084"/>
    <w:rsid w:val="00F045A2"/>
    <w:rsid w:val="00F074B0"/>
    <w:rsid w:val="00F163F8"/>
    <w:rsid w:val="00F34B61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  <w:rsid w:val="00FE5F45"/>
    <w:rsid w:val="00FF5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25CA3F19"/>
  <w15:docId w15:val="{4DC5FBC2-D244-4D56-881D-7F81013B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66D3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E56FF8"/>
    <w:pPr>
      <w:spacing w:before="0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2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665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9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7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817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7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990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7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2736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5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93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525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4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300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6991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9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083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52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95317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168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3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6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9535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812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4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0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3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81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250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24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1881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796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0748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27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1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391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8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5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29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6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4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5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7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0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7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79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611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309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0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8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42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2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06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0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026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0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43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9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1307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90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1091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8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927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6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0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03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1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5190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8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5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7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435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2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626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61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6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7254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08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634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9054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95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5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3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4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4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9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03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7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500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9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19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1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685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64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17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1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665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1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41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13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8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2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9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9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0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9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7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98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4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008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4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7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6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8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9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54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6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04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14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4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8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9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5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5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4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37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94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69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80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86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56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2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35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57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72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7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4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3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25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0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0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30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8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193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80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9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6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012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195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4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61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0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7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604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8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66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31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1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0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0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820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9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615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6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4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07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06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71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0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46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77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3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7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27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8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90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529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4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2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6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200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1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2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729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1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25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4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057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06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1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404</TotalTime>
  <Pages>6</Pages>
  <Words>844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5479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13</cp:revision>
  <dcterms:created xsi:type="dcterms:W3CDTF">2024-09-24T03:56:00Z</dcterms:created>
  <dcterms:modified xsi:type="dcterms:W3CDTF">2024-10-09T20:47:00Z</dcterms:modified>
</cp:coreProperties>
</file>