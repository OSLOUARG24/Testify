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2D3AFF1D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445880">
        <w:rPr>
          <w:rFonts w:ascii="Cambria" w:hAnsi="Cambria"/>
          <w:sz w:val="72"/>
          <w:szCs w:val="72"/>
        </w:rPr>
        <w:t>20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20088875" w14:textId="5EAE603B" w:rsidR="004F79C8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73159" w:history="1">
        <w:r w:rsidR="004F79C8" w:rsidRPr="00710964">
          <w:rPr>
            <w:rStyle w:val="Hipervnculo"/>
            <w:noProof/>
          </w:rPr>
          <w:t>Convocatoria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_Toc178973159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0267C33B" w14:textId="27B2416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0" w:history="1">
        <w:r w:rsidR="004F79C8" w:rsidRPr="00710964">
          <w:rPr>
            <w:rStyle w:val="Hipervnculo"/>
            <w:noProof/>
            <w:lang w:eastAsia="es-ES"/>
          </w:rPr>
          <w:t>Convoca la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1B94FED" w14:textId="43C9FC9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1" w:history="1">
        <w:r w:rsidR="004F79C8" w:rsidRPr="00710964">
          <w:rPr>
            <w:rStyle w:val="Hipervnculo"/>
            <w:noProof/>
            <w:lang w:eastAsia="es-ES"/>
          </w:rPr>
          <w:t>Fecha de Convocatoria: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D3C185C" w14:textId="3955A82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2" w:history="1">
        <w:r w:rsidR="004F79C8" w:rsidRPr="00710964">
          <w:rPr>
            <w:rStyle w:val="Hipervnculo"/>
            <w:noProof/>
            <w:lang w:eastAsia="es-ES"/>
          </w:rPr>
          <w:t>Medio de Comunicaci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257F4310" w14:textId="6FC53AEE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3" w:history="1">
        <w:r w:rsidR="004F79C8" w:rsidRPr="00710964">
          <w:rPr>
            <w:rStyle w:val="Hipervnculo"/>
            <w:noProof/>
            <w:lang w:eastAsia="es-ES"/>
          </w:rPr>
          <w:t>Temario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E3C74C9" w14:textId="0B1AB585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4" w:history="1">
        <w:r w:rsidR="004F79C8" w:rsidRPr="00710964">
          <w:rPr>
            <w:rStyle w:val="Hipervnculo"/>
            <w:noProof/>
            <w:lang w:eastAsia="es-ES"/>
          </w:rPr>
          <w:t>Fecha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05910CC" w14:textId="4E5ED22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5" w:history="1">
        <w:r w:rsidR="004F79C8" w:rsidRPr="00710964">
          <w:rPr>
            <w:rStyle w:val="Hipervnculo"/>
            <w:noProof/>
            <w:lang w:eastAsia="es-ES"/>
          </w:rPr>
          <w:t>Hora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3E62A6A" w14:textId="5B20EFE1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6" w:history="1">
        <w:r w:rsidR="004F79C8" w:rsidRPr="00710964">
          <w:rPr>
            <w:rStyle w:val="Hipervnculo"/>
            <w:noProof/>
            <w:lang w:eastAsia="es-ES"/>
          </w:rPr>
          <w:t>Lugar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FF60935" w14:textId="7578D6F6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7" w:history="1">
        <w:r w:rsidR="004F79C8" w:rsidRPr="00710964">
          <w:rPr>
            <w:rStyle w:val="Hipervnculo"/>
            <w:noProof/>
            <w:lang w:eastAsia="es-ES"/>
          </w:rPr>
          <w:t>Temario Propuesto: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_Toc178973167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CCC3B40" w14:textId="51024CD4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8" w:history="1">
        <w:r w:rsidR="004F79C8" w:rsidRPr="00710964">
          <w:rPr>
            <w:rStyle w:val="Hipervnculo"/>
            <w:noProof/>
            <w:lang w:eastAsia="es-ES"/>
          </w:rPr>
          <w:t>Desarrollo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_Toc178973168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5209EFF9" w14:textId="795ECA34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9" w:history="1">
        <w:r w:rsidR="004F79C8" w:rsidRPr="00710964">
          <w:rPr>
            <w:rStyle w:val="Hipervnculo"/>
            <w:noProof/>
            <w:lang w:eastAsia="es-ES"/>
          </w:rPr>
          <w:t>Clasificaci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6248089C" w14:textId="376FB98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0" w:history="1">
        <w:r w:rsidR="004F79C8" w:rsidRPr="00710964">
          <w:rPr>
            <w:rStyle w:val="Hipervnculo"/>
            <w:noProof/>
            <w:lang w:eastAsia="es-ES"/>
          </w:rPr>
          <w:t>Participantes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007F2AC2" w14:textId="2B59ECC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1" w:history="1">
        <w:r w:rsidR="004F79C8" w:rsidRPr="00710964">
          <w:rPr>
            <w:rStyle w:val="Hipervnculo"/>
            <w:noProof/>
            <w:lang w:eastAsia="es-ES"/>
          </w:rPr>
          <w:t>Definici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 de Roles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2997FF0A" w14:textId="218D9C9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2" w:history="1">
        <w:r w:rsidR="004F79C8" w:rsidRPr="00710964">
          <w:rPr>
            <w:rStyle w:val="Hipervnculo"/>
            <w:noProof/>
            <w:lang w:eastAsia="es-ES"/>
          </w:rPr>
          <w:t>Resoluciones: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471FDCB4" w14:textId="7C22529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3" w:history="1">
        <w:r w:rsidR="004F79C8" w:rsidRPr="00710964">
          <w:rPr>
            <w:rStyle w:val="Hipervnculo"/>
            <w:noProof/>
            <w:lang w:eastAsia="es-ES"/>
          </w:rPr>
          <w:t>Compromisos Asumidos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6</w:t>
        </w:r>
        <w:r w:rsidR="004F79C8">
          <w:rPr>
            <w:noProof/>
            <w:webHidden/>
          </w:rPr>
          <w:fldChar w:fldCharType="end"/>
        </w:r>
      </w:hyperlink>
    </w:p>
    <w:p w14:paraId="2C62C1F7" w14:textId="2D72C35A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4" w:history="1">
        <w:r w:rsidR="004F79C8" w:rsidRPr="00710964">
          <w:rPr>
            <w:rStyle w:val="Hipervnculo"/>
            <w:noProof/>
            <w:lang w:eastAsia="es-ES"/>
          </w:rPr>
          <w:t>Temas Adicionales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63B7F759" w14:textId="7247BCF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5" w:history="1">
        <w:r w:rsidR="004F79C8" w:rsidRPr="00710964">
          <w:rPr>
            <w:rStyle w:val="Hipervnculo"/>
            <w:noProof/>
            <w:lang w:eastAsia="es-ES"/>
          </w:rPr>
          <w:t>Observaciones: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2398EA46" w14:textId="05D3226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6" w:history="1">
        <w:r w:rsidR="004F79C8" w:rsidRPr="00710964">
          <w:rPr>
            <w:rStyle w:val="Hipervnculo"/>
            <w:noProof/>
            <w:lang w:eastAsia="es-ES"/>
          </w:rPr>
          <w:t>Anexos: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7BF4B11A" w14:textId="3C604A35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73159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73160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73161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4F3F0259" w:rsidR="001552AF" w:rsidRPr="00874D93" w:rsidRDefault="000072D6" w:rsidP="000400DB">
      <w:pPr>
        <w:rPr>
          <w:lang w:eastAsia="es-ES"/>
        </w:rPr>
      </w:pPr>
      <w:r>
        <w:t>2</w:t>
      </w:r>
      <w:r w:rsidR="00445880">
        <w:t>4</w:t>
      </w:r>
      <w:r w:rsidR="000400DB">
        <w:t>/</w:t>
      </w:r>
      <w:r w:rsidR="00C37E00">
        <w:t>10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73162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73163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73164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153E6267" w:rsidR="0084458B" w:rsidRPr="00874D93" w:rsidRDefault="000072D6" w:rsidP="0084458B">
      <w:pPr>
        <w:rPr>
          <w:lang w:eastAsia="es-ES"/>
        </w:rPr>
      </w:pPr>
      <w:bookmarkStart w:id="14" w:name="_Toc231031567"/>
      <w:bookmarkStart w:id="15" w:name="_Toc235002068"/>
      <w:r>
        <w:t>2</w:t>
      </w:r>
      <w:r w:rsidR="00445880">
        <w:t>4</w:t>
      </w:r>
      <w:r w:rsidR="0084458B">
        <w:t>/</w:t>
      </w:r>
      <w:r w:rsidR="00C37E00">
        <w:t>10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78973165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612D2E6C" w:rsidR="001552AF" w:rsidRPr="00074918" w:rsidRDefault="00445880" w:rsidP="000400DB">
      <w:pPr>
        <w:rPr>
          <w:lang w:eastAsia="es-ES"/>
        </w:rPr>
      </w:pPr>
      <w:r>
        <w:t>11</w:t>
      </w:r>
      <w:r w:rsidR="000400DB">
        <w:t>:</w:t>
      </w:r>
      <w:r>
        <w:t>30</w:t>
      </w:r>
      <w:r w:rsidR="000400DB">
        <w:t xml:space="preserve"> </w:t>
      </w:r>
      <w:r>
        <w:t>AM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73166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73167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6378DF44" w14:textId="3F000150" w:rsidR="00445880" w:rsidRPr="00445880" w:rsidRDefault="00445880" w:rsidP="00445880">
      <w:pPr>
        <w:numPr>
          <w:ilvl w:val="0"/>
          <w:numId w:val="34"/>
        </w:numPr>
        <w:rPr>
          <w:lang w:val="es-AR" w:eastAsia="es-ES"/>
        </w:rPr>
      </w:pPr>
      <w:r w:rsidRPr="00445880">
        <w:rPr>
          <w:lang w:val="es-AR" w:eastAsia="es-ES"/>
        </w:rPr>
        <w:t>Puesta en común diseño de diagramas de secuencia casos de uso priorizados.</w:t>
      </w:r>
    </w:p>
    <w:p w14:paraId="2F1A17E2" w14:textId="7E3F3E03" w:rsidR="00445880" w:rsidRPr="00445880" w:rsidRDefault="00445880" w:rsidP="00445880">
      <w:pPr>
        <w:numPr>
          <w:ilvl w:val="0"/>
          <w:numId w:val="34"/>
        </w:numPr>
        <w:rPr>
          <w:lang w:val="es-AR" w:eastAsia="es-ES"/>
        </w:rPr>
      </w:pPr>
      <w:r w:rsidRPr="00445880">
        <w:rPr>
          <w:lang w:val="es-AR" w:eastAsia="es-ES"/>
        </w:rPr>
        <w:t>Preparación para la próxima presentación 22/10/24.</w:t>
      </w:r>
    </w:p>
    <w:p w14:paraId="17130D53" w14:textId="5B3B0521" w:rsidR="00445880" w:rsidRPr="00445880" w:rsidRDefault="00445880" w:rsidP="00445880">
      <w:pPr>
        <w:numPr>
          <w:ilvl w:val="0"/>
          <w:numId w:val="34"/>
        </w:numPr>
        <w:rPr>
          <w:lang w:val="es-AR" w:eastAsia="es-ES"/>
        </w:rPr>
      </w:pPr>
      <w:r w:rsidRPr="00445880">
        <w:rPr>
          <w:lang w:val="es-AR" w:eastAsia="es-ES"/>
        </w:rPr>
        <w:t xml:space="preserve">Finalizar presentación en </w:t>
      </w:r>
      <w:proofErr w:type="spellStart"/>
      <w:r w:rsidRPr="00445880">
        <w:rPr>
          <w:lang w:val="es-AR" w:eastAsia="es-ES"/>
        </w:rPr>
        <w:t>canvas</w:t>
      </w:r>
      <w:proofErr w:type="spellEnd"/>
      <w:r w:rsidRPr="00445880">
        <w:rPr>
          <w:lang w:val="es-AR" w:eastAsia="es-ES"/>
        </w:rPr>
        <w:t>.</w:t>
      </w:r>
    </w:p>
    <w:p w14:paraId="3F7CC202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79548A20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1EE9BA43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373AFB5D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78973169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781"/>
        <w:gridCol w:w="771"/>
        <w:gridCol w:w="8"/>
      </w:tblGrid>
      <w:tr w:rsidR="001552AF" w:rsidRPr="00C247E0" w14:paraId="790D4832" w14:textId="77777777" w:rsidTr="00BD19C2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BD19C2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BD19C2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BD19C2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11887AC3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5813FAC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1CADF16F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3E88AEFD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78973170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29" w:name="_Toc231031573"/>
      <w:bookmarkStart w:id="30" w:name="_Toc235002074"/>
      <w:r>
        <w:t>Ojeda Valeria, Oyarzo Malena, Sly Eduardo, Levipichun Emilio.</w:t>
      </w: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78973171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78973172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  <w:bookmarkStart w:id="35" w:name="_Toc231031575"/>
      <w:bookmarkStart w:id="36" w:name="_Toc235002076"/>
      <w:bookmarkStart w:id="37" w:name="_Toc178973173"/>
    </w:p>
    <w:p w14:paraId="1B04D67A" w14:textId="38D1861A" w:rsidR="00445880" w:rsidRDefault="00445880" w:rsidP="00445880">
      <w:pPr>
        <w:rPr>
          <w:lang w:eastAsia="es-ES"/>
        </w:rPr>
      </w:pPr>
      <w:r>
        <w:rPr>
          <w:lang w:eastAsia="es-ES"/>
        </w:rPr>
        <w:t>La reunión es cancelada y se realiza la resolución de los temas por escrito en el grupo de WhatsApp antes de la presentación.</w:t>
      </w:r>
    </w:p>
    <w:p w14:paraId="01070DE5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65FC549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586F6BD9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D351F7A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9ADE298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ACDC306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1A061885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244CF3D8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8E50234" w14:textId="77777777" w:rsidR="00445880" w:rsidRDefault="00445880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00B916B8" w14:textId="77777777" w:rsidR="00BD19C2" w:rsidRDefault="00BD19C2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114A8B03" w14:textId="77777777" w:rsidR="00BD19C2" w:rsidRDefault="00BD19C2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F9460B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67C09C7A" w:rsidR="00F9460B" w:rsidRPr="00AC1B5C" w:rsidRDefault="00F9460B" w:rsidP="00F9460B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BC700" w14:textId="77777777" w:rsidR="00F9460B" w:rsidRPr="00AC1B5C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5F3DFA85" w:rsidR="00F9460B" w:rsidRPr="000400DB" w:rsidRDefault="00F9460B" w:rsidP="00F9460B">
            <w:pPr>
              <w:rPr>
                <w:lang w:eastAsia="es-ES"/>
              </w:rPr>
            </w:pPr>
          </w:p>
        </w:tc>
      </w:tr>
      <w:tr w:rsidR="00F9460B" w:rsidRPr="00C247E0" w14:paraId="77E9656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6F01" w14:textId="243BF0E5" w:rsidR="00F9460B" w:rsidRPr="00AC1B5C" w:rsidRDefault="00F9460B" w:rsidP="00F9460B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6584C" w14:textId="5F518F3E" w:rsidR="00F9460B" w:rsidRPr="00941ADC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3AC6" w14:textId="633FDE31" w:rsidR="00F9460B" w:rsidRPr="000400DB" w:rsidRDefault="00F9460B" w:rsidP="00F9460B">
            <w:pPr>
              <w:rPr>
                <w:lang w:eastAsia="es-ES"/>
              </w:rPr>
            </w:pPr>
          </w:p>
        </w:tc>
      </w:tr>
      <w:tr w:rsidR="00F9460B" w:rsidRPr="00C247E0" w14:paraId="4B90F559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8925" w14:textId="391255CB" w:rsidR="00F9460B" w:rsidRDefault="00F9460B" w:rsidP="00F9460B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E312D" w14:textId="7ABDF515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51EE" w14:textId="2A9534AB" w:rsidR="00F9460B" w:rsidRPr="000400DB" w:rsidRDefault="00F9460B" w:rsidP="00F9460B">
            <w:pPr>
              <w:rPr>
                <w:lang w:eastAsia="es-ES"/>
              </w:rPr>
            </w:pPr>
          </w:p>
        </w:tc>
      </w:tr>
      <w:tr w:rsidR="00F9460B" w:rsidRPr="00C247E0" w14:paraId="18ADC1FB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316C" w14:textId="292DDAF1" w:rsidR="00F9460B" w:rsidRDefault="00F9460B" w:rsidP="00F9460B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6050E" w14:textId="392BFA64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B7A4" w14:textId="0F722624" w:rsidR="00F9460B" w:rsidRPr="000400DB" w:rsidRDefault="00F9460B" w:rsidP="00F9460B">
            <w:pPr>
              <w:rPr>
                <w:lang w:eastAsia="es-ES"/>
              </w:rPr>
            </w:pPr>
          </w:p>
        </w:tc>
      </w:tr>
      <w:tr w:rsidR="00F9460B" w:rsidRPr="00C247E0" w14:paraId="416286C2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84E3" w14:textId="13654B51" w:rsidR="00F9460B" w:rsidRDefault="00F9460B" w:rsidP="00445880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1D5FA" w14:textId="758EFC7E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A5AC" w14:textId="5F351B4D" w:rsidR="00F9460B" w:rsidRPr="000400DB" w:rsidRDefault="00F9460B" w:rsidP="00F9460B">
            <w:pPr>
              <w:rPr>
                <w:lang w:eastAsia="es-ES"/>
              </w:rPr>
            </w:pPr>
          </w:p>
        </w:tc>
      </w:tr>
      <w:tr w:rsidR="00F9460B" w:rsidRPr="00C247E0" w14:paraId="1F8EB96F" w14:textId="77777777" w:rsidTr="00E56FF8">
        <w:trPr>
          <w:trHeight w:val="1313"/>
        </w:trPr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A10E" w14:textId="1BEE4470" w:rsidR="00F9460B" w:rsidRPr="004B0555" w:rsidRDefault="00F9460B" w:rsidP="00445880">
            <w:pPr>
              <w:ind w:left="0" w:firstLine="0"/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79B75" w14:textId="35DBB719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BDA1" w14:textId="30071CF2" w:rsidR="00F9460B" w:rsidRDefault="00F9460B" w:rsidP="00F9460B">
            <w:pPr>
              <w:ind w:left="0" w:firstLine="0"/>
            </w:pP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  <w:bookmarkStart w:id="40" w:name="_Toc178973174"/>
    </w:p>
    <w:p w14:paraId="5C7D2BCD" w14:textId="77777777" w:rsidR="00F9460B" w:rsidRDefault="00F9460B" w:rsidP="00F9460B">
      <w:pPr>
        <w:rPr>
          <w:lang w:eastAsia="es-ES"/>
        </w:rPr>
      </w:pPr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r w:rsidRPr="00C823CE">
        <w:rPr>
          <w:lang w:eastAsia="es-ES"/>
        </w:rPr>
        <w:t>Temas Adicionales</w:t>
      </w:r>
      <w:bookmarkEnd w:id="38"/>
      <w:bookmarkEnd w:id="39"/>
      <w:bookmarkEnd w:id="40"/>
    </w:p>
    <w:p w14:paraId="0D683E6B" w14:textId="3026EF41" w:rsidR="00E56FF8" w:rsidRDefault="00224590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Sin temas adicionales.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0CA557DF" w14:textId="3E28ABB3" w:rsidR="00445880" w:rsidRDefault="001552AF" w:rsidP="00445880">
      <w:pPr>
        <w:pStyle w:val="PSI-Ttulo2"/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</w:pPr>
      <w:bookmarkStart w:id="41" w:name="_Toc231031577"/>
      <w:bookmarkStart w:id="42" w:name="_Toc235002078"/>
      <w:bookmarkStart w:id="43" w:name="_Toc178973175"/>
      <w:r w:rsidRPr="00C823CE">
        <w:rPr>
          <w:lang w:eastAsia="es-ES"/>
        </w:rPr>
        <w:t>Observaciones:</w:t>
      </w:r>
      <w:bookmarkStart w:id="44" w:name="_Toc231031578"/>
      <w:bookmarkStart w:id="45" w:name="_Toc235002079"/>
      <w:bookmarkEnd w:id="41"/>
      <w:bookmarkEnd w:id="42"/>
      <w:bookmarkEnd w:id="43"/>
    </w:p>
    <w:p w14:paraId="47665D23" w14:textId="733D13ED" w:rsidR="00445880" w:rsidRPr="00445880" w:rsidRDefault="00445880" w:rsidP="00445880">
      <w:pPr>
        <w:pStyle w:val="PSI-Ttulo2"/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es-ES"/>
        </w:rPr>
        <w:t>No se realiza la reunión.</w:t>
      </w:r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78973176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3F385EC1" w:rsidR="007F38C0" w:rsidRDefault="00A12A8E" w:rsidP="00E56FF8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FEAC" w14:textId="77777777" w:rsidR="00BF3C83" w:rsidRDefault="00BF3C83" w:rsidP="00C94FBE">
      <w:pPr>
        <w:spacing w:before="0" w:line="240" w:lineRule="auto"/>
      </w:pPr>
      <w:r>
        <w:separator/>
      </w:r>
    </w:p>
    <w:p w14:paraId="214ED05F" w14:textId="77777777" w:rsidR="00BF3C83" w:rsidRDefault="00BF3C83"/>
  </w:endnote>
  <w:endnote w:type="continuationSeparator" w:id="0">
    <w:p w14:paraId="7D287913" w14:textId="77777777" w:rsidR="00BF3C83" w:rsidRDefault="00BF3C83" w:rsidP="00C94FBE">
      <w:pPr>
        <w:spacing w:before="0" w:line="240" w:lineRule="auto"/>
      </w:pPr>
      <w:r>
        <w:continuationSeparator/>
      </w:r>
    </w:p>
    <w:p w14:paraId="14B9C7D0" w14:textId="77777777" w:rsidR="00BF3C83" w:rsidRDefault="00BF3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25AE" w14:textId="77777777" w:rsidR="00BF3C83" w:rsidRDefault="00BF3C83" w:rsidP="00C94FBE">
      <w:pPr>
        <w:spacing w:before="0" w:line="240" w:lineRule="auto"/>
      </w:pPr>
      <w:r>
        <w:separator/>
      </w:r>
    </w:p>
    <w:p w14:paraId="21616279" w14:textId="77777777" w:rsidR="00BF3C83" w:rsidRDefault="00BF3C83"/>
  </w:footnote>
  <w:footnote w:type="continuationSeparator" w:id="0">
    <w:p w14:paraId="44A465A1" w14:textId="77777777" w:rsidR="00BF3C83" w:rsidRDefault="00BF3C83" w:rsidP="00C94FBE">
      <w:pPr>
        <w:spacing w:before="0" w:line="240" w:lineRule="auto"/>
      </w:pPr>
      <w:r>
        <w:continuationSeparator/>
      </w:r>
    </w:p>
    <w:p w14:paraId="71DBB5D1" w14:textId="77777777" w:rsidR="00BF3C83" w:rsidRDefault="00BF3C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17F90"/>
    <w:multiLevelType w:val="multilevel"/>
    <w:tmpl w:val="F3F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E081A"/>
    <w:multiLevelType w:val="hybridMultilevel"/>
    <w:tmpl w:val="0FB29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5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3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1827525">
    <w:abstractNumId w:val="32"/>
  </w:num>
  <w:num w:numId="2" w16cid:durableId="288362367">
    <w:abstractNumId w:val="20"/>
  </w:num>
  <w:num w:numId="3" w16cid:durableId="201983287">
    <w:abstractNumId w:val="29"/>
  </w:num>
  <w:num w:numId="4" w16cid:durableId="967929768">
    <w:abstractNumId w:val="26"/>
  </w:num>
  <w:num w:numId="5" w16cid:durableId="1399013464">
    <w:abstractNumId w:val="15"/>
  </w:num>
  <w:num w:numId="6" w16cid:durableId="268392406">
    <w:abstractNumId w:val="22"/>
  </w:num>
  <w:num w:numId="7" w16cid:durableId="1494443871">
    <w:abstractNumId w:val="16"/>
  </w:num>
  <w:num w:numId="8" w16cid:durableId="1890873854">
    <w:abstractNumId w:val="30"/>
  </w:num>
  <w:num w:numId="9" w16cid:durableId="528106249">
    <w:abstractNumId w:val="2"/>
  </w:num>
  <w:num w:numId="10" w16cid:durableId="401690">
    <w:abstractNumId w:val="3"/>
  </w:num>
  <w:num w:numId="11" w16cid:durableId="1769233226">
    <w:abstractNumId w:val="9"/>
  </w:num>
  <w:num w:numId="12" w16cid:durableId="457265247">
    <w:abstractNumId w:val="6"/>
  </w:num>
  <w:num w:numId="13" w16cid:durableId="1973706913">
    <w:abstractNumId w:val="18"/>
  </w:num>
  <w:num w:numId="14" w16cid:durableId="884024325">
    <w:abstractNumId w:val="1"/>
  </w:num>
  <w:num w:numId="15" w16cid:durableId="89089230">
    <w:abstractNumId w:val="31"/>
  </w:num>
  <w:num w:numId="16" w16cid:durableId="978652118">
    <w:abstractNumId w:val="14"/>
  </w:num>
  <w:num w:numId="17" w16cid:durableId="1365324954">
    <w:abstractNumId w:val="27"/>
  </w:num>
  <w:num w:numId="18" w16cid:durableId="146167402">
    <w:abstractNumId w:val="28"/>
  </w:num>
  <w:num w:numId="19" w16cid:durableId="492380873">
    <w:abstractNumId w:val="19"/>
  </w:num>
  <w:num w:numId="20" w16cid:durableId="1548906135">
    <w:abstractNumId w:val="24"/>
  </w:num>
  <w:num w:numId="21" w16cid:durableId="414715818">
    <w:abstractNumId w:val="7"/>
  </w:num>
  <w:num w:numId="22" w16cid:durableId="68818817">
    <w:abstractNumId w:val="11"/>
  </w:num>
  <w:num w:numId="23" w16cid:durableId="789133334">
    <w:abstractNumId w:val="5"/>
  </w:num>
  <w:num w:numId="24" w16cid:durableId="596520418">
    <w:abstractNumId w:val="17"/>
  </w:num>
  <w:num w:numId="25" w16cid:durableId="1359238210">
    <w:abstractNumId w:val="8"/>
  </w:num>
  <w:num w:numId="26" w16cid:durableId="209388280">
    <w:abstractNumId w:val="4"/>
  </w:num>
  <w:num w:numId="27" w16cid:durableId="1783453653">
    <w:abstractNumId w:val="21"/>
  </w:num>
  <w:num w:numId="28" w16cid:durableId="50226867">
    <w:abstractNumId w:val="33"/>
  </w:num>
  <w:num w:numId="29" w16cid:durableId="1572500683">
    <w:abstractNumId w:val="23"/>
  </w:num>
  <w:num w:numId="30" w16cid:durableId="87047664">
    <w:abstractNumId w:val="25"/>
  </w:num>
  <w:num w:numId="31" w16cid:durableId="365061901">
    <w:abstractNumId w:val="10"/>
  </w:num>
  <w:num w:numId="32" w16cid:durableId="1534154060">
    <w:abstractNumId w:val="0"/>
  </w:num>
  <w:num w:numId="33" w16cid:durableId="622729878">
    <w:abstractNumId w:val="12"/>
  </w:num>
  <w:num w:numId="34" w16cid:durableId="17886176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5F92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44258"/>
    <w:rsid w:val="00346864"/>
    <w:rsid w:val="00350E39"/>
    <w:rsid w:val="003560F2"/>
    <w:rsid w:val="00363FD1"/>
    <w:rsid w:val="0038409B"/>
    <w:rsid w:val="00397566"/>
    <w:rsid w:val="003B7F1F"/>
    <w:rsid w:val="003C54B1"/>
    <w:rsid w:val="003E12FE"/>
    <w:rsid w:val="003E3FC9"/>
    <w:rsid w:val="0040066E"/>
    <w:rsid w:val="00425037"/>
    <w:rsid w:val="00445880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935"/>
    <w:rsid w:val="004F4D25"/>
    <w:rsid w:val="004F79C8"/>
    <w:rsid w:val="005017FA"/>
    <w:rsid w:val="005046A5"/>
    <w:rsid w:val="00504A67"/>
    <w:rsid w:val="005058AE"/>
    <w:rsid w:val="00511D9A"/>
    <w:rsid w:val="00515617"/>
    <w:rsid w:val="0053590C"/>
    <w:rsid w:val="00540236"/>
    <w:rsid w:val="00554582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F59"/>
    <w:rsid w:val="00816B5F"/>
    <w:rsid w:val="00817955"/>
    <w:rsid w:val="00822C20"/>
    <w:rsid w:val="0082313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2FAB"/>
    <w:rsid w:val="008942D8"/>
    <w:rsid w:val="00895A5B"/>
    <w:rsid w:val="008970F4"/>
    <w:rsid w:val="008B1983"/>
    <w:rsid w:val="008B3B0F"/>
    <w:rsid w:val="008B6442"/>
    <w:rsid w:val="008C36AB"/>
    <w:rsid w:val="008E48FB"/>
    <w:rsid w:val="008E7533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F3C83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255E1"/>
    <w:rsid w:val="00D35132"/>
    <w:rsid w:val="00D649B2"/>
    <w:rsid w:val="00D80E83"/>
    <w:rsid w:val="00DA284A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74B"/>
    <w:rsid w:val="00E56FF8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9460B"/>
    <w:rsid w:val="00FC4195"/>
    <w:rsid w:val="00FD679B"/>
    <w:rsid w:val="00FE5F45"/>
    <w:rsid w:val="00FF55FC"/>
    <w:rsid w:val="00FF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506</TotalTime>
  <Pages>6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2954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17</cp:revision>
  <dcterms:created xsi:type="dcterms:W3CDTF">2024-09-24T03:56:00Z</dcterms:created>
  <dcterms:modified xsi:type="dcterms:W3CDTF">2024-10-28T11:29:00Z</dcterms:modified>
</cp:coreProperties>
</file>